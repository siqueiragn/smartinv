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17D266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 xml:space="preserve">INSTITUTO FEDERAL DE EDUCAÇÃO, CIÊNCIA E TECNOLOGIA DO </w:t>
      </w:r>
    </w:p>
    <w:p w14:paraId="19EF628E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RIO GRANDE DO SUL</w:t>
      </w:r>
    </w:p>
    <w:p w14:paraId="0FA4B0B7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CAMPUS CANOAS</w:t>
      </w:r>
    </w:p>
    <w:p w14:paraId="3C1C08C3" w14:textId="77777777" w:rsidR="00406E08" w:rsidRDefault="00406E08" w:rsidP="00406E08">
      <w:pPr>
        <w:ind w:firstLine="0"/>
        <w:jc w:val="center"/>
        <w:rPr>
          <w:b/>
          <w:szCs w:val="24"/>
        </w:rPr>
      </w:pPr>
      <w:r>
        <w:rPr>
          <w:szCs w:val="24"/>
        </w:rPr>
        <w:t>CURSO TÉCNICO EM INFORMÁTICA INTEGRADO AO ENSINO MÉDIO</w:t>
      </w:r>
    </w:p>
    <w:p w14:paraId="1A890818" w14:textId="77777777" w:rsidR="00406E08" w:rsidRDefault="00406E08" w:rsidP="00406E08">
      <w:pPr>
        <w:ind w:firstLine="0"/>
        <w:jc w:val="center"/>
        <w:rPr>
          <w:szCs w:val="24"/>
        </w:rPr>
      </w:pPr>
    </w:p>
    <w:p w14:paraId="16083FBD" w14:textId="77777777" w:rsidR="00406E08" w:rsidRDefault="00406E08" w:rsidP="00406E08">
      <w:pPr>
        <w:ind w:firstLine="0"/>
        <w:jc w:val="center"/>
        <w:rPr>
          <w:szCs w:val="24"/>
        </w:rPr>
      </w:pPr>
    </w:p>
    <w:p w14:paraId="5581DFEB" w14:textId="77777777" w:rsidR="00406E08" w:rsidRDefault="00406E08" w:rsidP="00406E08">
      <w:pPr>
        <w:ind w:firstLine="0"/>
        <w:jc w:val="center"/>
        <w:rPr>
          <w:szCs w:val="24"/>
        </w:rPr>
      </w:pPr>
    </w:p>
    <w:p w14:paraId="7278254A" w14:textId="77777777" w:rsidR="00406E08" w:rsidRDefault="00406E08" w:rsidP="00406E08">
      <w:pPr>
        <w:ind w:firstLine="0"/>
        <w:jc w:val="center"/>
        <w:rPr>
          <w:szCs w:val="24"/>
        </w:rPr>
      </w:pPr>
    </w:p>
    <w:p w14:paraId="063B8FCE" w14:textId="77777777" w:rsidR="00406E08" w:rsidRDefault="00406E08" w:rsidP="00406E08">
      <w:pPr>
        <w:ind w:firstLine="0"/>
        <w:jc w:val="center"/>
        <w:rPr>
          <w:szCs w:val="24"/>
        </w:rPr>
      </w:pPr>
    </w:p>
    <w:p w14:paraId="3608987F" w14:textId="77777777" w:rsidR="00406E08" w:rsidRDefault="00406E08" w:rsidP="00406E08">
      <w:pPr>
        <w:ind w:firstLine="0"/>
        <w:jc w:val="center"/>
        <w:rPr>
          <w:szCs w:val="24"/>
        </w:rPr>
      </w:pPr>
    </w:p>
    <w:p w14:paraId="02CEFEA2" w14:textId="77777777" w:rsidR="00406E08" w:rsidRDefault="00406E08" w:rsidP="00406E08">
      <w:pPr>
        <w:ind w:firstLine="0"/>
        <w:rPr>
          <w:szCs w:val="24"/>
        </w:rPr>
      </w:pPr>
    </w:p>
    <w:p w14:paraId="5A0B2CB2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szCs w:val="24"/>
        </w:rPr>
        <w:t>GABRIEL NUNES DE SIQUEIRA</w:t>
      </w:r>
    </w:p>
    <w:p w14:paraId="79BE8A12" w14:textId="77777777" w:rsidR="00406E08" w:rsidRDefault="00406E08" w:rsidP="00406E08">
      <w:pPr>
        <w:rPr>
          <w:szCs w:val="24"/>
        </w:rPr>
      </w:pPr>
    </w:p>
    <w:p w14:paraId="1DC3CA7B" w14:textId="77777777" w:rsidR="00406E08" w:rsidRDefault="00406E08" w:rsidP="00406E08">
      <w:pPr>
        <w:rPr>
          <w:szCs w:val="24"/>
        </w:rPr>
      </w:pPr>
    </w:p>
    <w:p w14:paraId="7B3B808F" w14:textId="77777777" w:rsidR="00406E08" w:rsidRDefault="00406E08" w:rsidP="00406E08">
      <w:pPr>
        <w:rPr>
          <w:szCs w:val="24"/>
        </w:rPr>
      </w:pPr>
    </w:p>
    <w:p w14:paraId="34BFF0C6" w14:textId="77777777" w:rsidR="00406E08" w:rsidRDefault="00406E08" w:rsidP="00406E08">
      <w:pPr>
        <w:rPr>
          <w:szCs w:val="24"/>
        </w:rPr>
      </w:pPr>
    </w:p>
    <w:p w14:paraId="3E1C253E" w14:textId="515AEA47" w:rsidR="00406E08" w:rsidRPr="00C97514" w:rsidRDefault="00406E08" w:rsidP="00406E08">
      <w:pPr>
        <w:pStyle w:val="TtulodaFolhadeRosto"/>
        <w:ind w:left="1418" w:firstLine="3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SmartInv - Uma plataforma de Inventário de Informática com algoritmo gerenciador de computadores inativos</w:t>
      </w:r>
    </w:p>
    <w:p w14:paraId="58CD7FEF" w14:textId="77777777" w:rsidR="00406E08" w:rsidRDefault="00406E08" w:rsidP="00406E08">
      <w:pPr>
        <w:rPr>
          <w:szCs w:val="24"/>
        </w:rPr>
      </w:pPr>
    </w:p>
    <w:p w14:paraId="5EB1C771" w14:textId="77777777" w:rsidR="00406E08" w:rsidRDefault="00406E08" w:rsidP="00406E08">
      <w:pPr>
        <w:rPr>
          <w:szCs w:val="24"/>
        </w:rPr>
      </w:pPr>
    </w:p>
    <w:p w14:paraId="653D2F29" w14:textId="77777777" w:rsidR="00406E08" w:rsidRDefault="00406E08" w:rsidP="00406E08">
      <w:pPr>
        <w:rPr>
          <w:szCs w:val="24"/>
        </w:rPr>
      </w:pPr>
    </w:p>
    <w:p w14:paraId="7747346C" w14:textId="77777777" w:rsidR="00406E08" w:rsidRDefault="00406E08" w:rsidP="00406E08">
      <w:pPr>
        <w:rPr>
          <w:szCs w:val="24"/>
        </w:rPr>
      </w:pPr>
    </w:p>
    <w:p w14:paraId="01B30F18" w14:textId="77777777" w:rsidR="00406E08" w:rsidRDefault="00406E08" w:rsidP="00406E08">
      <w:pPr>
        <w:ind w:firstLine="0"/>
        <w:jc w:val="center"/>
        <w:rPr>
          <w:szCs w:val="24"/>
        </w:rPr>
      </w:pPr>
      <w:r>
        <w:rPr>
          <w:b/>
          <w:szCs w:val="24"/>
        </w:rPr>
        <w:t>Orientador</w:t>
      </w:r>
      <w:r>
        <w:rPr>
          <w:szCs w:val="24"/>
        </w:rPr>
        <w:t xml:space="preserve">: </w:t>
      </w:r>
      <w:r>
        <w:rPr>
          <w:color w:val="000000" w:themeColor="text1"/>
          <w:szCs w:val="24"/>
        </w:rPr>
        <w:t>Marcio Bigolin</w:t>
      </w:r>
    </w:p>
    <w:p w14:paraId="3F87C1F0" w14:textId="77777777"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Header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Header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Default="003F65B5">
      <w:pPr>
        <w:spacing w:after="0"/>
        <w:rPr>
          <w:szCs w:val="24"/>
        </w:rPr>
      </w:pPr>
    </w:p>
    <w:p w14:paraId="7671DEEB" w14:textId="77777777" w:rsidR="00406E08" w:rsidRDefault="00406E08">
      <w:pPr>
        <w:spacing w:after="0"/>
        <w:rPr>
          <w:szCs w:val="24"/>
        </w:rPr>
      </w:pPr>
    </w:p>
    <w:p w14:paraId="0981D662" w14:textId="77777777" w:rsidR="00406E08" w:rsidRDefault="00406E08">
      <w:pPr>
        <w:spacing w:after="0"/>
        <w:rPr>
          <w:szCs w:val="24"/>
        </w:rPr>
      </w:pPr>
    </w:p>
    <w:p w14:paraId="02A936AA" w14:textId="77777777" w:rsidR="00406E08" w:rsidRPr="001E6C72" w:rsidRDefault="00406E08">
      <w:pPr>
        <w:spacing w:after="0"/>
        <w:rPr>
          <w:szCs w:val="24"/>
        </w:rPr>
      </w:pPr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77777777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8855B8">
        <w:rPr>
          <w:noProof/>
          <w:szCs w:val="24"/>
        </w:rPr>
        <w:t>12 de junho de 2017</w:t>
      </w:r>
      <w:r w:rsidRPr="00CF3307">
        <w:rPr>
          <w:szCs w:val="24"/>
        </w:rPr>
        <w:fldChar w:fldCharType="end"/>
      </w:r>
    </w:p>
    <w:p w14:paraId="7C13034C" w14:textId="77777777" w:rsidR="00406E08" w:rsidRDefault="00406E08" w:rsidP="00406E08">
      <w:pPr>
        <w:pStyle w:val="Heading1"/>
        <w:numPr>
          <w:ilvl w:val="0"/>
          <w:numId w:val="17"/>
        </w:numPr>
        <w:spacing w:line="276" w:lineRule="auto"/>
      </w:pPr>
      <w:r>
        <w:lastRenderedPageBreak/>
        <w:t>Proposta de Trabalho de Conclusão de Curso</w:t>
      </w:r>
    </w:p>
    <w:p w14:paraId="00728455" w14:textId="77777777"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t>Descrição do Problema</w:t>
      </w:r>
    </w:p>
    <w:p w14:paraId="444B5EF6" w14:textId="77777777" w:rsidR="00406E08" w:rsidRDefault="00406E08" w:rsidP="008855B8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 xml:space="preserve">É comum observar em várias instituições acadêmicas e empresas atuando na área da informática possuírem uma grande demanda de serviços simples que exigem uma excessiva quantidade de tempo para serem solucionados. A simples montagem de um computador inativo pode levar horas para ser efetuada, encontrar peças e equipamentos compatíveis acabam ocupando tempo útil que poderia ser aplicado em demais funções dentro da equipe ou setor. </w:t>
      </w:r>
    </w:p>
    <w:p w14:paraId="1A86D20C" w14:textId="2E9C7882" w:rsidR="00406E08" w:rsidRPr="00036C41" w:rsidRDefault="00406E08" w:rsidP="008855B8">
      <w:pPr>
        <w:keepNext/>
        <w:widowControl w:val="0"/>
        <w:shd w:val="clear" w:color="auto" w:fill="FFFFFF"/>
        <w:spacing w:after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As empresas e instituições utilizam uma variedade de ferramentas para catálogo de peças, um exemplo é o GLPI (Gestion Libre de Parc I</w:t>
      </w:r>
      <w:r w:rsidRPr="00036C41">
        <w:rPr>
          <w:color w:val="222222"/>
          <w:szCs w:val="24"/>
        </w:rPr>
        <w:t>nformatique</w:t>
      </w:r>
      <w:r>
        <w:rPr>
          <w:color w:val="222222"/>
          <w:szCs w:val="24"/>
        </w:rPr>
        <w:t>), uma plataforma presente no mercado há alguns anos. A ferramenta é eficiente, porém acaba perdendo em quesito de organização e tempo quando é necessário a montagem rápida de computadores.</w:t>
      </w:r>
      <w:r w:rsidR="008855B8">
        <w:rPr>
          <w:color w:val="222222"/>
          <w:szCs w:val="24"/>
        </w:rPr>
        <w:t xml:space="preserve"> A localização dos componentes dentro do sistema acaba sendo confusa, principalmente quando é necessário associar peças entre sí, já que o sistema não permite identificar qual peça está sendo ou já foi associada a outro componente de maneira ágil. </w:t>
      </w:r>
    </w:p>
    <w:p w14:paraId="4134CAA9" w14:textId="77777777"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bookmarkStart w:id="0" w:name="_Toc452455490"/>
      <w:bookmarkEnd w:id="0"/>
      <w:r>
        <w:rPr>
          <w:rFonts w:eastAsia="Times"/>
        </w:rPr>
        <w:t>Proposta de Solução</w:t>
      </w:r>
    </w:p>
    <w:p w14:paraId="679E7531" w14:textId="59D68F96" w:rsidR="00406E08" w:rsidRDefault="00406E08" w:rsidP="00406E08">
      <w:r>
        <w:t>Desenvolver uma plataforma de inventário para informática para gerenciar computadores inativos</w:t>
      </w:r>
      <w:r w:rsidR="008855B8">
        <w:t>,</w:t>
      </w:r>
      <w:r>
        <w:t xml:space="preserve"> dentr</w:t>
      </w:r>
      <w:r w:rsidR="008855B8">
        <w:t>o de uma empresa ou instituição. Considera-se inativo todo aquele computador que ainda não está operando, apenas foi configurado.</w:t>
      </w:r>
      <w:r>
        <w:t xml:space="preserve"> Esse sistema receberá as informações cadastradas pelos usuários e apresentará uma sugestão da melhor configuração disponível para as peças em es</w:t>
      </w:r>
      <w:r w:rsidR="008855B8">
        <w:t>toque. O sistema funcionará com</w:t>
      </w:r>
      <w:r>
        <w:t xml:space="preserve"> um algoritmo inteligente, buscando reduzir o tempo necessário </w:t>
      </w:r>
      <w:r w:rsidR="008855B8">
        <w:t xml:space="preserve">em configuração de computadores inativos. </w:t>
      </w:r>
    </w:p>
    <w:p w14:paraId="389835BC" w14:textId="77777777" w:rsidR="00406E08" w:rsidRDefault="00406E08" w:rsidP="00406E08">
      <w:pPr>
        <w:pStyle w:val="Heading2"/>
        <w:numPr>
          <w:ilvl w:val="1"/>
          <w:numId w:val="17"/>
        </w:numPr>
        <w:spacing w:line="276" w:lineRule="auto"/>
        <w:rPr>
          <w:rFonts w:eastAsia="Times"/>
        </w:rPr>
      </w:pPr>
      <w:r>
        <w:rPr>
          <w:rFonts w:eastAsia="Times"/>
        </w:rPr>
        <w:lastRenderedPageBreak/>
        <w:t>Objetivo</w:t>
      </w:r>
    </w:p>
    <w:p w14:paraId="4252414B" w14:textId="77777777"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 Geral</w:t>
      </w:r>
    </w:p>
    <w:p w14:paraId="689FA579" w14:textId="5B2FF0E8" w:rsidR="00406E08" w:rsidRPr="003831CC" w:rsidRDefault="00406E08" w:rsidP="00406E08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O presente trabalho busca apresentar uma solução para inventário de informática com um algoritmo para</w:t>
      </w:r>
      <w:r w:rsidR="008855B8">
        <w:rPr>
          <w:rStyle w:val="Fontepargpadro1"/>
          <w:color w:val="000000" w:themeColor="text1"/>
        </w:rPr>
        <w:t xml:space="preserve"> otimizar o tempo na criação de</w:t>
      </w:r>
      <w:r>
        <w:rPr>
          <w:rStyle w:val="Fontepargpadro1"/>
          <w:color w:val="000000" w:themeColor="text1"/>
        </w:rPr>
        <w:t xml:space="preserve"> </w:t>
      </w:r>
      <w:r w:rsidRPr="008855B8">
        <w:rPr>
          <w:rStyle w:val="Fontepargpadro1"/>
          <w:color w:val="000000" w:themeColor="text1"/>
        </w:rPr>
        <w:t>computadores</w:t>
      </w:r>
      <w:r w:rsidR="008855B8">
        <w:rPr>
          <w:rStyle w:val="Fontepargpadro1"/>
          <w:color w:val="000000" w:themeColor="text1"/>
        </w:rPr>
        <w:t xml:space="preserve"> inativos.</w:t>
      </w:r>
    </w:p>
    <w:p w14:paraId="4F9BFAE2" w14:textId="77777777" w:rsidR="00406E08" w:rsidRDefault="00406E08" w:rsidP="00406E08">
      <w:pPr>
        <w:pStyle w:val="Heading3"/>
        <w:numPr>
          <w:ilvl w:val="2"/>
          <w:numId w:val="18"/>
        </w:numPr>
        <w:spacing w:line="276" w:lineRule="auto"/>
        <w:ind w:firstLine="288"/>
      </w:pPr>
      <w:r>
        <w:t>Objetivos Específicos</w:t>
      </w:r>
    </w:p>
    <w:p w14:paraId="2DF48778" w14:textId="77777777"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18FDD87E" w14:textId="77777777" w:rsidR="00406E08" w:rsidRPr="00F404DD" w:rsidRDefault="00406E0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5D6721B4" w14:textId="289F8313" w:rsidR="00406E08" w:rsidRPr="00F404DD" w:rsidRDefault="005C154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="00406E08"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a eficiência do algoritmo desenvolvido</w:t>
      </w:r>
      <w:r w:rsidR="00406E08" w:rsidRPr="00F404DD">
        <w:rPr>
          <w:color w:val="000000" w:themeColor="text1"/>
        </w:rPr>
        <w:t>;</w:t>
      </w:r>
    </w:p>
    <w:p w14:paraId="5884DE9D" w14:textId="07298DA0" w:rsidR="00406E08" w:rsidRDefault="008855B8" w:rsidP="005C1548">
      <w:pPr>
        <w:pStyle w:val="LO-Normal"/>
        <w:widowControl/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</w:t>
      </w:r>
      <w:r w:rsidR="005C1548">
        <w:rPr>
          <w:color w:val="000000" w:themeColor="text1"/>
        </w:rPr>
        <w:t xml:space="preserve"> auxiliem o desenvolvimento da pesquisa</w:t>
      </w:r>
      <w:r w:rsidR="00406E08" w:rsidRPr="00F404DD">
        <w:rPr>
          <w:color w:val="000000" w:themeColor="text1"/>
        </w:rPr>
        <w:t>;</w:t>
      </w:r>
    </w:p>
    <w:p w14:paraId="5A0CD019" w14:textId="4905C9A7" w:rsidR="00406E08" w:rsidRPr="005F6285" w:rsidRDefault="005C1548" w:rsidP="005C1548">
      <w:pPr>
        <w:keepNext/>
        <w:widowControl w:val="0"/>
        <w:shd w:val="clear" w:color="auto" w:fill="FFFFFF"/>
        <w:spacing w:after="0"/>
        <w:ind w:firstLine="0"/>
        <w:textAlignment w:val="baseline"/>
        <w:rPr>
          <w:color w:val="222222"/>
          <w:szCs w:val="24"/>
        </w:rPr>
      </w:pPr>
      <w:r>
        <w:rPr>
          <w:color w:val="222222"/>
          <w:szCs w:val="24"/>
        </w:rPr>
        <w:t>Implementação da plataforma.</w:t>
      </w:r>
    </w:p>
    <w:p w14:paraId="0A1299F2" w14:textId="77777777" w:rsidR="00FB63CB" w:rsidRDefault="00FB63CB" w:rsidP="00FB63CB">
      <w:pPr>
        <w:pStyle w:val="Heading1"/>
      </w:pPr>
      <w:r>
        <w:lastRenderedPageBreak/>
        <w:t>Modelo de Requisitos</w:t>
      </w:r>
    </w:p>
    <w:p w14:paraId="06A88A4C" w14:textId="77777777" w:rsidR="00FB63CB" w:rsidRPr="00BC1769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0ACE2DA0" w14:textId="1C502044" w:rsidR="00FB63CB" w:rsidRDefault="000578C0" w:rsidP="003348AF">
      <w:pPr>
        <w:pStyle w:val="LO-Normal"/>
        <w:widowControl/>
        <w:spacing w:after="120"/>
        <w:ind w:firstLine="340"/>
        <w:jc w:val="center"/>
        <w:textAlignment w:val="auto"/>
        <w:rPr>
          <w:color w:val="FF0000"/>
        </w:rPr>
      </w:pPr>
      <w:r>
        <w:rPr>
          <w:rStyle w:val="Fontepargpadro1"/>
          <w:noProof/>
          <w:color w:val="000000" w:themeColor="text1"/>
        </w:rPr>
        <w:drawing>
          <wp:inline distT="0" distB="0" distL="0" distR="0" wp14:anchorId="48F284B4" wp14:editId="1AD9C97B">
            <wp:extent cx="4511675" cy="5038090"/>
            <wp:effectExtent l="0" t="0" r="3175" b="0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1C1E" w14:textId="77777777" w:rsidR="003348AF" w:rsidRDefault="003348AF" w:rsidP="003348AF">
      <w:pPr>
        <w:pStyle w:val="LO-Normal"/>
        <w:widowControl/>
        <w:spacing w:after="120"/>
        <w:ind w:firstLine="340"/>
        <w:textAlignment w:val="auto"/>
        <w:rPr>
          <w:color w:val="FF0000"/>
        </w:rPr>
      </w:pPr>
    </w:p>
    <w:p w14:paraId="4565A848" w14:textId="6111192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O caso de uso acima apresenta as possíveis interações do usuário dentro do sistema, existe apenas um tipo de usuário que é responsável por gerenciar todo o catálogo do sistema, gerenciar o funcionamento do algorítmo (gerar configuração) e gerar relatórios.</w:t>
      </w:r>
    </w:p>
    <w:p w14:paraId="02C2063E" w14:textId="489DC59D" w:rsidR="003348AF" w:rsidRDefault="003348AF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7FED7DD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36AC2C4D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062C58D9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6E592C42" w14:textId="77777777" w:rsidR="005C1548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6E03DF5A" w14:textId="77777777" w:rsidR="005C1548" w:rsidRPr="003348AF" w:rsidRDefault="005C1548" w:rsidP="005C1548">
      <w:pPr>
        <w:pStyle w:val="LO-Normal"/>
        <w:widowControl/>
        <w:spacing w:after="120"/>
        <w:ind w:firstLine="340"/>
        <w:jc w:val="both"/>
        <w:textAlignment w:val="auto"/>
        <w:rPr>
          <w:color w:val="000000" w:themeColor="text1"/>
        </w:rPr>
      </w:pPr>
    </w:p>
    <w:p w14:paraId="37E883A8" w14:textId="20D7F781" w:rsidR="00456BE8" w:rsidRPr="00255626" w:rsidRDefault="00FB63CB" w:rsidP="00E9783B">
      <w:pPr>
        <w:pStyle w:val="Heading2"/>
        <w:tabs>
          <w:tab w:val="num" w:pos="788"/>
        </w:tabs>
        <w:ind w:left="788" w:hanging="504"/>
      </w:pPr>
      <w:r w:rsidRPr="000578C0">
        <w:rPr>
          <w:rFonts w:eastAsia="Times"/>
        </w:rPr>
        <w:lastRenderedPageBreak/>
        <w:t>Especificação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2B8F265C" w14:textId="77777777" w:rsidTr="00456BE8">
        <w:tc>
          <w:tcPr>
            <w:tcW w:w="2875" w:type="dxa"/>
          </w:tcPr>
          <w:p w14:paraId="6E0F890A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650929A2" w14:textId="014734EF" w:rsidR="00456BE8" w:rsidRPr="00255626" w:rsidRDefault="00456BE8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</w:t>
            </w:r>
            <w:r w:rsidR="00A53EDC" w:rsidRPr="002E4FFC">
              <w:rPr>
                <w:rStyle w:val="Fontepargpadro1"/>
                <w:color w:val="000000" w:themeColor="text1"/>
              </w:rPr>
              <w:t>01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 xml:space="preserve">- </w:t>
            </w:r>
            <w:r w:rsidR="00A53EDC" w:rsidRPr="002E4FFC">
              <w:rPr>
                <w:rStyle w:val="Fontepargpadro1"/>
                <w:color w:val="000000" w:themeColor="text1"/>
              </w:rPr>
              <w:t>Gerenciar peças</w:t>
            </w:r>
          </w:p>
        </w:tc>
      </w:tr>
      <w:tr w:rsidR="00456BE8" w:rsidRPr="002E4FFC" w14:paraId="566A2913" w14:textId="77777777" w:rsidTr="00456BE8">
        <w:tc>
          <w:tcPr>
            <w:tcW w:w="2875" w:type="dxa"/>
          </w:tcPr>
          <w:p w14:paraId="244F0A2D" w14:textId="7DEA250B" w:rsidR="00456BE8" w:rsidRPr="00255626" w:rsidRDefault="00456BE8" w:rsidP="00A53E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BF0F816" w14:textId="0503A38C" w:rsidR="00456BE8" w:rsidRPr="002E4FFC" w:rsidRDefault="00A53EDC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14:paraId="283F3A1D" w14:textId="77777777" w:rsidTr="00456BE8">
        <w:tc>
          <w:tcPr>
            <w:tcW w:w="2875" w:type="dxa"/>
          </w:tcPr>
          <w:p w14:paraId="41B6A9E0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79FC667" w14:textId="70988E10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 w:rsidR="002E4FFC">
              <w:rPr>
                <w:rStyle w:val="Fontepargpadro1"/>
                <w:color w:val="000000" w:themeColor="text1"/>
              </w:rPr>
              <w:t xml:space="preserve"> </w:t>
            </w:r>
            <w:r w:rsidR="00D479DA">
              <w:rPr>
                <w:rStyle w:val="Fontepargpadro1"/>
                <w:color w:val="000000" w:themeColor="text1"/>
              </w:rPr>
              <w:t xml:space="preserve"> </w:t>
            </w:r>
            <w:r w:rsidR="002E4FFC">
              <w:rPr>
                <w:rStyle w:val="Fontepargpadro1"/>
                <w:color w:val="000000" w:themeColor="text1"/>
              </w:rPr>
              <w:t>O usuário acessa o menu de peças</w:t>
            </w:r>
            <w:r w:rsidR="00D479DA">
              <w:rPr>
                <w:rStyle w:val="Fontepargpadro1"/>
                <w:color w:val="000000" w:themeColor="text1"/>
              </w:rPr>
              <w:t>.</w:t>
            </w:r>
          </w:p>
          <w:p w14:paraId="0058896A" w14:textId="524A8CE1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 O sistema apresenta os tipos de peças disponíveis.</w:t>
            </w:r>
          </w:p>
          <w:p w14:paraId="61B29BDF" w14:textId="46EEB975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escolhe o tipo de peça que deseja visualizar.</w:t>
            </w:r>
          </w:p>
          <w:p w14:paraId="110B78F8" w14:textId="6FBF3EFF" w:rsidR="00D479DA" w:rsidRDefault="00D479DA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 O sistema apresenta uma tabela com o tipo de peça solicitada.</w:t>
            </w:r>
          </w:p>
          <w:p w14:paraId="64ED496D" w14:textId="78F8DB09" w:rsidR="00456BE8" w:rsidRDefault="00D479DA" w:rsidP="00D479D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 peça solicitada</w:t>
            </w:r>
            <w:r w:rsidR="00375EA4">
              <w:rPr>
                <w:rStyle w:val="Fontepargpadro1"/>
                <w:color w:val="000000" w:themeColor="text1"/>
              </w:rPr>
              <w:t xml:space="preserve"> (IV01)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14:paraId="5D087361" w14:textId="30E7CBE0" w:rsidR="00D479DA" w:rsidRPr="00255626" w:rsidRDefault="00D479DA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escolhe inserir (A1),</w:t>
            </w:r>
            <w:r w:rsidR="000578C0">
              <w:rPr>
                <w:rStyle w:val="Fontepargpadro1"/>
                <w:color w:val="000000" w:themeColor="text1"/>
              </w:rPr>
              <w:t xml:space="preserve"> remover</w:t>
            </w:r>
            <w:r>
              <w:rPr>
                <w:rStyle w:val="Fontepargpadro1"/>
                <w:color w:val="000000" w:themeColor="text1"/>
              </w:rPr>
              <w:t xml:space="preserve"> (A2) ou alterar (A3) peças existentes.</w:t>
            </w:r>
          </w:p>
        </w:tc>
      </w:tr>
      <w:tr w:rsidR="00456BE8" w:rsidRPr="002E4FFC" w14:paraId="218AAE2E" w14:textId="77777777" w:rsidTr="00143A3C">
        <w:trPr>
          <w:trHeight w:val="5447"/>
        </w:trPr>
        <w:tc>
          <w:tcPr>
            <w:tcW w:w="2875" w:type="dxa"/>
          </w:tcPr>
          <w:p w14:paraId="1CA53744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945DF2F" w14:textId="07595B2D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D479DA">
              <w:rPr>
                <w:rStyle w:val="Fontepargpadro1"/>
                <w:color w:val="000000" w:themeColor="text1"/>
              </w:rPr>
              <w:t xml:space="preserve"> O usuário escolhe a opção inserir nova peça.</w:t>
            </w:r>
          </w:p>
          <w:p w14:paraId="588FB962" w14:textId="34E667EF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</w:t>
            </w:r>
            <w:r w:rsidR="002E200F">
              <w:rPr>
                <w:rStyle w:val="Fontepargpadro1"/>
                <w:color w:val="000000" w:themeColor="text1"/>
              </w:rPr>
              <w:t xml:space="preserve"> O sistema aprese</w:t>
            </w:r>
            <w:r w:rsidR="00375EA4">
              <w:rPr>
                <w:rStyle w:val="Fontepargpadro1"/>
                <w:color w:val="000000" w:themeColor="text1"/>
              </w:rPr>
              <w:t>nta a tela de inserção de peças (IV02).</w:t>
            </w:r>
          </w:p>
          <w:p w14:paraId="1CC7BDFE" w14:textId="7032A90B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2E200F">
              <w:rPr>
                <w:rStyle w:val="Fontepargpadro1"/>
                <w:color w:val="000000" w:themeColor="text1"/>
              </w:rPr>
              <w:t xml:space="preserve">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35D08780" w14:textId="2F0712C3" w:rsidR="00456BE8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14:paraId="3D678FB7" w14:textId="77777777" w:rsidR="002E200F" w:rsidRDefault="002E200F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BEB0541" w14:textId="2B735FE7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 </w:t>
            </w:r>
            <w:r w:rsidR="002E200F">
              <w:rPr>
                <w:rStyle w:val="Fontepargpadro1"/>
                <w:color w:val="000000" w:themeColor="text1"/>
              </w:rPr>
              <w:t xml:space="preserve">O usuário escolhe a opção </w:t>
            </w:r>
            <w:r w:rsidR="000578C0">
              <w:rPr>
                <w:rStyle w:val="Fontepargpadro1"/>
                <w:color w:val="000000" w:themeColor="text1"/>
              </w:rPr>
              <w:t xml:space="preserve">remover </w:t>
            </w:r>
            <w:r w:rsidR="002E200F">
              <w:rPr>
                <w:rStyle w:val="Fontepargpadro1"/>
                <w:color w:val="000000" w:themeColor="text1"/>
              </w:rPr>
              <w:t>uma peça existente.</w:t>
            </w:r>
          </w:p>
          <w:p w14:paraId="22355A98" w14:textId="264212DA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</w:t>
            </w:r>
            <w:r w:rsidR="000578C0">
              <w:rPr>
                <w:rStyle w:val="Fontepargpadro1"/>
                <w:color w:val="000000" w:themeColor="text1"/>
              </w:rPr>
              <w:t xml:space="preserve">Sistema apresenta </w:t>
            </w:r>
            <w:r w:rsidR="00375EA4">
              <w:rPr>
                <w:rStyle w:val="Fontepargpadro1"/>
                <w:color w:val="000000" w:themeColor="text1"/>
              </w:rPr>
              <w:t>um</w:t>
            </w:r>
            <w:r w:rsidR="000578C0">
              <w:rPr>
                <w:rStyle w:val="Fontepargpadro1"/>
                <w:color w:val="000000" w:themeColor="text1"/>
              </w:rPr>
              <w:t xml:space="preserve">a </w:t>
            </w:r>
            <w:r w:rsidR="00375EA4">
              <w:rPr>
                <w:rStyle w:val="Fontepargpadro1"/>
                <w:color w:val="000000" w:themeColor="text1"/>
              </w:rPr>
              <w:t>mensagem de confirmação sobre</w:t>
            </w:r>
            <w:r w:rsidR="000578C0">
              <w:rPr>
                <w:rStyle w:val="Fontepargpadro1"/>
                <w:color w:val="000000" w:themeColor="text1"/>
              </w:rPr>
              <w:t xml:space="preserve"> remoção de peças.</w:t>
            </w:r>
          </w:p>
          <w:p w14:paraId="32C2963A" w14:textId="77777777" w:rsidR="000578C0" w:rsidRDefault="00456BE8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0578C0">
              <w:rPr>
                <w:rStyle w:val="Fontepargpadro1"/>
                <w:color w:val="000000" w:themeColor="text1"/>
              </w:rPr>
              <w:t>O usuário confirma a exclusão.</w:t>
            </w:r>
          </w:p>
          <w:p w14:paraId="00D95EF2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14:paraId="06CBA093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7B589C7" w14:textId="77777777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 O usuário escolhe a opção de alterar uma peça existente.</w:t>
            </w:r>
          </w:p>
          <w:p w14:paraId="24AF55A0" w14:textId="4FD9FE2D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da peça selecionada</w:t>
            </w:r>
            <w:r w:rsidR="00375EA4">
              <w:rPr>
                <w:rStyle w:val="Fontepargpadro1"/>
                <w:color w:val="000000" w:themeColor="text1"/>
              </w:rPr>
              <w:t xml:space="preserve"> (IV02)</w:t>
            </w:r>
            <w:r>
              <w:rPr>
                <w:rStyle w:val="Fontepargpadro1"/>
                <w:color w:val="000000" w:themeColor="text1"/>
              </w:rPr>
              <w:t>.</w:t>
            </w:r>
          </w:p>
          <w:p w14:paraId="2D27F842" w14:textId="329B8EA8" w:rsidR="000578C0" w:rsidRDefault="000578C0" w:rsidP="000578C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14:paraId="73E133BC" w14:textId="22F3B668" w:rsidR="00456BE8" w:rsidRPr="00255626" w:rsidRDefault="000578C0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2018B397" w14:textId="77777777" w:rsidR="00143A3C" w:rsidRDefault="00143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E4FFC" w14:paraId="2A2D9F00" w14:textId="77777777" w:rsidTr="00456BE8">
        <w:tc>
          <w:tcPr>
            <w:tcW w:w="2875" w:type="dxa"/>
          </w:tcPr>
          <w:p w14:paraId="69399E22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62747EB4" w14:textId="36C16E5E"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456BE8" w:rsidRPr="002E4FFC" w14:paraId="4DF6446C" w14:textId="77777777" w:rsidTr="00456BE8">
        <w:tc>
          <w:tcPr>
            <w:tcW w:w="2875" w:type="dxa"/>
          </w:tcPr>
          <w:p w14:paraId="42F544C7" w14:textId="2B220753"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375EC48" w14:textId="104E6915" w:rsidR="00456BE8" w:rsidRPr="00255626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E4FFC" w14:paraId="528A5466" w14:textId="77777777" w:rsidTr="00456BE8">
        <w:tc>
          <w:tcPr>
            <w:tcW w:w="2875" w:type="dxa"/>
          </w:tcPr>
          <w:p w14:paraId="7BABBAE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62DF754" w14:textId="1CEC2D7F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39584D">
              <w:rPr>
                <w:rStyle w:val="Fontepargpadro1"/>
                <w:color w:val="000000" w:themeColor="text1"/>
              </w:rPr>
              <w:t>O usuário acessa a opção de gerar relatório.</w:t>
            </w:r>
          </w:p>
          <w:p w14:paraId="2C76090A" w14:textId="441E458D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39584D">
              <w:rPr>
                <w:rStyle w:val="Fontepargpadro1"/>
                <w:color w:val="000000" w:themeColor="text1"/>
              </w:rPr>
              <w:t xml:space="preserve">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47458EF6" w14:textId="3982F558" w:rsidR="00456BE8" w:rsidRPr="00255626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</w:t>
            </w:r>
            <w:r w:rsidR="0039584D">
              <w:rPr>
                <w:rStyle w:val="Fontepargpadro1"/>
                <w:color w:val="000000" w:themeColor="text1"/>
              </w:rPr>
              <w:t xml:space="preserve">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E4FFC" w14:paraId="00379717" w14:textId="77777777" w:rsidTr="00456BE8">
        <w:tc>
          <w:tcPr>
            <w:tcW w:w="2875" w:type="dxa"/>
          </w:tcPr>
          <w:p w14:paraId="1FD4AF83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D5E01FE" w14:textId="55D1B8F3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39584D">
              <w:rPr>
                <w:rStyle w:val="Fontepargpadro1"/>
                <w:color w:val="000000" w:themeColor="text1"/>
              </w:rPr>
              <w:t>O usuário escolhe um relatório de peças.</w:t>
            </w:r>
          </w:p>
          <w:p w14:paraId="5A7F3919" w14:textId="544D0028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</w:t>
            </w:r>
            <w:r w:rsidR="0039584D">
              <w:rPr>
                <w:rStyle w:val="Fontepargpadro1"/>
                <w:color w:val="000000" w:themeColor="text1"/>
              </w:rPr>
              <w:t>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5DBE6D64" w14:textId="2C721F82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</w:t>
            </w:r>
            <w:r w:rsidR="0039584D">
              <w:rPr>
                <w:rStyle w:val="Fontepargpadro1"/>
                <w:color w:val="000000" w:themeColor="text1"/>
              </w:rPr>
              <w:t>O sistema apresenta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6D777216" w14:textId="7305BFD6" w:rsidR="00456BE8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apresenta a opção de imprimir.</w:t>
            </w:r>
          </w:p>
          <w:p w14:paraId="5727706F" w14:textId="798A146C"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14:paraId="413E65E0" w14:textId="77777777" w:rsidR="0039584D" w:rsidRDefault="0039584D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A60B140" w14:textId="3B9E3538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</w:t>
            </w:r>
            <w:r w:rsidR="0039584D">
              <w:rPr>
                <w:rStyle w:val="Fontepargpadro1"/>
                <w:color w:val="000000" w:themeColor="text1"/>
              </w:rPr>
              <w:t xml:space="preserve"> O usuário escolhe a opção relatório de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0A7CB673" w14:textId="5285D011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</w:t>
            </w:r>
            <w:r w:rsidR="0039584D">
              <w:rPr>
                <w:rStyle w:val="Fontepargpadro1"/>
                <w:color w:val="000000" w:themeColor="text1"/>
              </w:rPr>
              <w:t xml:space="preserve">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24BC8C30" w14:textId="77777777" w:rsidR="0039584D" w:rsidRDefault="00456BE8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A2.2. </w:t>
            </w:r>
            <w:r w:rsidR="0039584D">
              <w:rPr>
                <w:rStyle w:val="Fontepargpadro1"/>
                <w:color w:val="000000" w:themeColor="text1"/>
              </w:rPr>
              <w:t>O sistema apresenta o relatório com todos os computadores catalogados dentro do sistema.</w:t>
            </w:r>
          </w:p>
          <w:p w14:paraId="1DCD9FAD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apresenta a opção de imprimir.</w:t>
            </w:r>
          </w:p>
          <w:p w14:paraId="19239ED2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14:paraId="762BBBBB" w14:textId="77777777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87E1D00" w14:textId="77777777" w:rsidR="00456BE8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 O usuário escolhe </w:t>
            </w:r>
            <w:r w:rsidR="00456BE8"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a opção gerar gráfico comparativo com os computadores sugeridos pelo sistema.</w:t>
            </w:r>
          </w:p>
          <w:p w14:paraId="003E1D54" w14:textId="096C45EB" w:rsidR="0039584D" w:rsidRDefault="0039584D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</w:t>
            </w:r>
            <w:r w:rsidR="007445C7">
              <w:rPr>
                <w:rStyle w:val="Fontepargpadro1"/>
                <w:color w:val="000000" w:themeColor="text1"/>
              </w:rPr>
              <w:t xml:space="preserve"> e compara com os existentes se estão funcionando.</w:t>
            </w:r>
          </w:p>
          <w:p w14:paraId="68C5DFAF" w14:textId="77777777" w:rsidR="007445C7" w:rsidRDefault="007445C7" w:rsidP="0039584D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14:paraId="4B7766E2" w14:textId="77777777" w:rsidR="007445C7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apresenta a opção de imprimir.</w:t>
            </w:r>
          </w:p>
          <w:p w14:paraId="6D701737" w14:textId="0E0450EC" w:rsidR="007445C7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14:paraId="6FABF571" w14:textId="3EB2B838" w:rsidR="00456BE8" w:rsidRPr="00255626" w:rsidRDefault="00456BE8" w:rsidP="004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1D96F01D" w14:textId="77777777" w:rsidTr="00456BE8">
        <w:tc>
          <w:tcPr>
            <w:tcW w:w="2875" w:type="dxa"/>
          </w:tcPr>
          <w:p w14:paraId="32F3D0B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E9AA41E" w14:textId="762C1165"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Cd03 – Montar computador manualmente</w:t>
            </w:r>
          </w:p>
        </w:tc>
      </w:tr>
      <w:tr w:rsidR="00456BE8" w:rsidRPr="00255626" w14:paraId="375FAEC5" w14:textId="77777777" w:rsidTr="00456BE8">
        <w:tc>
          <w:tcPr>
            <w:tcW w:w="2875" w:type="dxa"/>
          </w:tcPr>
          <w:p w14:paraId="327F9359" w14:textId="227CEBCC" w:rsidR="00456BE8" w:rsidRPr="00255626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A317B9A" w14:textId="3EF9C236" w:rsidR="00456BE8" w:rsidRPr="00255626" w:rsidRDefault="007445C7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55626" w14:paraId="3FC6DA86" w14:textId="77777777" w:rsidTr="00456BE8">
        <w:tc>
          <w:tcPr>
            <w:tcW w:w="2875" w:type="dxa"/>
          </w:tcPr>
          <w:p w14:paraId="6CC07DA7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FA15173" w14:textId="48881882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7445C7" w:rsidRPr="007B1166">
              <w:rPr>
                <w:rStyle w:val="Fontepargpadro1"/>
                <w:color w:val="000000" w:themeColor="text1"/>
              </w:rPr>
              <w:t>O usuário acessa o menu de computadores.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  <w:p w14:paraId="5ABE8443" w14:textId="223CE879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</w:t>
            </w:r>
            <w:r w:rsidR="007445C7">
              <w:rPr>
                <w:rStyle w:val="Fontepargpadro1"/>
                <w:color w:val="000000" w:themeColor="text1"/>
              </w:rPr>
              <w:t xml:space="preserve"> O sistema apresenta os computadores existentes (A1).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  <w:p w14:paraId="4B35FFE4" w14:textId="77777777" w:rsidR="007445C7" w:rsidRDefault="00456BE8" w:rsidP="007445C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</w:t>
            </w:r>
            <w:r w:rsidR="007445C7">
              <w:rPr>
                <w:rStyle w:val="Fontepargpadro1"/>
                <w:color w:val="000000" w:themeColor="text1"/>
              </w:rPr>
              <w:t xml:space="preserve"> O usuário escolhe o computador desejado.</w:t>
            </w:r>
          </w:p>
          <w:p w14:paraId="3845F247" w14:textId="77777777" w:rsidR="007B1166" w:rsidRDefault="007445C7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O </w:t>
            </w:r>
            <w:r w:rsidR="007B1166">
              <w:rPr>
                <w:rStyle w:val="Fontepargpadro1"/>
                <w:color w:val="000000" w:themeColor="text1"/>
              </w:rPr>
              <w:t>sistema apresenta as telas de edição do computador e as peças vinculadas a ele.</w:t>
            </w:r>
          </w:p>
          <w:p w14:paraId="59E4F639" w14:textId="319F190A" w:rsidR="00456BE8" w:rsidRPr="00255626" w:rsidRDefault="007B1166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retorna ao menu anterior.</w:t>
            </w:r>
            <w:r w:rsidR="00456BE8"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456BE8" w:rsidRPr="00255626" w14:paraId="19720B3E" w14:textId="77777777" w:rsidTr="00456BE8">
        <w:tc>
          <w:tcPr>
            <w:tcW w:w="2875" w:type="dxa"/>
          </w:tcPr>
          <w:p w14:paraId="4ABA1D26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388A69A1" w14:textId="77777777" w:rsidR="007B1166" w:rsidRDefault="007B1166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 O usuário escolhe a opção criar um computador.</w:t>
            </w:r>
          </w:p>
          <w:p w14:paraId="65D4A938" w14:textId="32A9A1A9" w:rsidR="00456BE8" w:rsidRDefault="007B1166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a tela de criação de novos computadores.</w:t>
            </w:r>
          </w:p>
          <w:p w14:paraId="460E4028" w14:textId="77777777" w:rsidR="007B1166" w:rsidRDefault="00456BE8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</w:t>
            </w:r>
            <w:r w:rsidR="007B1166">
              <w:rPr>
                <w:rStyle w:val="Fontepargpadro1"/>
                <w:color w:val="000000" w:themeColor="text1"/>
              </w:rPr>
              <w:t xml:space="preserve"> O usuário preenche as informações solicitadas.</w:t>
            </w:r>
          </w:p>
          <w:p w14:paraId="48FC7DC7" w14:textId="46DFCDF2" w:rsidR="00456BE8" w:rsidRPr="00255626" w:rsidRDefault="007B1166" w:rsidP="007B1166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sistema redireciona o usuário para a tela anterior (P2). </w:t>
            </w:r>
          </w:p>
        </w:tc>
      </w:tr>
    </w:tbl>
    <w:p w14:paraId="47261C18" w14:textId="77777777" w:rsidR="00456BE8" w:rsidRDefault="00456BE8" w:rsidP="00375EA4">
      <w:pPr>
        <w:ind w:firstLine="0"/>
      </w:pPr>
    </w:p>
    <w:p w14:paraId="27A5F265" w14:textId="77777777" w:rsidR="00375EA4" w:rsidRPr="00255626" w:rsidRDefault="00375EA4" w:rsidP="00375EA4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456BE8" w:rsidRPr="00255626" w14:paraId="474930C0" w14:textId="77777777" w:rsidTr="00456BE8">
        <w:tc>
          <w:tcPr>
            <w:tcW w:w="2875" w:type="dxa"/>
          </w:tcPr>
          <w:p w14:paraId="1C10A501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596DA80" w14:textId="5092A55D" w:rsidR="00456BE8" w:rsidRPr="00255626" w:rsidRDefault="00456BE8" w:rsidP="00143A3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143A3C">
              <w:rPr>
                <w:rStyle w:val="Fontepargpadro1"/>
                <w:color w:val="000000" w:themeColor="text1"/>
              </w:rPr>
              <w:t>[</w:t>
            </w:r>
            <w:r w:rsidR="00143A3C"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] </w:t>
            </w:r>
            <w:r w:rsidR="00143A3C"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 w:rsidR="00143A3C"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456BE8" w:rsidRPr="00255626" w14:paraId="2DFF6799" w14:textId="77777777" w:rsidTr="00456BE8">
        <w:tc>
          <w:tcPr>
            <w:tcW w:w="2875" w:type="dxa"/>
          </w:tcPr>
          <w:p w14:paraId="7519A42D" w14:textId="4F7F36A9" w:rsidR="00456BE8" w:rsidRPr="00255626" w:rsidRDefault="00456BE8" w:rsidP="00143A3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178A417F" w14:textId="2B073B6B" w:rsidR="00456BE8" w:rsidRPr="00255626" w:rsidRDefault="00143A3C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456BE8" w:rsidRPr="00255626" w14:paraId="1F6E8FA5" w14:textId="77777777" w:rsidTr="00456BE8">
        <w:tc>
          <w:tcPr>
            <w:tcW w:w="2875" w:type="dxa"/>
          </w:tcPr>
          <w:p w14:paraId="3A3636D8" w14:textId="77777777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CE2C347" w14:textId="1CC23857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="005C1548">
              <w:rPr>
                <w:rStyle w:val="Fontepargpadro1"/>
                <w:color w:val="000000" w:themeColor="text1"/>
              </w:rPr>
              <w:t>O usuário acessa a página de configuração do algoritmo.</w:t>
            </w:r>
          </w:p>
          <w:p w14:paraId="326A4739" w14:textId="582AA3FB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</w:t>
            </w:r>
            <w:r w:rsidR="005C1548">
              <w:rPr>
                <w:rStyle w:val="Fontepargpadro1"/>
                <w:color w:val="000000" w:themeColor="text1"/>
              </w:rPr>
              <w:t xml:space="preserve">O </w:t>
            </w:r>
            <w:r w:rsidR="00480069">
              <w:rPr>
                <w:rStyle w:val="Fontepargpadro1"/>
                <w:color w:val="000000" w:themeColor="text1"/>
              </w:rPr>
              <w:t>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 w:rsidR="00480069">
              <w:rPr>
                <w:rStyle w:val="Fontepargpadro1"/>
                <w:color w:val="000000" w:themeColor="text1"/>
              </w:rPr>
              <w:t xml:space="preserve"> (A1)</w:t>
            </w:r>
          </w:p>
          <w:p w14:paraId="7CED71D7" w14:textId="77777777" w:rsidR="00456BE8" w:rsidRDefault="00456BE8" w:rsidP="00480069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</w:t>
            </w:r>
            <w:r w:rsidR="00480069">
              <w:rPr>
                <w:rStyle w:val="Fontepargpadro1"/>
                <w:color w:val="000000" w:themeColor="text1"/>
              </w:rPr>
              <w:t>O sistema apresenta uma tabela com todas as sugestões encontradas. (IV03)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323B13AD" w14:textId="23398A17" w:rsidR="00480069" w:rsidRPr="00255626" w:rsidRDefault="00480069" w:rsidP="00375E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P4. O usuário escolhe </w:t>
            </w:r>
            <w:r w:rsidR="00375EA4">
              <w:rPr>
                <w:rStyle w:val="Fontepargpadro1"/>
                <w:color w:val="000000" w:themeColor="text1"/>
              </w:rPr>
              <w:t>as sugestões que deseja remover e</w:t>
            </w:r>
            <w:r>
              <w:rPr>
                <w:rStyle w:val="Fontepargpadro1"/>
                <w:color w:val="000000" w:themeColor="text1"/>
              </w:rPr>
              <w:t xml:space="preserve"> confirma a criação dos novos computadores.</w:t>
            </w:r>
          </w:p>
        </w:tc>
      </w:tr>
      <w:tr w:rsidR="00456BE8" w:rsidRPr="00255626" w14:paraId="00DAA92E" w14:textId="77777777" w:rsidTr="00456BE8">
        <w:tc>
          <w:tcPr>
            <w:tcW w:w="2875" w:type="dxa"/>
          </w:tcPr>
          <w:p w14:paraId="6F895E77" w14:textId="0DD93D30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3F9FDE9" w14:textId="14FAD677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 </w:t>
            </w:r>
            <w:r w:rsidR="00480069">
              <w:rPr>
                <w:rStyle w:val="Fontepargpadro1"/>
                <w:color w:val="000000" w:themeColor="text1"/>
              </w:rPr>
              <w:t>Não foram encontrados configurações de computadores compatíveis.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288E7EBB" w14:textId="62FCA784" w:rsidR="00456BE8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</w:t>
            </w:r>
            <w:r w:rsidR="00480069">
              <w:rPr>
                <w:rStyle w:val="Fontepargpadro1"/>
                <w:color w:val="000000" w:themeColor="text1"/>
              </w:rPr>
              <w:t>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0C24F514" w14:textId="378264CA" w:rsidR="00456BE8" w:rsidRPr="00255626" w:rsidRDefault="00456BE8" w:rsidP="00456BE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</w:t>
            </w:r>
            <w:r w:rsidR="00480069">
              <w:rPr>
                <w:rStyle w:val="Fontepargpadro1"/>
                <w:color w:val="000000" w:themeColor="text1"/>
              </w:rPr>
              <w:t>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3862B67B" w14:textId="77777777" w:rsidR="00375EA4" w:rsidRPr="00255626" w:rsidRDefault="00375EA4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DE69F89" w14:textId="77777777" w:rsidR="00FB63CB" w:rsidRPr="00BC1769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Protótipos e Storyboards</w:t>
      </w:r>
    </w:p>
    <w:p w14:paraId="6D7D5A80" w14:textId="77777777" w:rsidR="00480069" w:rsidRDefault="00480069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pict w14:anchorId="6A546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40.25pt">
            <v:imagedata r:id="rId12" o:title="IV01"/>
          </v:shape>
        </w:pict>
      </w:r>
    </w:p>
    <w:p w14:paraId="738323B5" w14:textId="3696D0AC" w:rsidR="00FB63CB" w:rsidRDefault="00480069" w:rsidP="00480069">
      <w:pPr>
        <w:pStyle w:val="Caption"/>
        <w:rPr>
          <w:rStyle w:val="Fontepargpadro1"/>
          <w:color w:val="FF0000"/>
        </w:rPr>
      </w:pPr>
      <w:r>
        <w:t xml:space="preserve">Figura </w:t>
      </w:r>
      <w:fldSimple w:instr=" SEQ Figura \* ARABIC ">
        <w:r w:rsidR="00375EA4">
          <w:rPr>
            <w:noProof/>
          </w:rPr>
          <w:t>1</w:t>
        </w:r>
      </w:fldSimple>
      <w:r>
        <w:t>: IV01. Representa todos os componentes em geral.</w:t>
      </w:r>
    </w:p>
    <w:p w14:paraId="41E373AE" w14:textId="77777777" w:rsidR="00480069" w:rsidRDefault="00480069" w:rsidP="00480069">
      <w:pPr>
        <w:pStyle w:val="LO-Normal"/>
        <w:widowControl/>
        <w:spacing w:after="120"/>
        <w:ind w:firstLine="340"/>
        <w:jc w:val="both"/>
        <w:textAlignment w:val="auto"/>
      </w:pPr>
      <w:r>
        <w:rPr>
          <w:rStyle w:val="Fontepargpadro1"/>
          <w:color w:val="FF0000"/>
        </w:rPr>
        <w:lastRenderedPageBreak/>
        <w:pict w14:anchorId="68128E29">
          <v:shape id="_x0000_i1026" type="#_x0000_t75" style="width:425.1pt;height:240.25pt">
            <v:imagedata r:id="rId13" o:title="IV02"/>
          </v:shape>
        </w:pict>
      </w:r>
    </w:p>
    <w:p w14:paraId="08FDC7E6" w14:textId="3ADCD81F" w:rsidR="00FB63CB" w:rsidRDefault="00480069" w:rsidP="00480069">
      <w:pPr>
        <w:pStyle w:val="Caption"/>
      </w:pPr>
      <w:r>
        <w:t xml:space="preserve">Figura </w:t>
      </w:r>
      <w:fldSimple w:instr=" SEQ Figura \* ARABIC ">
        <w:r w:rsidR="00375EA4">
          <w:rPr>
            <w:noProof/>
          </w:rPr>
          <w:t>2</w:t>
        </w:r>
      </w:fldSimple>
      <w:r>
        <w:t>: IV02. Representa a criação ou edição de um componente.</w:t>
      </w:r>
    </w:p>
    <w:p w14:paraId="4D275DEF" w14:textId="77777777" w:rsidR="00375EA4" w:rsidRPr="00375EA4" w:rsidRDefault="00375EA4" w:rsidP="00375EA4"/>
    <w:p w14:paraId="09196A8C" w14:textId="77777777" w:rsidR="00375EA4" w:rsidRDefault="00375EA4" w:rsidP="00375EA4">
      <w:pPr>
        <w:keepNext/>
      </w:pPr>
      <w:r>
        <w:pict w14:anchorId="19AC905F">
          <v:shape id="_x0000_i1027" type="#_x0000_t75" style="width:425.1pt;height:240.25pt">
            <v:imagedata r:id="rId14" o:title="IV03"/>
          </v:shape>
        </w:pict>
      </w:r>
    </w:p>
    <w:p w14:paraId="71736546" w14:textId="3E0A9E2B" w:rsidR="00375EA4" w:rsidRPr="00375EA4" w:rsidRDefault="00375EA4" w:rsidP="00375EA4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IV03. Representa as sugestões apresentada pelo algorítmo.</w:t>
      </w:r>
    </w:p>
    <w:p w14:paraId="0AEA80D3" w14:textId="77777777" w:rsidR="00FB63CB" w:rsidRDefault="00FB63CB" w:rsidP="00FB63CB">
      <w:pPr>
        <w:pStyle w:val="Heading1"/>
      </w:pPr>
      <w:r>
        <w:lastRenderedPageBreak/>
        <w:t>Modelagem do Sistema</w:t>
      </w:r>
    </w:p>
    <w:p w14:paraId="05FF66E9" w14:textId="45A086C1" w:rsidR="008C1AB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</w:t>
      </w:r>
      <w:r w:rsidR="008C1AB4">
        <w:rPr>
          <w:rFonts w:eastAsia="Times"/>
        </w:rPr>
        <w:t>IVIDADE</w:t>
      </w:r>
    </w:p>
    <w:p w14:paraId="615CCFF4" w14:textId="2B450889" w:rsidR="00FB63CB" w:rsidRDefault="008C1AB4" w:rsidP="008C1AB4">
      <w:pPr>
        <w:pStyle w:val="Heading2"/>
        <w:numPr>
          <w:ilvl w:val="0"/>
          <w:numId w:val="0"/>
        </w:numPr>
        <w:ind w:left="788"/>
        <w:jc w:val="both"/>
        <w:rPr>
          <w:rFonts w:eastAsia="Times"/>
        </w:rPr>
      </w:pPr>
      <w:r>
        <w:rPr>
          <w:rStyle w:val="Fontepargpadro1"/>
          <w:noProof/>
          <w:color w:val="FF0000"/>
        </w:rPr>
        <w:drawing>
          <wp:inline distT="0" distB="0" distL="0" distR="0" wp14:anchorId="19EB1835" wp14:editId="774BD9AE">
            <wp:extent cx="5295265" cy="2435629"/>
            <wp:effectExtent l="0" t="0" r="635" b="3175"/>
            <wp:docPr id="2" name="Picture 2" descr="C:\Users\Gabriel\AppData\Local\Microsoft\Windows\INetCache\Content.Word\Gerenciar componentes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briel\AppData\Local\Microsoft\Windows\INetCache\Content.Word\Gerenciar componentes_activ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72" cy="24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2373" w14:textId="3F024325" w:rsidR="008C1AB4" w:rsidRPr="008C1AB4" w:rsidRDefault="008C1AB4" w:rsidP="008C1AB4">
      <w:pPr>
        <w:rPr>
          <w:rFonts w:eastAsia="Times"/>
        </w:rPr>
      </w:pPr>
      <w:r>
        <w:rPr>
          <w:rFonts w:eastAsia="Times"/>
        </w:rPr>
        <w:t>O diagrama acima representa a interação do usuário ao criar, editar ou remover um componente do sistema, primeiramente ele será levado a uma tela para consultar os componentes, depois, poderá decidir o que deseja fazer.</w:t>
      </w:r>
    </w:p>
    <w:p w14:paraId="33EAE81D" w14:textId="197F5964" w:rsidR="008C1AB4" w:rsidRDefault="008C1AB4" w:rsidP="008C1AB4">
      <w:pPr>
        <w:rPr>
          <w:rFonts w:eastAsia="Times"/>
        </w:rPr>
      </w:pPr>
      <w:r>
        <w:rPr>
          <w:rStyle w:val="Fontepargpadro1"/>
          <w:noProof/>
          <w:color w:val="FF0000"/>
        </w:rPr>
        <w:drawing>
          <wp:inline distT="0" distB="0" distL="0" distR="0" wp14:anchorId="1A9F3425" wp14:editId="0099708C">
            <wp:extent cx="5394960" cy="3533140"/>
            <wp:effectExtent l="0" t="0" r="0" b="0"/>
            <wp:docPr id="3" name="Picture 3" descr="C:\Users\Gabriel\AppData\Local\Microsoft\Windows\INetCache\Content.Word\algoritmo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abriel\AppData\Local\Microsoft\Windows\INetCache\Content.Word\algoritmo_activ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AF51" w14:textId="0FCD37FC" w:rsidR="008C1AB4" w:rsidRPr="008C1AB4" w:rsidRDefault="008C1AB4" w:rsidP="008C1AB4">
      <w:pPr>
        <w:rPr>
          <w:rFonts w:eastAsia="Times"/>
        </w:rPr>
      </w:pPr>
      <w:r>
        <w:rPr>
          <w:rFonts w:eastAsia="Times"/>
        </w:rPr>
        <w:t>O diagrama acima refere-se ao algoritmo que funcionará no sistema, será acionado por um usuário. Após a inicialização, o algoritmo criará um computador e começará a associar peças ao mesmo.</w:t>
      </w:r>
    </w:p>
    <w:p w14:paraId="4EE97997" w14:textId="6DEA74CA" w:rsidR="008C1AB4" w:rsidRPr="008C1AB4" w:rsidRDefault="008C1AB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 w:rsidRPr="008C1AB4">
        <w:rPr>
          <w:rStyle w:val="Fontepargpadro1"/>
          <w:color w:val="000000" w:themeColor="text1"/>
        </w:rPr>
        <w:lastRenderedPageBreak/>
        <w:pict w14:anchorId="7A14EAF6">
          <v:shape id="_x0000_i1028" type="#_x0000_t75" style="width:425.1pt;height:425.1pt">
            <v:imagedata r:id="rId17" o:title="Criar computador_activity"/>
          </v:shape>
        </w:pict>
      </w:r>
      <w:r w:rsidR="00FB63CB" w:rsidRPr="008C1AB4">
        <w:rPr>
          <w:rStyle w:val="Fontepargpadro1"/>
          <w:color w:val="000000" w:themeColor="text1"/>
        </w:rPr>
        <w:t xml:space="preserve"> </w:t>
      </w:r>
    </w:p>
    <w:p w14:paraId="568F488A" w14:textId="1492C2F4" w:rsidR="008C1AB4" w:rsidRDefault="008C1AB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  <w:r w:rsidRPr="008C1AB4">
        <w:rPr>
          <w:rStyle w:val="Fontepargpadro1"/>
          <w:color w:val="000000" w:themeColor="text1"/>
        </w:rPr>
        <w:t>O diagrama acima</w:t>
      </w:r>
      <w:r>
        <w:rPr>
          <w:rStyle w:val="Fontepargpadro1"/>
          <w:color w:val="000000" w:themeColor="text1"/>
        </w:rPr>
        <w:t xml:space="preserve"> representa a interação do usuário ao criar um computador no sistema, primeiramente ele criará o objeto computador e depois começará a adicionar peças a vontade. Ao terminar de adicionar peças, o computador será criado no sistema.</w:t>
      </w:r>
      <w:r w:rsidRPr="008C1AB4">
        <w:rPr>
          <w:rStyle w:val="Fontepargpadro1"/>
          <w:color w:val="000000" w:themeColor="text1"/>
        </w:rPr>
        <w:t xml:space="preserve"> </w:t>
      </w:r>
    </w:p>
    <w:p w14:paraId="4DEFAF8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7F2E70F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3B17FAA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B7B6A02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089EB2FC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4B45225F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36447286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7AEA5A9D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0BA3345F" w14:textId="77777777" w:rsidR="005554A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5FE6639D" w14:textId="77777777" w:rsidR="005554A4" w:rsidRPr="008C1AB4" w:rsidRDefault="005554A4" w:rsidP="008C1AB4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p w14:paraId="2A732545" w14:textId="75690A4D" w:rsidR="00FB63CB" w:rsidRDefault="009F0B40" w:rsidP="000C611C">
      <w:pPr>
        <w:pStyle w:val="Heading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Modelagem do Banco de Dados</w:t>
      </w:r>
    </w:p>
    <w:p w14:paraId="59BD3038" w14:textId="09D510BC" w:rsidR="000C611C" w:rsidRDefault="005554A4" w:rsidP="000C611C">
      <w:pPr>
        <w:ind w:firstLine="0"/>
      </w:pPr>
      <w:r>
        <w:rPr>
          <w:noProof/>
        </w:rPr>
        <w:drawing>
          <wp:inline distT="0" distB="0" distL="0" distR="0" wp14:anchorId="00EBFF4C" wp14:editId="16C11F28">
            <wp:extent cx="5398770" cy="4765675"/>
            <wp:effectExtent l="0" t="0" r="0" b="0"/>
            <wp:docPr id="4" name="Picture 4" descr="C:\xampp\htdocs\workspace\smartinv\docs\diagramas\er_master\smartinv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xampp\htdocs\work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EA1A" w14:textId="1FA4AA3C" w:rsidR="000C611C" w:rsidRPr="000C611C" w:rsidRDefault="000C611C" w:rsidP="000C611C">
      <w:pPr>
        <w:ind w:firstLine="0"/>
      </w:pPr>
      <w:r>
        <w:t xml:space="preserve">O diagrama representa a interação entre as tabelas no banco de dados, é importante destacar os componentes obrigatórios no computador, que são a fonte, placa mãe, memória e processador. Os demais componentes são opcionais. </w:t>
      </w:r>
    </w:p>
    <w:p w14:paraId="1E6998FE" w14:textId="77777777" w:rsidR="00FB63CB" w:rsidRPr="00BC1769" w:rsidRDefault="00FB63CB" w:rsidP="00FB63CB">
      <w:pPr>
        <w:pStyle w:val="Heading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Pr="005554A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TECNOLOGIAS ADOTADAS</w:t>
      </w:r>
    </w:p>
    <w:p w14:paraId="44A9BB0B" w14:textId="62CBAA40"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PHP Hypertext Preprocessor: Linguagem de programação utilizada princi</w:t>
      </w:r>
      <w:r>
        <w:rPr>
          <w:rStyle w:val="Fontepargpadro1"/>
          <w:color w:val="000000" w:themeColor="text1"/>
        </w:rPr>
        <w:t>palmente no desenvolvimen</w:t>
      </w:r>
      <w:r w:rsidRPr="005554A4">
        <w:rPr>
          <w:rStyle w:val="Fontepargpadro1"/>
          <w:color w:val="000000" w:themeColor="text1"/>
        </w:rPr>
        <w:t xml:space="preserve">to </w:t>
      </w:r>
      <w:bookmarkStart w:id="1" w:name="_GoBack"/>
      <w:bookmarkEnd w:id="1"/>
      <w:r w:rsidRPr="005554A4">
        <w:rPr>
          <w:rStyle w:val="Fontepargpadro1"/>
          <w:color w:val="000000" w:themeColor="text1"/>
        </w:rPr>
        <w:t>web;</w:t>
      </w:r>
    </w:p>
    <w:p w14:paraId="10791954" w14:textId="14AF775A"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HTML: Linguagem de marcação para criar as bases das páginas;</w:t>
      </w:r>
    </w:p>
    <w:p w14:paraId="3A4F39FC" w14:textId="57089195" w:rsid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CSS: Linguagem de estilização das páginas, usada para colorir, formata</w:t>
      </w:r>
      <w:r>
        <w:rPr>
          <w:rStyle w:val="Fontepargpadro1"/>
          <w:color w:val="000000" w:themeColor="text1"/>
        </w:rPr>
        <w:t>r e organizar um documento HTML;</w:t>
      </w:r>
    </w:p>
    <w:p w14:paraId="0D3B7831" w14:textId="4040946D" w:rsidR="005554A4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SQL: Linguagem estruturada utilizada em banco de dados para consultas e manipulação de banco de dados. </w:t>
      </w:r>
    </w:p>
    <w:p w14:paraId="3E795D01" w14:textId="77777777" w:rsidR="00FB63CB" w:rsidRPr="005554A4" w:rsidRDefault="00FB63CB" w:rsidP="00FB63CB">
      <w:pPr>
        <w:pStyle w:val="Heading2"/>
        <w:tabs>
          <w:tab w:val="num" w:pos="788"/>
        </w:tabs>
        <w:ind w:left="788" w:hanging="504"/>
        <w:rPr>
          <w:rFonts w:eastAsia="Times"/>
          <w:color w:val="000000" w:themeColor="text1"/>
        </w:rPr>
      </w:pPr>
      <w:r>
        <w:rPr>
          <w:rFonts w:eastAsia="Times"/>
        </w:rPr>
        <w:t>FERRAMENTAS ADOTADAS</w:t>
      </w:r>
    </w:p>
    <w:p w14:paraId="50F1B831" w14:textId="0CE219E4" w:rsidR="00FB63CB" w:rsidRPr="005554A4" w:rsidRDefault="005554A4" w:rsidP="00FB63CB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Enyalius: gitlab.com/enyalius</w:t>
      </w:r>
    </w:p>
    <w:p w14:paraId="4E401E95" w14:textId="0938E4A2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Bootstrap: getbootstrap.com</w:t>
      </w:r>
    </w:p>
    <w:p w14:paraId="1A4CA3E9" w14:textId="50DC6495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EclipsePHP: eclipse.org</w:t>
      </w:r>
    </w:p>
    <w:p w14:paraId="320B772E" w14:textId="01279D99" w:rsid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 w:rsidRPr="005554A4">
        <w:rPr>
          <w:rStyle w:val="Fontepargpadro1"/>
          <w:color w:val="000000" w:themeColor="text1"/>
        </w:rPr>
        <w:t>ERMaster: ermaster.sourceforge.net</w:t>
      </w:r>
    </w:p>
    <w:p w14:paraId="7EC5D678" w14:textId="664B8FEF" w:rsidR="005554A4" w:rsidRPr="005554A4" w:rsidRDefault="005554A4" w:rsidP="005554A4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>pgAdmin III: pgadmin.org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2947AB97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Heading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2359"/>
        <w:gridCol w:w="595"/>
        <w:gridCol w:w="532"/>
        <w:gridCol w:w="595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406E08" w14:paraId="42508632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6E1FCF4B" w14:textId="77777777" w:rsidR="00406E08" w:rsidRDefault="00406E08" w:rsidP="00456BE8">
            <w:pPr>
              <w:spacing w:after="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Atividade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55606B9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6F0BE601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Fev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36839B0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71DEBC98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Abr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8F612C0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33A0938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Jun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44808F65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Jul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309FEAB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Ago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17BABF5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0809493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FD07237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Nov</w:t>
            </w: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ABA90C4" w14:textId="77777777" w:rsidR="00406E08" w:rsidRDefault="00406E08" w:rsidP="00456BE8">
            <w:pPr>
              <w:spacing w:after="0"/>
              <w:ind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Dez</w:t>
            </w:r>
          </w:p>
        </w:tc>
      </w:tr>
      <w:tr w:rsidR="00406E08" w14:paraId="682CFD11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639019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Definição do problema</w:t>
            </w: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73FE8DAA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14:paraId="078D991D" w14:textId="77777777" w:rsidR="00406E08" w:rsidRDefault="00406E08" w:rsidP="00456BE8">
            <w:pPr>
              <w:spacing w:after="0"/>
              <w:ind w:firstLine="0"/>
              <w:jc w:val="center"/>
              <w:rPr>
                <w:rStyle w:val="Fontepargpadro1"/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5E37A5C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17E0B97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338A83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4F9AC5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7F9CCEC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3DB4F2C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1D33B9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7FA14A7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9B2D62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CCE7A0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14EF6D0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20F565CC" w14:textId="2CF0C631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1°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941D2A">
              <w:rPr>
                <w:b/>
                <w:color w:val="000000"/>
                <w:szCs w:val="24"/>
              </w:rPr>
              <w:t xml:space="preserve"> Pesquisa</w:t>
            </w:r>
          </w:p>
        </w:tc>
      </w:tr>
      <w:tr w:rsidR="00406E08" w14:paraId="29BA9E6C" w14:textId="77777777" w:rsidTr="00456BE8">
        <w:trPr>
          <w:trHeight w:val="3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4D5F49C7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Estudar soluções para o problema proposto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5B9E24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00B0F0"/>
            <w:tcMar>
              <w:left w:w="108" w:type="dxa"/>
            </w:tcMar>
          </w:tcPr>
          <w:p w14:paraId="5CE4389A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3A5C4B7B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01C877DE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02AB2C6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7BD26FE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531D2DD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174536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6B1003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4F614D3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DC02A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D5ED268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6CB3046" w14:textId="77777777" w:rsidTr="00456BE8">
        <w:trPr>
          <w:trHeight w:val="372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775C6960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szCs w:val="24"/>
              </w:rPr>
              <w:t>Pesquisar trabalhos semelhantes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2F438768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4CAE5A40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57C92F4D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C2885F2" w14:textId="77777777" w:rsidR="00406E08" w:rsidRPr="000C1DF8" w:rsidRDefault="00406E08" w:rsidP="00456BE8">
            <w:pPr>
              <w:spacing w:after="0"/>
              <w:ind w:firstLine="0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19A7811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4A10F41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077156A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214EF0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18237EA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4BF41C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84A8EE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F5A506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E2D1981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3C07B1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941D2A">
              <w:rPr>
                <w:b/>
                <w:color w:val="000000"/>
                <w:szCs w:val="24"/>
              </w:rPr>
              <w:t xml:space="preserve">2° Etapa – </w:t>
            </w:r>
            <w:r>
              <w:rPr>
                <w:b/>
                <w:color w:val="000000"/>
                <w:szCs w:val="24"/>
              </w:rPr>
              <w:t>Modelagem</w:t>
            </w:r>
          </w:p>
        </w:tc>
      </w:tr>
      <w:tr w:rsidR="00406E08" w14:paraId="3FADB4EB" w14:textId="77777777" w:rsidTr="00456BE8">
        <w:trPr>
          <w:trHeight w:val="70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73382AF9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Modelagem da plataforma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4CD58CB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3785194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0827CB3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9AB60E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3EB0938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tcMar>
              <w:left w:w="108" w:type="dxa"/>
            </w:tcMar>
          </w:tcPr>
          <w:p w14:paraId="171831D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63D5E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4B60FF5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330AEA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5DAA2F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4F265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23328B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58AE5D70" w14:textId="77777777" w:rsidTr="00456BE8">
        <w:trPr>
          <w:trHeight w:val="309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06027D4E" w14:textId="77777777" w:rsidR="00406E08" w:rsidRDefault="00406E08" w:rsidP="00456BE8">
            <w:pPr>
              <w:spacing w:after="0"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Criação de um banco de dados PostgreSQL</w:t>
            </w: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288DDC53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left w:w="108" w:type="dxa"/>
            </w:tcMar>
          </w:tcPr>
          <w:p w14:paraId="654A1E7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FFFFFF" w:themeFill="background1"/>
            <w:tcMar>
              <w:left w:w="108" w:type="dxa"/>
            </w:tcMar>
          </w:tcPr>
          <w:p w14:paraId="677F8B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31995A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278E59E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B1B6B3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5EC68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972FD8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B75E3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4A12CA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63AB46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285E1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1C388C6C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34437DA9" w14:textId="77777777"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 xml:space="preserve">3° Etapa </w:t>
            </w:r>
            <w:r>
              <w:rPr>
                <w:b/>
                <w:color w:val="000000"/>
                <w:szCs w:val="24"/>
              </w:rPr>
              <w:t>–</w:t>
            </w:r>
            <w:r w:rsidRPr="00C97514">
              <w:rPr>
                <w:b/>
                <w:color w:val="000000"/>
                <w:szCs w:val="24"/>
              </w:rPr>
              <w:t xml:space="preserve"> Desenvolvimento</w:t>
            </w:r>
          </w:p>
        </w:tc>
      </w:tr>
      <w:tr w:rsidR="00406E08" w14:paraId="7C71621E" w14:textId="77777777" w:rsidTr="00456BE8">
        <w:trPr>
          <w:trHeight w:val="181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406FBE69" w14:textId="77777777" w:rsidR="00406E08" w:rsidRPr="00941D2A" w:rsidRDefault="00406E08" w:rsidP="00456BE8">
            <w:pPr>
              <w:spacing w:after="0"/>
              <w:ind w:firstLine="0"/>
              <w:rPr>
                <w:b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Migrar os dados da plataforma GLPI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9E89E4F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0C0E003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02AE45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886DDC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48F81FD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71EB876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73B648A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30DADB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ECD51B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15C4C15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839AA4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7463BD0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F0C612B" w14:textId="77777777" w:rsidTr="00456BE8">
        <w:trPr>
          <w:trHeight w:val="10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4CE04A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Desenvolvimento do sistema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0E950F94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078347E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00B0F0"/>
            <w:tcMar>
              <w:left w:w="108" w:type="dxa"/>
            </w:tcMar>
          </w:tcPr>
          <w:p w14:paraId="526955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2E03379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4C789F5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4A86376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1A095AD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3EEC8D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2A9AC42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E64F2D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51C55C6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B75BE2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7362EB34" w14:textId="77777777" w:rsidTr="00456BE8">
        <w:trPr>
          <w:trHeight w:val="313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68F86C49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Elaboração de um gráfico de precisão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1D5F192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645548A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36D049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A6DE4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FAAAD6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1CC01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6F8DD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4A0564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461BD4D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4C0A64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DB8B74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25C20CC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7441C2C0" w14:textId="77777777" w:rsidTr="00456BE8"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34E6137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Implementação de uma interface visual </w:t>
            </w: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7985938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</w:tcPr>
          <w:p w14:paraId="1479469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shd w:val="clear" w:color="auto" w:fill="auto"/>
            <w:tcMar>
              <w:left w:w="108" w:type="dxa"/>
            </w:tcMar>
          </w:tcPr>
          <w:p w14:paraId="0B969AB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BBA930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2FA876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CE438D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65CAC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00B0F0"/>
            <w:tcMar>
              <w:left w:w="108" w:type="dxa"/>
            </w:tcMar>
          </w:tcPr>
          <w:p w14:paraId="7E20139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2F9BB07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02CE8D5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49112BF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32D018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3B7D87BC" w14:textId="77777777" w:rsidTr="00456BE8">
        <w:tc>
          <w:tcPr>
            <w:tcW w:w="9391" w:type="dxa"/>
            <w:gridSpan w:val="13"/>
            <w:shd w:val="clear" w:color="auto" w:fill="auto"/>
            <w:tcMar>
              <w:left w:w="108" w:type="dxa"/>
            </w:tcMar>
          </w:tcPr>
          <w:p w14:paraId="19D92C19" w14:textId="77777777" w:rsidR="00406E08" w:rsidRPr="00C97514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C97514">
              <w:rPr>
                <w:b/>
                <w:color w:val="000000"/>
                <w:szCs w:val="24"/>
              </w:rPr>
              <w:t>4° Etapa – Revisão</w:t>
            </w:r>
          </w:p>
        </w:tc>
      </w:tr>
      <w:tr w:rsidR="00406E08" w14:paraId="39E7B1BA" w14:textId="77777777" w:rsidTr="00456BE8">
        <w:trPr>
          <w:trHeight w:val="554"/>
        </w:trPr>
        <w:tc>
          <w:tcPr>
            <w:tcW w:w="235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9CD0A2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Testes e correções necessárias </w:t>
            </w: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A0BE96A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606608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DB1C66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81623F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6E381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36B564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67DA906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46E3983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2454328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4D24359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129EBE8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04BE046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18F08F14" w14:textId="77777777" w:rsidTr="00456BE8">
        <w:trPr>
          <w:trHeight w:val="150"/>
        </w:trPr>
        <w:tc>
          <w:tcPr>
            <w:tcW w:w="2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899F8C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Revisão da monografia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5E9935B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CC6D23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27B5EC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1EEAC4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7C536F3C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7DF5C64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EE82B17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6BC9E51F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3B67D95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A08A011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7F1630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270B585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248572A5" w14:textId="77777777" w:rsidTr="00456BE8">
        <w:trPr>
          <w:trHeight w:val="218"/>
        </w:trPr>
        <w:tc>
          <w:tcPr>
            <w:tcW w:w="9391" w:type="dxa"/>
            <w:gridSpan w:val="13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FADAAFC" w14:textId="3D2EF995" w:rsidR="00406E08" w:rsidRPr="003C759B" w:rsidRDefault="00406E08" w:rsidP="00456BE8">
            <w:pPr>
              <w:spacing w:after="0"/>
              <w:ind w:firstLine="0"/>
              <w:jc w:val="center"/>
              <w:rPr>
                <w:b/>
                <w:color w:val="000000"/>
                <w:szCs w:val="24"/>
              </w:rPr>
            </w:pPr>
            <w:r w:rsidRPr="003C759B">
              <w:rPr>
                <w:b/>
                <w:color w:val="000000"/>
                <w:szCs w:val="24"/>
              </w:rPr>
              <w:t xml:space="preserve">5° Etapa </w:t>
            </w:r>
            <w:r w:rsidR="008F2065">
              <w:rPr>
                <w:b/>
                <w:color w:val="000000"/>
                <w:szCs w:val="24"/>
              </w:rPr>
              <w:t>–</w:t>
            </w:r>
            <w:r w:rsidRPr="003C759B">
              <w:rPr>
                <w:b/>
                <w:color w:val="000000"/>
                <w:szCs w:val="24"/>
              </w:rPr>
              <w:t xml:space="preserve"> Apresentação</w:t>
            </w:r>
          </w:p>
        </w:tc>
      </w:tr>
      <w:tr w:rsidR="00406E08" w14:paraId="11135100" w14:textId="77777777" w:rsidTr="00456BE8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E8BE967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na IFCITEC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885D681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182F4A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7F0395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5D5229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C9DB09D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688D26C3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0A14FBB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209F6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3336BE06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5624A8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575572F5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4281752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406E08" w14:paraId="0154DFBC" w14:textId="77777777" w:rsidTr="008F2065">
        <w:trPr>
          <w:trHeight w:val="125"/>
        </w:trPr>
        <w:tc>
          <w:tcPr>
            <w:tcW w:w="2359" w:type="dxa"/>
            <w:shd w:val="clear" w:color="auto" w:fill="auto"/>
            <w:tcMar>
              <w:left w:w="108" w:type="dxa"/>
            </w:tcMar>
          </w:tcPr>
          <w:p w14:paraId="2D1726EC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Seminário de Andamento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C3CEEDE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8A4B14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61311F7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49221F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652E61A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F659B89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00B0F0"/>
            <w:tcMar>
              <w:left w:w="108" w:type="dxa"/>
            </w:tcMar>
          </w:tcPr>
          <w:p w14:paraId="380CBC60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  <w:tcMar>
              <w:left w:w="108" w:type="dxa"/>
            </w:tcMar>
          </w:tcPr>
          <w:p w14:paraId="5BA36E0A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27C15432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left w:w="108" w:type="dxa"/>
            </w:tcMar>
          </w:tcPr>
          <w:p w14:paraId="3EC7BE7B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0FE356FE" w14:textId="77777777" w:rsidR="00406E08" w:rsidRDefault="00406E08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left w:w="108" w:type="dxa"/>
            </w:tcMar>
          </w:tcPr>
          <w:p w14:paraId="1F8D0DBD" w14:textId="77777777" w:rsidR="00406E08" w:rsidRDefault="00406E08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  <w:tr w:rsidR="008F2065" w14:paraId="5C71DFAD" w14:textId="77777777" w:rsidTr="008F2065">
        <w:trPr>
          <w:trHeight w:val="12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B3B59C6" w14:textId="1097A3B4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Apresentação Seminário final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EEFB527" w14:textId="77777777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D058A29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38921D70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88023A8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46E4D94B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5470F659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0CA7A7F3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14:paraId="16E2D32C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16CBF3D0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9552836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  <w:tcMar>
              <w:left w:w="108" w:type="dxa"/>
            </w:tcMar>
          </w:tcPr>
          <w:p w14:paraId="42F47B8E" w14:textId="77777777" w:rsidR="008F2065" w:rsidRDefault="008F2065" w:rsidP="00456BE8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00B0F0"/>
            <w:tcMar>
              <w:left w:w="108" w:type="dxa"/>
            </w:tcMar>
          </w:tcPr>
          <w:p w14:paraId="3834CB8E" w14:textId="77777777" w:rsidR="008F2065" w:rsidRDefault="008F2065" w:rsidP="00456BE8">
            <w:pPr>
              <w:spacing w:after="0"/>
              <w:ind w:firstLine="0"/>
              <w:rPr>
                <w:color w:val="000000"/>
                <w:szCs w:val="24"/>
              </w:rPr>
            </w:pPr>
          </w:p>
        </w:tc>
      </w:tr>
    </w:tbl>
    <w:p w14:paraId="6FF5E2AF" w14:textId="77777777" w:rsidR="0022406E" w:rsidRDefault="0022406E" w:rsidP="0022406E"/>
    <w:sectPr w:rsidR="0022406E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C298C" w14:textId="77777777" w:rsidR="00017D71" w:rsidRDefault="00017D71">
      <w:pPr>
        <w:spacing w:after="0"/>
      </w:pPr>
      <w:r>
        <w:separator/>
      </w:r>
    </w:p>
  </w:endnote>
  <w:endnote w:type="continuationSeparator" w:id="0">
    <w:p w14:paraId="13CCBAAA" w14:textId="77777777" w:rsidR="00017D71" w:rsidRDefault="00017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1CD6F" w14:textId="77777777" w:rsidR="00017D71" w:rsidRDefault="00017D71">
      <w:pPr>
        <w:spacing w:after="0"/>
      </w:pPr>
      <w:r>
        <w:separator/>
      </w:r>
    </w:p>
  </w:footnote>
  <w:footnote w:type="continuationSeparator" w:id="0">
    <w:p w14:paraId="442AE2BB" w14:textId="77777777" w:rsidR="00017D71" w:rsidRDefault="00017D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A210D" w14:textId="77777777" w:rsidR="00456BE8" w:rsidRDefault="00456BE8">
    <w:pPr>
      <w:pStyle w:val="Header"/>
    </w:pPr>
  </w:p>
  <w:p w14:paraId="2222DA93" w14:textId="77777777" w:rsidR="00456BE8" w:rsidRDefault="00456BE8">
    <w:pPr>
      <w:pStyle w:val="Header"/>
    </w:pPr>
  </w:p>
  <w:p w14:paraId="2E27EDA1" w14:textId="77777777" w:rsidR="00456BE8" w:rsidRDefault="00456B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EC970" w14:textId="77777777" w:rsidR="00456BE8" w:rsidRDefault="00456BE8">
    <w:pPr>
      <w:pStyle w:val="Header"/>
      <w:jc w:val="right"/>
    </w:pPr>
  </w:p>
  <w:p w14:paraId="5872C605" w14:textId="77777777" w:rsidR="00456BE8" w:rsidRDefault="00456BE8">
    <w:pPr>
      <w:pStyle w:val="Header"/>
      <w:jc w:val="right"/>
    </w:pPr>
  </w:p>
  <w:p w14:paraId="4623A33B" w14:textId="77777777" w:rsidR="00456BE8" w:rsidRDefault="00456BE8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14F8C" w14:textId="77777777" w:rsidR="00456BE8" w:rsidRDefault="00456BE8">
    <w:pPr>
      <w:pStyle w:val="Header"/>
      <w:rPr>
        <w:rStyle w:val="PageNumber"/>
      </w:rPr>
    </w:pPr>
  </w:p>
  <w:p w14:paraId="64056C7F" w14:textId="77777777" w:rsidR="00456BE8" w:rsidRDefault="00456BE8">
    <w:pPr>
      <w:pStyle w:val="Header"/>
      <w:rPr>
        <w:rStyle w:val="PageNumber"/>
      </w:rPr>
    </w:pPr>
  </w:p>
  <w:p w14:paraId="3F203EA5" w14:textId="77777777" w:rsidR="00456BE8" w:rsidRDefault="00456BE8">
    <w:pPr>
      <w:pStyle w:val="Header"/>
      <w:jc w:val="lef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F208D" w14:textId="77777777" w:rsidR="00456BE8" w:rsidRDefault="00456BE8">
    <w:pPr>
      <w:pStyle w:val="Header"/>
      <w:jc w:val="left"/>
      <w:rPr>
        <w:rStyle w:val="PageNumber"/>
      </w:rPr>
    </w:pPr>
  </w:p>
  <w:p w14:paraId="344093A5" w14:textId="77777777" w:rsidR="00456BE8" w:rsidRDefault="00456BE8">
    <w:pPr>
      <w:pStyle w:val="Header"/>
      <w:rPr>
        <w:rStyle w:val="PageNumber"/>
      </w:rPr>
    </w:pPr>
  </w:p>
  <w:p w14:paraId="2C6CF34A" w14:textId="77777777" w:rsidR="00456BE8" w:rsidRDefault="00456BE8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43E57B9A"/>
    <w:multiLevelType w:val="hybridMultilevel"/>
    <w:tmpl w:val="8B1E9784"/>
    <w:lvl w:ilvl="0" w:tplc="134A733C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347E7"/>
    <w:multiLevelType w:val="multilevel"/>
    <w:tmpl w:val="57EC71B0"/>
    <w:lvl w:ilvl="0">
      <w:start w:val="1"/>
      <w:numFmt w:val="decimal"/>
      <w:lvlText w:val="%1"/>
      <w:lvlJc w:val="left"/>
      <w:pPr>
        <w:tabs>
          <w:tab w:val="num" w:pos="700"/>
        </w:tabs>
        <w:ind w:left="700" w:hanging="360"/>
      </w:pPr>
      <w:rPr>
        <w:rFonts w:cs="Times New Roman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88"/>
        </w:tabs>
        <w:ind w:left="788" w:hanging="504"/>
      </w:pPr>
      <w:rPr>
        <w:b w:val="0"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792"/>
      </w:pPr>
      <w:rPr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</w:lvl>
  </w:abstractNum>
  <w:abstractNum w:abstractNumId="10" w15:restartNumberingAfterBreak="0">
    <w:nsid w:val="6D594CAB"/>
    <w:multiLevelType w:val="multilevel"/>
    <w:tmpl w:val="D2F494E6"/>
    <w:lvl w:ilvl="0">
      <w:start w:val="1"/>
      <w:numFmt w:val="decimal"/>
      <w:pStyle w:val="Heading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5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5">
    <w:abstractNumId w:val="7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C1"/>
    <w:rsid w:val="000140CD"/>
    <w:rsid w:val="00017D71"/>
    <w:rsid w:val="000361E6"/>
    <w:rsid w:val="000578C0"/>
    <w:rsid w:val="000627C2"/>
    <w:rsid w:val="000B7D52"/>
    <w:rsid w:val="000C611C"/>
    <w:rsid w:val="000E495D"/>
    <w:rsid w:val="000E58AD"/>
    <w:rsid w:val="001067B3"/>
    <w:rsid w:val="001170B0"/>
    <w:rsid w:val="00141154"/>
    <w:rsid w:val="00143A3C"/>
    <w:rsid w:val="001538A3"/>
    <w:rsid w:val="00160DE9"/>
    <w:rsid w:val="001663EC"/>
    <w:rsid w:val="00186E75"/>
    <w:rsid w:val="001C4275"/>
    <w:rsid w:val="001E6C72"/>
    <w:rsid w:val="00211DA6"/>
    <w:rsid w:val="002172E9"/>
    <w:rsid w:val="002174E1"/>
    <w:rsid w:val="00220B31"/>
    <w:rsid w:val="0022406E"/>
    <w:rsid w:val="002271DB"/>
    <w:rsid w:val="002444B4"/>
    <w:rsid w:val="00283B0C"/>
    <w:rsid w:val="002C2304"/>
    <w:rsid w:val="002C4872"/>
    <w:rsid w:val="002C69A4"/>
    <w:rsid w:val="002C786D"/>
    <w:rsid w:val="002E200F"/>
    <w:rsid w:val="002E4FFC"/>
    <w:rsid w:val="002E7A88"/>
    <w:rsid w:val="002F3088"/>
    <w:rsid w:val="002F74DA"/>
    <w:rsid w:val="003348AF"/>
    <w:rsid w:val="00375EA4"/>
    <w:rsid w:val="0039584D"/>
    <w:rsid w:val="003A760E"/>
    <w:rsid w:val="003B362C"/>
    <w:rsid w:val="003F65B5"/>
    <w:rsid w:val="003F7C5B"/>
    <w:rsid w:val="00406E08"/>
    <w:rsid w:val="00414371"/>
    <w:rsid w:val="00426A74"/>
    <w:rsid w:val="004309D0"/>
    <w:rsid w:val="0043220C"/>
    <w:rsid w:val="004338C1"/>
    <w:rsid w:val="00446615"/>
    <w:rsid w:val="00456BE8"/>
    <w:rsid w:val="00462EBF"/>
    <w:rsid w:val="00480069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554A4"/>
    <w:rsid w:val="0057498C"/>
    <w:rsid w:val="005C1548"/>
    <w:rsid w:val="00674707"/>
    <w:rsid w:val="006A5862"/>
    <w:rsid w:val="006B285A"/>
    <w:rsid w:val="006B60FF"/>
    <w:rsid w:val="006F20F2"/>
    <w:rsid w:val="00701833"/>
    <w:rsid w:val="007445C7"/>
    <w:rsid w:val="007A0102"/>
    <w:rsid w:val="007B1166"/>
    <w:rsid w:val="007E6802"/>
    <w:rsid w:val="0080513A"/>
    <w:rsid w:val="00825D53"/>
    <w:rsid w:val="008308BE"/>
    <w:rsid w:val="0085229E"/>
    <w:rsid w:val="008855B8"/>
    <w:rsid w:val="008B6F22"/>
    <w:rsid w:val="008C1AB4"/>
    <w:rsid w:val="008C227A"/>
    <w:rsid w:val="008D00D3"/>
    <w:rsid w:val="008E6F0B"/>
    <w:rsid w:val="008F2065"/>
    <w:rsid w:val="00903D25"/>
    <w:rsid w:val="00916833"/>
    <w:rsid w:val="0092143C"/>
    <w:rsid w:val="00940D37"/>
    <w:rsid w:val="00980C38"/>
    <w:rsid w:val="00995CF1"/>
    <w:rsid w:val="009B2557"/>
    <w:rsid w:val="009B7610"/>
    <w:rsid w:val="009F0B40"/>
    <w:rsid w:val="00A12994"/>
    <w:rsid w:val="00A4662C"/>
    <w:rsid w:val="00A53EDC"/>
    <w:rsid w:val="00A65A42"/>
    <w:rsid w:val="00A90AD3"/>
    <w:rsid w:val="00A90CF9"/>
    <w:rsid w:val="00AB592A"/>
    <w:rsid w:val="00AC7AD0"/>
    <w:rsid w:val="00AD1F93"/>
    <w:rsid w:val="00B028E5"/>
    <w:rsid w:val="00B139C8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7220"/>
    <w:rsid w:val="00D441D4"/>
    <w:rsid w:val="00D479DA"/>
    <w:rsid w:val="00D52FCA"/>
    <w:rsid w:val="00DD7153"/>
    <w:rsid w:val="00DF16D5"/>
    <w:rsid w:val="00E36487"/>
    <w:rsid w:val="00E42C4C"/>
    <w:rsid w:val="00E671A7"/>
    <w:rsid w:val="00E72EC1"/>
    <w:rsid w:val="00EB50BB"/>
    <w:rsid w:val="00EF3349"/>
    <w:rsid w:val="00F00FAA"/>
    <w:rsid w:val="00F36B51"/>
    <w:rsid w:val="00F66FA8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B0BC1439-3711-4038-8AD3-307526EC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Heading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Heading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Heading4">
    <w:name w:val="heading 4"/>
    <w:basedOn w:val="Heading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Heading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TOC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FootnoteText">
    <w:name w:val="footnote text"/>
    <w:basedOn w:val="Normal"/>
    <w:semiHidden/>
    <w:pPr>
      <w:ind w:firstLine="0"/>
    </w:pPr>
  </w:style>
  <w:style w:type="paragraph" w:styleId="Title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itle">
    <w:name w:val="Subtitle"/>
    <w:basedOn w:val="Normal"/>
    <w:next w:val="BodyText"/>
    <w:qFormat/>
    <w:pPr>
      <w:ind w:firstLine="0"/>
      <w:jc w:val="left"/>
    </w:pPr>
    <w:rPr>
      <w:b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BodyTextIndent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TOC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itle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TOC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itle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TOC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IndexHeading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EndnoteText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itle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qFormat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TOC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itle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Heading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semiHidden/>
    <w:rPr>
      <w:b/>
    </w:rPr>
  </w:style>
  <w:style w:type="paragraph" w:styleId="TableofFigur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CommentReference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362C"/>
    <w:rPr>
      <w:sz w:val="20"/>
    </w:rPr>
  </w:style>
  <w:style w:type="character" w:customStyle="1" w:styleId="CommentTextChar">
    <w:name w:val="Comment Text Char"/>
    <w:link w:val="CommentText"/>
    <w:uiPriority w:val="99"/>
    <w:rsid w:val="003B36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6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362C"/>
    <w:rPr>
      <w:b/>
      <w:bCs/>
    </w:rPr>
  </w:style>
  <w:style w:type="paragraph" w:styleId="ListParagraph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32C4-3D65-4D1A-9A7B-F75C6D01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1</TotalTime>
  <Pages>14</Pages>
  <Words>1503</Words>
  <Characters>8118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Gabriel Nunes de Siqueira</cp:lastModifiedBy>
  <cp:revision>2</cp:revision>
  <cp:lastPrinted>2008-11-27T17:11:00Z</cp:lastPrinted>
  <dcterms:created xsi:type="dcterms:W3CDTF">2017-06-12T17:21:00Z</dcterms:created>
  <dcterms:modified xsi:type="dcterms:W3CDTF">2017-06-12T17:21:00Z</dcterms:modified>
</cp:coreProperties>
</file>
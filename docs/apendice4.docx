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D38D4FC" w14:textId="77777777" w:rsidR="00C544B9" w:rsidRPr="00CF3307" w:rsidRDefault="00C544B9" w:rsidP="00C544B9">
      <w:pPr>
        <w:ind w:firstLine="0"/>
        <w:jc w:val="center"/>
        <w:rPr>
          <w:szCs w:val="24"/>
        </w:rPr>
      </w:pPr>
      <w:r w:rsidRPr="00CF3307">
        <w:rPr>
          <w:szCs w:val="24"/>
        </w:rPr>
        <w:t xml:space="preserve">INSTITUTO FEDERAL DE EDUCAÇÃO, CIÊNCIA E TECNOLOGIA DO </w:t>
      </w:r>
    </w:p>
    <w:p w14:paraId="684FBCE2" w14:textId="77777777" w:rsidR="00C544B9" w:rsidRPr="00CF3307" w:rsidRDefault="00C544B9" w:rsidP="00C544B9">
      <w:pPr>
        <w:ind w:firstLine="0"/>
        <w:jc w:val="center"/>
        <w:rPr>
          <w:szCs w:val="24"/>
        </w:rPr>
      </w:pPr>
      <w:r w:rsidRPr="00CF3307">
        <w:rPr>
          <w:szCs w:val="24"/>
        </w:rPr>
        <w:t>RIO GRANDE DO SUL</w:t>
      </w:r>
    </w:p>
    <w:p w14:paraId="560E152C" w14:textId="77777777" w:rsidR="003F65B5" w:rsidRPr="00CF3307" w:rsidRDefault="00C544B9" w:rsidP="00C544B9">
      <w:pPr>
        <w:ind w:firstLine="0"/>
        <w:jc w:val="center"/>
        <w:rPr>
          <w:szCs w:val="24"/>
        </w:rPr>
      </w:pPr>
      <w:r w:rsidRPr="00CF3307">
        <w:rPr>
          <w:szCs w:val="24"/>
        </w:rPr>
        <w:t>C</w:t>
      </w:r>
      <w:r w:rsidR="00AF51BB">
        <w:rPr>
          <w:szCs w:val="24"/>
        </w:rPr>
        <w:t>A</w:t>
      </w:r>
      <w:r w:rsidRPr="00CF3307">
        <w:rPr>
          <w:szCs w:val="24"/>
        </w:rPr>
        <w:t>MPUS CANOAS</w:t>
      </w:r>
    </w:p>
    <w:p w14:paraId="754F287A" w14:textId="77777777" w:rsidR="003F65B5" w:rsidRPr="00CF3307" w:rsidRDefault="003F65B5">
      <w:pPr>
        <w:ind w:firstLine="0"/>
        <w:jc w:val="center"/>
        <w:rPr>
          <w:b/>
          <w:szCs w:val="24"/>
        </w:rPr>
      </w:pPr>
      <w:r w:rsidRPr="00CF3307">
        <w:rPr>
          <w:szCs w:val="24"/>
        </w:rPr>
        <w:t xml:space="preserve">CURSO </w:t>
      </w:r>
      <w:r w:rsidR="00CF657E" w:rsidRPr="00CF3307">
        <w:rPr>
          <w:szCs w:val="24"/>
        </w:rPr>
        <w:t>TÉCNICO EM INFORMÁTICA INTEGRADO AO ENSINO MÉDIO</w:t>
      </w:r>
    </w:p>
    <w:p w14:paraId="78D0B4F2" w14:textId="77777777" w:rsidR="003F65B5" w:rsidRPr="00CF3307" w:rsidRDefault="003F65B5">
      <w:pPr>
        <w:ind w:firstLine="0"/>
        <w:jc w:val="center"/>
        <w:rPr>
          <w:szCs w:val="24"/>
        </w:rPr>
      </w:pPr>
    </w:p>
    <w:p w14:paraId="79BAA604" w14:textId="77777777" w:rsidR="003F65B5" w:rsidRPr="00CF3307" w:rsidRDefault="003F65B5">
      <w:pPr>
        <w:ind w:firstLine="0"/>
        <w:jc w:val="center"/>
        <w:rPr>
          <w:szCs w:val="24"/>
        </w:rPr>
      </w:pPr>
    </w:p>
    <w:p w14:paraId="087FDC45" w14:textId="77777777" w:rsidR="003F65B5" w:rsidRPr="00CF3307" w:rsidRDefault="003F65B5">
      <w:pPr>
        <w:ind w:firstLine="0"/>
        <w:jc w:val="center"/>
        <w:rPr>
          <w:szCs w:val="24"/>
        </w:rPr>
      </w:pPr>
    </w:p>
    <w:p w14:paraId="2C31FD70" w14:textId="77777777" w:rsidR="004D4842" w:rsidRPr="00CF3307" w:rsidRDefault="004D4842">
      <w:pPr>
        <w:ind w:firstLine="0"/>
        <w:jc w:val="center"/>
        <w:rPr>
          <w:szCs w:val="24"/>
        </w:rPr>
      </w:pPr>
    </w:p>
    <w:p w14:paraId="14D47846" w14:textId="77777777" w:rsidR="004D4842" w:rsidRPr="00CF3307" w:rsidRDefault="004D4842">
      <w:pPr>
        <w:ind w:firstLine="0"/>
        <w:jc w:val="center"/>
        <w:rPr>
          <w:szCs w:val="24"/>
        </w:rPr>
      </w:pPr>
    </w:p>
    <w:p w14:paraId="3616CCF4" w14:textId="77777777" w:rsidR="004D4842" w:rsidRPr="00CF3307" w:rsidRDefault="004D4842">
      <w:pPr>
        <w:ind w:firstLine="0"/>
        <w:jc w:val="center"/>
        <w:rPr>
          <w:szCs w:val="24"/>
        </w:rPr>
      </w:pPr>
    </w:p>
    <w:p w14:paraId="23C176F9" w14:textId="77777777" w:rsidR="003F65B5" w:rsidRPr="00CF3307" w:rsidRDefault="003F65B5">
      <w:pPr>
        <w:ind w:firstLine="0"/>
        <w:jc w:val="center"/>
        <w:rPr>
          <w:szCs w:val="24"/>
        </w:rPr>
      </w:pPr>
    </w:p>
    <w:p w14:paraId="4FFDE920" w14:textId="77777777" w:rsidR="003F65B5" w:rsidRPr="00CF3307" w:rsidRDefault="003F65B5">
      <w:pPr>
        <w:ind w:firstLine="0"/>
        <w:jc w:val="center"/>
        <w:rPr>
          <w:szCs w:val="24"/>
        </w:rPr>
      </w:pPr>
    </w:p>
    <w:p w14:paraId="5AE55314" w14:textId="77777777" w:rsidR="003F65B5" w:rsidRPr="00CF3307" w:rsidRDefault="003A5C77">
      <w:pPr>
        <w:pStyle w:val="Autor"/>
        <w:rPr>
          <w:b/>
          <w:szCs w:val="24"/>
        </w:rPr>
      </w:pPr>
      <w:r>
        <w:rPr>
          <w:szCs w:val="24"/>
        </w:rPr>
        <w:t>GABRIEL NUNES DE SIQUEIRA</w:t>
      </w:r>
    </w:p>
    <w:p w14:paraId="2AB11A08" w14:textId="77777777" w:rsidR="003F65B5" w:rsidRPr="00CF3307" w:rsidRDefault="003F65B5">
      <w:pPr>
        <w:rPr>
          <w:szCs w:val="24"/>
        </w:rPr>
      </w:pPr>
    </w:p>
    <w:p w14:paraId="674070BB" w14:textId="77777777" w:rsidR="003F65B5" w:rsidRPr="00CF3307" w:rsidRDefault="003F65B5">
      <w:pPr>
        <w:rPr>
          <w:szCs w:val="24"/>
        </w:rPr>
      </w:pPr>
    </w:p>
    <w:p w14:paraId="2E31AF3E" w14:textId="77777777" w:rsidR="003F65B5" w:rsidRPr="00CF3307" w:rsidRDefault="003F65B5">
      <w:pPr>
        <w:rPr>
          <w:szCs w:val="24"/>
        </w:rPr>
      </w:pPr>
    </w:p>
    <w:p w14:paraId="431CBA49" w14:textId="77777777" w:rsidR="00F90713" w:rsidRPr="00F90713" w:rsidRDefault="00F90713" w:rsidP="00F90713">
      <w:pPr>
        <w:pStyle w:val="TtulodaFolhadeRosto"/>
        <w:ind w:left="1418" w:firstLine="340"/>
        <w:rPr>
          <w:color w:val="000000"/>
          <w:sz w:val="24"/>
          <w:szCs w:val="24"/>
        </w:rPr>
      </w:pPr>
      <w:proofErr w:type="spellStart"/>
      <w:r w:rsidRPr="00F90713">
        <w:rPr>
          <w:color w:val="000000"/>
          <w:sz w:val="24"/>
          <w:szCs w:val="24"/>
        </w:rPr>
        <w:t>SmartInv</w:t>
      </w:r>
      <w:proofErr w:type="spellEnd"/>
      <w:r w:rsidRPr="00F90713">
        <w:rPr>
          <w:color w:val="000000"/>
          <w:sz w:val="24"/>
          <w:szCs w:val="24"/>
        </w:rPr>
        <w:t xml:space="preserve"> - Uma plataforma de Inventário de Informática com algoritmo gerenciador de computadores inativos</w:t>
      </w:r>
    </w:p>
    <w:p w14:paraId="4023576A" w14:textId="77777777" w:rsidR="003F65B5" w:rsidRPr="00CF3307" w:rsidRDefault="003F65B5">
      <w:pPr>
        <w:rPr>
          <w:szCs w:val="24"/>
        </w:rPr>
      </w:pPr>
    </w:p>
    <w:p w14:paraId="26DD4FA2" w14:textId="77777777" w:rsidR="003F65B5" w:rsidRPr="00CF3307" w:rsidRDefault="003F65B5">
      <w:pPr>
        <w:rPr>
          <w:szCs w:val="24"/>
        </w:rPr>
      </w:pPr>
    </w:p>
    <w:p w14:paraId="1344B054" w14:textId="77777777" w:rsidR="003F65B5" w:rsidRPr="00CF3307" w:rsidRDefault="003F65B5">
      <w:pPr>
        <w:rPr>
          <w:szCs w:val="24"/>
        </w:rPr>
      </w:pPr>
    </w:p>
    <w:p w14:paraId="4D2D3C04" w14:textId="77777777" w:rsidR="003F65B5" w:rsidRPr="00CF3307" w:rsidRDefault="003F65B5">
      <w:pPr>
        <w:rPr>
          <w:szCs w:val="24"/>
        </w:rPr>
      </w:pPr>
    </w:p>
    <w:p w14:paraId="5B643374" w14:textId="77777777" w:rsidR="003F65B5" w:rsidRPr="00CF3307" w:rsidRDefault="003F65B5">
      <w:pPr>
        <w:ind w:firstLine="0"/>
        <w:rPr>
          <w:szCs w:val="24"/>
        </w:rPr>
      </w:pPr>
    </w:p>
    <w:p w14:paraId="2E16C65A" w14:textId="77777777" w:rsidR="003F65B5" w:rsidRPr="00462EBF" w:rsidRDefault="003F65B5">
      <w:pPr>
        <w:spacing w:after="0"/>
        <w:ind w:left="3969" w:firstLine="0"/>
        <w:rPr>
          <w:szCs w:val="24"/>
        </w:rPr>
      </w:pPr>
    </w:p>
    <w:p w14:paraId="3AC44309" w14:textId="77777777" w:rsidR="003F65B5" w:rsidRPr="00462EBF" w:rsidRDefault="003F65B5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14:paraId="164C9008" w14:textId="77777777" w:rsidR="0057498C" w:rsidRPr="00462EBF" w:rsidRDefault="0057498C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14:paraId="123E3BA1" w14:textId="77777777" w:rsidR="0057498C" w:rsidRPr="00462EBF" w:rsidRDefault="0057498C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14:paraId="78825638" w14:textId="77777777" w:rsidR="0057498C" w:rsidRPr="00462EBF" w:rsidRDefault="0057498C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14:paraId="3B328E2B" w14:textId="77777777" w:rsidR="0057498C" w:rsidRPr="00462EBF" w:rsidRDefault="0057498C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14:paraId="1D84C9C9" w14:textId="77777777" w:rsidR="0057498C" w:rsidRPr="00462EBF" w:rsidRDefault="0057498C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14:paraId="0A3DE669" w14:textId="77777777" w:rsidR="0057498C" w:rsidRPr="00462EBF" w:rsidRDefault="0057498C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14:paraId="03BCFB14" w14:textId="77777777" w:rsidR="0057498C" w:rsidRPr="00462EBF" w:rsidRDefault="0057498C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14:paraId="03F8D2D6" w14:textId="77777777" w:rsidR="003F65B5" w:rsidRPr="00462EBF" w:rsidRDefault="003F65B5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14:paraId="7BBD016E" w14:textId="77777777" w:rsidR="003F65B5" w:rsidRPr="004954D0" w:rsidRDefault="003F65B5">
      <w:pPr>
        <w:spacing w:after="0"/>
        <w:rPr>
          <w:szCs w:val="24"/>
        </w:rPr>
      </w:pPr>
    </w:p>
    <w:p w14:paraId="1CECC0D0" w14:textId="77777777" w:rsidR="003F65B5" w:rsidRPr="004954D0" w:rsidRDefault="003F65B5">
      <w:pPr>
        <w:spacing w:after="0"/>
        <w:rPr>
          <w:szCs w:val="24"/>
        </w:rPr>
      </w:pPr>
    </w:p>
    <w:p w14:paraId="41ADBC1C" w14:textId="77777777" w:rsidR="003F65B5" w:rsidRPr="001E6C72" w:rsidRDefault="003F65B5">
      <w:pPr>
        <w:spacing w:after="0"/>
        <w:rPr>
          <w:szCs w:val="24"/>
        </w:rPr>
      </w:pPr>
    </w:p>
    <w:p w14:paraId="41166220" w14:textId="77777777" w:rsidR="003F65B5" w:rsidRDefault="003F65B5">
      <w:pPr>
        <w:spacing w:after="0"/>
        <w:rPr>
          <w:szCs w:val="24"/>
        </w:rPr>
      </w:pPr>
    </w:p>
    <w:p w14:paraId="12BF4B4E" w14:textId="77777777" w:rsidR="00F90713" w:rsidRDefault="00F90713">
      <w:pPr>
        <w:spacing w:after="0"/>
        <w:rPr>
          <w:szCs w:val="24"/>
        </w:rPr>
      </w:pPr>
    </w:p>
    <w:p w14:paraId="4FB8B578" w14:textId="77777777" w:rsidR="00F90713" w:rsidRPr="001E6C72" w:rsidRDefault="00F90713">
      <w:pPr>
        <w:spacing w:after="0"/>
        <w:rPr>
          <w:szCs w:val="24"/>
        </w:rPr>
      </w:pPr>
    </w:p>
    <w:p w14:paraId="7C169707" w14:textId="49F89AB0" w:rsidR="003F65B5" w:rsidRPr="00CF3307" w:rsidRDefault="002444B4">
      <w:pPr>
        <w:spacing w:after="0"/>
        <w:ind w:firstLine="0"/>
        <w:jc w:val="center"/>
        <w:rPr>
          <w:szCs w:val="24"/>
          <w:rPrChange w:id="0" w:author="Silvia Bertagnolli" w:date="2015-07-20T11:14:00Z">
            <w:rPr>
              <w:sz w:val="28"/>
            </w:rPr>
          </w:rPrChange>
        </w:rPr>
        <w:sectPr w:rsidR="003F65B5" w:rsidRPr="00CF3307">
          <w:headerReference w:type="default" r:id="rId8"/>
          <w:footerReference w:type="default" r:id="rId9"/>
          <w:footnotePr>
            <w:pos w:val="beneathText"/>
          </w:footnotePr>
          <w:pgSz w:w="11907" w:h="16840" w:code="9"/>
          <w:pgMar w:top="1701" w:right="1701" w:bottom="1134" w:left="1701" w:header="0" w:footer="0" w:gutter="0"/>
          <w:cols w:space="720"/>
          <w:titlePg/>
        </w:sectPr>
      </w:pPr>
      <w:r w:rsidRPr="001E6C72">
        <w:rPr>
          <w:szCs w:val="24"/>
        </w:rPr>
        <w:t xml:space="preserve">Canoas, </w:t>
      </w:r>
      <w:r w:rsidRPr="00CF3307">
        <w:rPr>
          <w:szCs w:val="24"/>
        </w:rPr>
        <w:fldChar w:fldCharType="begin"/>
      </w:r>
      <w:r w:rsidRPr="001E6C72">
        <w:rPr>
          <w:szCs w:val="24"/>
        </w:rPr>
        <w:instrText xml:space="preserve"> DATE  \@ "d' de 'MMMM' de 'yyyy"  \* MERGEFORMAT </w:instrText>
      </w:r>
      <w:r w:rsidRPr="00CF3307">
        <w:rPr>
          <w:szCs w:val="24"/>
        </w:rPr>
        <w:fldChar w:fldCharType="separate"/>
      </w:r>
      <w:r w:rsidR="00A74489">
        <w:rPr>
          <w:noProof/>
          <w:szCs w:val="24"/>
        </w:rPr>
        <w:t>27 de setembro de 2017</w:t>
      </w:r>
      <w:r w:rsidRPr="00CF3307">
        <w:rPr>
          <w:szCs w:val="24"/>
        </w:rPr>
        <w:fldChar w:fldCharType="end"/>
      </w:r>
      <w:r w:rsidR="003F65B5" w:rsidRPr="00CF3307">
        <w:rPr>
          <w:szCs w:val="24"/>
        </w:rPr>
        <w:t>.</w:t>
      </w:r>
    </w:p>
    <w:p w14:paraId="09ACF0F7" w14:textId="77777777" w:rsidR="0057498C" w:rsidRPr="00CF3307" w:rsidRDefault="0057498C" w:rsidP="0057498C">
      <w:pPr>
        <w:ind w:firstLine="0"/>
        <w:jc w:val="center"/>
        <w:rPr>
          <w:szCs w:val="24"/>
        </w:rPr>
      </w:pPr>
    </w:p>
    <w:p w14:paraId="4AA4EC4D" w14:textId="77777777" w:rsidR="0057498C" w:rsidRPr="00CF3307" w:rsidRDefault="0057498C" w:rsidP="0057498C">
      <w:pPr>
        <w:ind w:firstLine="0"/>
        <w:jc w:val="center"/>
        <w:rPr>
          <w:szCs w:val="24"/>
        </w:rPr>
      </w:pPr>
    </w:p>
    <w:p w14:paraId="340A2522" w14:textId="77777777" w:rsidR="0057498C" w:rsidRPr="00CF3307" w:rsidRDefault="0057498C" w:rsidP="0057498C">
      <w:pPr>
        <w:ind w:firstLine="0"/>
        <w:jc w:val="center"/>
        <w:rPr>
          <w:szCs w:val="24"/>
        </w:rPr>
      </w:pPr>
    </w:p>
    <w:p w14:paraId="043F570E" w14:textId="77777777" w:rsidR="0057498C" w:rsidRPr="00CF3307" w:rsidRDefault="0057498C" w:rsidP="0057498C">
      <w:pPr>
        <w:ind w:firstLine="0"/>
        <w:jc w:val="center"/>
        <w:rPr>
          <w:szCs w:val="24"/>
        </w:rPr>
      </w:pPr>
    </w:p>
    <w:p w14:paraId="0CFB756D" w14:textId="77777777" w:rsidR="0057498C" w:rsidRPr="00CF3307" w:rsidRDefault="0057498C" w:rsidP="0057498C">
      <w:pPr>
        <w:ind w:firstLine="0"/>
        <w:jc w:val="center"/>
        <w:rPr>
          <w:szCs w:val="24"/>
        </w:rPr>
      </w:pPr>
    </w:p>
    <w:p w14:paraId="25D49910" w14:textId="77777777" w:rsidR="0057498C" w:rsidRPr="00462EBF" w:rsidRDefault="00F90713" w:rsidP="0057498C">
      <w:pPr>
        <w:pStyle w:val="Autor"/>
        <w:rPr>
          <w:b/>
          <w:szCs w:val="24"/>
        </w:rPr>
      </w:pPr>
      <w:r>
        <w:rPr>
          <w:szCs w:val="24"/>
        </w:rPr>
        <w:t>GABRIEL NUNES DE SIQUEIRA</w:t>
      </w:r>
    </w:p>
    <w:p w14:paraId="6800B2B5" w14:textId="77777777" w:rsidR="0057498C" w:rsidRPr="00462EBF" w:rsidRDefault="0057498C" w:rsidP="0057498C">
      <w:pPr>
        <w:rPr>
          <w:szCs w:val="24"/>
        </w:rPr>
      </w:pPr>
    </w:p>
    <w:p w14:paraId="7DD4B6EC" w14:textId="77777777" w:rsidR="0057498C" w:rsidRPr="00462EBF" w:rsidRDefault="0057498C" w:rsidP="0057498C">
      <w:pPr>
        <w:rPr>
          <w:szCs w:val="24"/>
        </w:rPr>
      </w:pPr>
    </w:p>
    <w:p w14:paraId="647A6E86" w14:textId="77777777" w:rsidR="0057498C" w:rsidRPr="00462EBF" w:rsidRDefault="0057498C" w:rsidP="0057498C">
      <w:pPr>
        <w:rPr>
          <w:szCs w:val="24"/>
        </w:rPr>
      </w:pPr>
    </w:p>
    <w:p w14:paraId="47EEEF02" w14:textId="77777777" w:rsidR="0057498C" w:rsidRPr="00462EBF" w:rsidRDefault="0057498C" w:rsidP="0057498C">
      <w:pPr>
        <w:rPr>
          <w:szCs w:val="24"/>
        </w:rPr>
      </w:pPr>
    </w:p>
    <w:p w14:paraId="345401E2" w14:textId="77777777" w:rsidR="00464774" w:rsidRPr="00F90713" w:rsidRDefault="00464774" w:rsidP="00464774">
      <w:pPr>
        <w:pStyle w:val="TtulodaFolhadeRosto"/>
        <w:ind w:left="1418" w:firstLine="340"/>
        <w:rPr>
          <w:color w:val="000000"/>
          <w:sz w:val="24"/>
          <w:szCs w:val="24"/>
        </w:rPr>
      </w:pPr>
      <w:proofErr w:type="spellStart"/>
      <w:r w:rsidRPr="00F90713">
        <w:rPr>
          <w:color w:val="000000"/>
          <w:sz w:val="24"/>
          <w:szCs w:val="24"/>
        </w:rPr>
        <w:t>SmartInv</w:t>
      </w:r>
      <w:proofErr w:type="spellEnd"/>
      <w:r w:rsidRPr="00F90713">
        <w:rPr>
          <w:color w:val="000000"/>
          <w:sz w:val="24"/>
          <w:szCs w:val="24"/>
        </w:rPr>
        <w:t xml:space="preserve"> - Uma plataforma de Inventário de Informática com algoritmo gerenciador de computadores inativos</w:t>
      </w:r>
    </w:p>
    <w:p w14:paraId="15D912FF" w14:textId="77777777" w:rsidR="0057498C" w:rsidRPr="00CF3307" w:rsidRDefault="0057498C" w:rsidP="0057498C">
      <w:pPr>
        <w:rPr>
          <w:szCs w:val="24"/>
        </w:rPr>
      </w:pPr>
    </w:p>
    <w:p w14:paraId="43BA7696" w14:textId="77777777" w:rsidR="0057498C" w:rsidRPr="00CF3307" w:rsidRDefault="0057498C" w:rsidP="0057498C">
      <w:pPr>
        <w:rPr>
          <w:szCs w:val="24"/>
        </w:rPr>
      </w:pPr>
    </w:p>
    <w:p w14:paraId="636429F0" w14:textId="77777777" w:rsidR="0057498C" w:rsidRPr="00CF3307" w:rsidRDefault="0057498C" w:rsidP="0057498C">
      <w:pPr>
        <w:rPr>
          <w:szCs w:val="24"/>
        </w:rPr>
      </w:pPr>
    </w:p>
    <w:p w14:paraId="14A9C70A" w14:textId="77777777" w:rsidR="0057498C" w:rsidRPr="00462EBF" w:rsidRDefault="0057498C" w:rsidP="0057498C">
      <w:pPr>
        <w:pStyle w:val="07-Naturezadotrabalho"/>
        <w:ind w:left="4320"/>
        <w:rPr>
          <w:szCs w:val="24"/>
        </w:rPr>
      </w:pPr>
      <w:r w:rsidRPr="00CF3307">
        <w:rPr>
          <w:szCs w:val="24"/>
        </w:rPr>
        <w:t xml:space="preserve">Trabalho de Conclusão de Curso apresentado como requisito </w:t>
      </w:r>
      <w:r w:rsidR="003B362C" w:rsidRPr="00CF3307">
        <w:rPr>
          <w:szCs w:val="24"/>
        </w:rPr>
        <w:t xml:space="preserve">parcial </w:t>
      </w:r>
      <w:r w:rsidRPr="00462EBF">
        <w:rPr>
          <w:szCs w:val="24"/>
        </w:rPr>
        <w:t>para obtenção do</w:t>
      </w:r>
      <w:r w:rsidR="00D441D4">
        <w:rPr>
          <w:szCs w:val="24"/>
        </w:rPr>
        <w:t xml:space="preserve"> grau de Técnico em Informática </w:t>
      </w:r>
      <w:r w:rsidRPr="00462EBF">
        <w:rPr>
          <w:szCs w:val="24"/>
        </w:rPr>
        <w:t>pelo Instituto Federal de Educação, Ciência e Tecnologia do Rio Grande do Sul – C</w:t>
      </w:r>
      <w:r w:rsidR="00AF51BB">
        <w:rPr>
          <w:szCs w:val="24"/>
        </w:rPr>
        <w:t>a</w:t>
      </w:r>
      <w:r w:rsidRPr="00462EBF">
        <w:rPr>
          <w:szCs w:val="24"/>
        </w:rPr>
        <w:t>mpus Canoas.</w:t>
      </w:r>
    </w:p>
    <w:p w14:paraId="50457EDB" w14:textId="77777777" w:rsidR="0057498C" w:rsidRPr="00462EBF" w:rsidRDefault="0057498C" w:rsidP="0057498C">
      <w:pPr>
        <w:rPr>
          <w:szCs w:val="24"/>
        </w:rPr>
      </w:pPr>
    </w:p>
    <w:p w14:paraId="1520888E" w14:textId="77777777" w:rsidR="0057498C" w:rsidRPr="00462EBF" w:rsidRDefault="0057498C" w:rsidP="0057498C">
      <w:pPr>
        <w:ind w:firstLine="0"/>
        <w:rPr>
          <w:szCs w:val="24"/>
        </w:rPr>
      </w:pPr>
    </w:p>
    <w:p w14:paraId="1C235FC4" w14:textId="77777777" w:rsidR="0057498C" w:rsidRPr="00462EBF" w:rsidRDefault="0057498C" w:rsidP="0057498C">
      <w:pPr>
        <w:rPr>
          <w:szCs w:val="24"/>
        </w:rPr>
      </w:pPr>
    </w:p>
    <w:p w14:paraId="141DB42D" w14:textId="77777777" w:rsidR="0057498C" w:rsidRPr="00462EBF" w:rsidRDefault="0057498C" w:rsidP="0057498C">
      <w:pPr>
        <w:spacing w:after="0"/>
        <w:ind w:left="3969" w:firstLine="0"/>
        <w:rPr>
          <w:szCs w:val="24"/>
        </w:rPr>
      </w:pPr>
    </w:p>
    <w:p w14:paraId="5295F13F" w14:textId="77777777" w:rsidR="0057498C" w:rsidRPr="00462EBF" w:rsidRDefault="0057498C" w:rsidP="0057498C">
      <w:pPr>
        <w:spacing w:after="0"/>
        <w:ind w:left="3969" w:firstLine="0"/>
        <w:rPr>
          <w:szCs w:val="24"/>
        </w:rPr>
      </w:pPr>
    </w:p>
    <w:p w14:paraId="5D54E1FD" w14:textId="77777777" w:rsidR="0057498C" w:rsidRPr="00462EBF" w:rsidRDefault="0057498C" w:rsidP="0057498C">
      <w:pPr>
        <w:spacing w:after="0"/>
        <w:ind w:left="3969" w:firstLine="0"/>
        <w:rPr>
          <w:szCs w:val="24"/>
        </w:rPr>
      </w:pPr>
    </w:p>
    <w:p w14:paraId="1C6E9A87" w14:textId="77777777" w:rsidR="0057498C" w:rsidRPr="004954D0" w:rsidRDefault="0057498C" w:rsidP="0057498C">
      <w:pPr>
        <w:spacing w:after="0"/>
        <w:ind w:left="3969" w:firstLine="0"/>
        <w:rPr>
          <w:szCs w:val="24"/>
        </w:rPr>
      </w:pPr>
    </w:p>
    <w:p w14:paraId="5A2AEAEF" w14:textId="77777777" w:rsidR="0057498C" w:rsidRPr="004954D0" w:rsidRDefault="0057498C" w:rsidP="0057498C">
      <w:pPr>
        <w:spacing w:after="0"/>
        <w:ind w:left="3969" w:firstLine="0"/>
        <w:rPr>
          <w:szCs w:val="24"/>
        </w:rPr>
      </w:pPr>
    </w:p>
    <w:p w14:paraId="3B83AE03" w14:textId="77777777" w:rsidR="0057498C" w:rsidRPr="001E6C72" w:rsidRDefault="0057498C" w:rsidP="0057498C">
      <w:pPr>
        <w:spacing w:after="0"/>
        <w:ind w:left="3969" w:firstLine="0"/>
        <w:rPr>
          <w:szCs w:val="24"/>
        </w:rPr>
      </w:pPr>
      <w:r w:rsidRPr="001E6C72">
        <w:rPr>
          <w:szCs w:val="24"/>
        </w:rPr>
        <w:t xml:space="preserve">Prof. </w:t>
      </w:r>
      <w:r w:rsidR="00F90713">
        <w:rPr>
          <w:szCs w:val="24"/>
        </w:rPr>
        <w:t>Me</w:t>
      </w:r>
      <w:r w:rsidRPr="001E6C72">
        <w:rPr>
          <w:szCs w:val="24"/>
        </w:rPr>
        <w:t>.</w:t>
      </w:r>
      <w:r w:rsidR="00F90713">
        <w:rPr>
          <w:szCs w:val="24"/>
        </w:rPr>
        <w:t xml:space="preserve"> Marcio </w:t>
      </w:r>
      <w:proofErr w:type="spellStart"/>
      <w:r w:rsidR="00F90713">
        <w:rPr>
          <w:szCs w:val="24"/>
        </w:rPr>
        <w:t>Bigolin</w:t>
      </w:r>
      <w:proofErr w:type="spellEnd"/>
    </w:p>
    <w:p w14:paraId="45B7851A" w14:textId="77777777" w:rsidR="0057498C" w:rsidRPr="001E6C72" w:rsidRDefault="0057498C" w:rsidP="0057498C">
      <w:pPr>
        <w:spacing w:after="0"/>
        <w:ind w:left="3969" w:firstLine="0"/>
        <w:rPr>
          <w:szCs w:val="24"/>
        </w:rPr>
      </w:pPr>
      <w:r w:rsidRPr="001E6C72">
        <w:rPr>
          <w:szCs w:val="24"/>
        </w:rPr>
        <w:t>Orientador</w:t>
      </w:r>
    </w:p>
    <w:p w14:paraId="2C7A1262" w14:textId="77777777" w:rsidR="0057498C" w:rsidRPr="00CF3307" w:rsidRDefault="0057498C" w:rsidP="0057498C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14:paraId="62200E92" w14:textId="77777777" w:rsidR="0057498C" w:rsidRPr="00CF3307" w:rsidRDefault="0057498C" w:rsidP="0057498C">
      <w:pPr>
        <w:spacing w:after="0"/>
        <w:rPr>
          <w:szCs w:val="24"/>
        </w:rPr>
      </w:pPr>
    </w:p>
    <w:p w14:paraId="02DBD022" w14:textId="77777777" w:rsidR="0057498C" w:rsidRDefault="0057498C" w:rsidP="0057498C">
      <w:pPr>
        <w:spacing w:after="0"/>
        <w:rPr>
          <w:szCs w:val="24"/>
        </w:rPr>
      </w:pPr>
    </w:p>
    <w:p w14:paraId="45CC5AB4" w14:textId="77777777" w:rsidR="00F90713" w:rsidRDefault="00F90713" w:rsidP="0057498C">
      <w:pPr>
        <w:spacing w:after="0"/>
        <w:rPr>
          <w:szCs w:val="24"/>
        </w:rPr>
      </w:pPr>
    </w:p>
    <w:p w14:paraId="4BC087A1" w14:textId="77777777" w:rsidR="00F90713" w:rsidRDefault="00F90713" w:rsidP="00464774">
      <w:pPr>
        <w:spacing w:after="0"/>
        <w:ind w:firstLine="0"/>
        <w:rPr>
          <w:szCs w:val="24"/>
        </w:rPr>
      </w:pPr>
    </w:p>
    <w:p w14:paraId="34200CF9" w14:textId="77777777" w:rsidR="00F90713" w:rsidRDefault="00F90713" w:rsidP="0057498C">
      <w:pPr>
        <w:spacing w:after="0"/>
        <w:rPr>
          <w:szCs w:val="24"/>
        </w:rPr>
      </w:pPr>
    </w:p>
    <w:p w14:paraId="4C9E6BFF" w14:textId="77777777" w:rsidR="00F90713" w:rsidRDefault="00F90713" w:rsidP="0057498C">
      <w:pPr>
        <w:spacing w:after="0"/>
        <w:rPr>
          <w:szCs w:val="24"/>
        </w:rPr>
      </w:pPr>
    </w:p>
    <w:p w14:paraId="74A1F0AC" w14:textId="77777777" w:rsidR="00F90713" w:rsidRDefault="00F90713" w:rsidP="0057498C">
      <w:pPr>
        <w:spacing w:after="0"/>
        <w:rPr>
          <w:szCs w:val="24"/>
        </w:rPr>
      </w:pPr>
    </w:p>
    <w:p w14:paraId="039AEAED" w14:textId="77777777" w:rsidR="00F90713" w:rsidRPr="00CF3307" w:rsidRDefault="00F90713" w:rsidP="0057498C">
      <w:pPr>
        <w:spacing w:after="0"/>
        <w:rPr>
          <w:szCs w:val="24"/>
        </w:rPr>
      </w:pPr>
    </w:p>
    <w:p w14:paraId="69334410" w14:textId="4C2F6EE2" w:rsidR="003F65B5" w:rsidRPr="00462EBF" w:rsidRDefault="0057498C" w:rsidP="00464774">
      <w:pPr>
        <w:ind w:firstLine="0"/>
        <w:jc w:val="center"/>
        <w:rPr>
          <w:szCs w:val="24"/>
        </w:rPr>
      </w:pPr>
      <w:r w:rsidRPr="00462EBF">
        <w:rPr>
          <w:szCs w:val="24"/>
        </w:rPr>
        <w:t xml:space="preserve">Canoas, </w:t>
      </w:r>
      <w:r w:rsidRPr="00CF3307">
        <w:rPr>
          <w:szCs w:val="24"/>
        </w:rPr>
        <w:fldChar w:fldCharType="begin"/>
      </w:r>
      <w:r w:rsidRPr="00F93878">
        <w:rPr>
          <w:szCs w:val="24"/>
        </w:rPr>
        <w:instrText xml:space="preserve"> DATE  \@ "d' de 'MMMM' de 'yyyy"  \* MERGEFORMAT </w:instrText>
      </w:r>
      <w:r w:rsidRPr="00CF3307">
        <w:rPr>
          <w:szCs w:val="24"/>
        </w:rPr>
        <w:fldChar w:fldCharType="separate"/>
      </w:r>
      <w:r w:rsidR="00A74489">
        <w:rPr>
          <w:noProof/>
          <w:szCs w:val="24"/>
        </w:rPr>
        <w:t>27 de setembro de 2017</w:t>
      </w:r>
      <w:r w:rsidRPr="00CF3307">
        <w:rPr>
          <w:szCs w:val="24"/>
        </w:rPr>
        <w:fldChar w:fldCharType="end"/>
      </w:r>
    </w:p>
    <w:p w14:paraId="6EC6FBF7" w14:textId="77777777" w:rsidR="00B36556" w:rsidRPr="00462EBF" w:rsidRDefault="00B36556" w:rsidP="00F93878">
      <w:pPr>
        <w:pStyle w:val="Ttulo1"/>
        <w:numPr>
          <w:ilvl w:val="0"/>
          <w:numId w:val="0"/>
        </w:numPr>
        <w:ind w:left="295" w:hanging="295"/>
        <w:jc w:val="center"/>
      </w:pPr>
      <w:bookmarkStart w:id="1" w:name="_Toc215560114"/>
      <w:bookmarkStart w:id="2" w:name="_Toc215560241"/>
      <w:bookmarkStart w:id="3" w:name="_Toc494282528"/>
      <w:bookmarkStart w:id="4" w:name="_Toc215560110"/>
      <w:r w:rsidRPr="00462EBF">
        <w:lastRenderedPageBreak/>
        <w:t>RESUMO</w:t>
      </w:r>
      <w:bookmarkEnd w:id="1"/>
      <w:bookmarkEnd w:id="2"/>
      <w:bookmarkEnd w:id="3"/>
    </w:p>
    <w:p w14:paraId="62BD30FC" w14:textId="77777777" w:rsidR="002E7A88" w:rsidRPr="00462EBF" w:rsidRDefault="00B36556" w:rsidP="001E6C72">
      <w:pPr>
        <w:pStyle w:val="PargrafodaLista"/>
      </w:pPr>
      <w:r w:rsidRPr="00462EBF">
        <w:t>Consiste na apresentação clara e concisa dos pontos relevantes do trabalho (tema, objetivo, metodologia e principais resultados), de maneira a permitir ao leitor saber da conveniência ou não da sua leitura na íntegra. É redigido pelo autor, em português e em inglês, em páginas distintas, antecedendo a introdução. Cada um ocupará no máximo 1</w:t>
      </w:r>
      <w:r w:rsidR="002E7A88" w:rsidRPr="00462EBF">
        <w:t xml:space="preserve"> (uma)</w:t>
      </w:r>
      <w:r w:rsidRPr="00462EBF">
        <w:t xml:space="preserve"> folha, e poder</w:t>
      </w:r>
      <w:r w:rsidR="003B362C" w:rsidRPr="00462EBF">
        <w:t>á</w:t>
      </w:r>
      <w:r w:rsidRPr="00462EBF">
        <w:t xml:space="preserve"> ter </w:t>
      </w:r>
      <w:r w:rsidRPr="001E6C72">
        <w:t>até 500 palavras</w:t>
      </w:r>
      <w:r w:rsidRPr="00CF3307">
        <w:t>. Para maiores informações com relação à redação</w:t>
      </w:r>
      <w:r w:rsidR="003B362C" w:rsidRPr="00462EBF">
        <w:t>,</w:t>
      </w:r>
      <w:r w:rsidRPr="00462EBF">
        <w:t xml:space="preserve"> consultar a NBR</w:t>
      </w:r>
      <w:r w:rsidR="002E7A88" w:rsidRPr="00462EBF">
        <w:t xml:space="preserve"> </w:t>
      </w:r>
      <w:r w:rsidRPr="00462EBF">
        <w:t>6028 da ABNT</w:t>
      </w:r>
      <w:r w:rsidR="003B362C" w:rsidRPr="00462EBF">
        <w:t xml:space="preserve"> (2003)</w:t>
      </w:r>
      <w:r w:rsidRPr="00462EBF">
        <w:t>. Quanto ao estilo, o resumo deve ser composto por uma sequência de frases completas</w:t>
      </w:r>
      <w:r w:rsidR="003B362C" w:rsidRPr="00462EBF">
        <w:t xml:space="preserve">, em parágrafo </w:t>
      </w:r>
      <w:r w:rsidR="002E7A88" w:rsidRPr="00462EBF">
        <w:t>único,</w:t>
      </w:r>
      <w:r w:rsidRPr="00462EBF">
        <w:t xml:space="preserve"> e não por uma enumeração de tópicos; a primeira frase deverá ser significativa, explicando o tema principal do documento. Na redação, dar preferência ao uso da terceira pessoa do singular e do verbo na voz ativa. </w:t>
      </w:r>
      <w:r w:rsidR="002E7A88" w:rsidRPr="00462EBF">
        <w:t>Abaixo do resumo, devem constar as palavras-chave, as quais contemplam os pontos essenciais da monografia. Elas devem ser antecedidas da expressão “Palavras-chave:”, separadas entre si e também finalizadas por ponto, conforme recomendações da NBR 6028</w:t>
      </w:r>
      <w:r w:rsidR="001E6C72">
        <w:t xml:space="preserve"> </w:t>
      </w:r>
      <w:r w:rsidR="002E7A88" w:rsidRPr="00462EBF">
        <w:t>(2003)</w:t>
      </w:r>
      <w:r w:rsidR="00D441D4">
        <w:t xml:space="preserve">, como apresenta o </w:t>
      </w:r>
      <w:r w:rsidR="002E7A88" w:rsidRPr="00462EBF">
        <w:t xml:space="preserve">exemplo </w:t>
      </w:r>
      <w:r w:rsidR="00D441D4">
        <w:t>a seguir.</w:t>
      </w:r>
    </w:p>
    <w:p w14:paraId="0F0D0FF0" w14:textId="77777777" w:rsidR="00B36556" w:rsidRPr="003A5C77" w:rsidRDefault="00B36556" w:rsidP="001E6C72">
      <w:pPr>
        <w:pStyle w:val="PargrafodaLista"/>
        <w:rPr>
          <w:lang w:val="en-US"/>
        </w:rPr>
      </w:pPr>
      <w:r w:rsidRPr="001E6C72">
        <w:rPr>
          <w:b/>
        </w:rPr>
        <w:t>Palavras-Chave:</w:t>
      </w:r>
      <w:r w:rsidRPr="00462EBF">
        <w:t xml:space="preserve"> ABNT</w:t>
      </w:r>
      <w:r w:rsidR="002E7A88" w:rsidRPr="00462EBF">
        <w:t>. P</w:t>
      </w:r>
      <w:r w:rsidRPr="00462EBF">
        <w:t>rocessadores de texto</w:t>
      </w:r>
      <w:r w:rsidR="002E7A88" w:rsidRPr="00462EBF">
        <w:t xml:space="preserve">. </w:t>
      </w:r>
      <w:proofErr w:type="spellStart"/>
      <w:r w:rsidR="002E7A88" w:rsidRPr="003A5C77">
        <w:rPr>
          <w:lang w:val="en-US"/>
        </w:rPr>
        <w:t>F</w:t>
      </w:r>
      <w:r w:rsidRPr="003A5C77">
        <w:rPr>
          <w:lang w:val="en-US"/>
        </w:rPr>
        <w:t>ormatação</w:t>
      </w:r>
      <w:proofErr w:type="spellEnd"/>
      <w:r w:rsidRPr="003A5C77">
        <w:rPr>
          <w:lang w:val="en-US"/>
        </w:rPr>
        <w:t xml:space="preserve"> </w:t>
      </w:r>
      <w:proofErr w:type="spellStart"/>
      <w:r w:rsidRPr="003A5C77">
        <w:rPr>
          <w:lang w:val="en-US"/>
        </w:rPr>
        <w:t>eletrônica</w:t>
      </w:r>
      <w:proofErr w:type="spellEnd"/>
      <w:r w:rsidRPr="003A5C77">
        <w:rPr>
          <w:lang w:val="en-US"/>
        </w:rPr>
        <w:t xml:space="preserve"> de </w:t>
      </w:r>
      <w:proofErr w:type="spellStart"/>
      <w:r w:rsidRPr="003A5C77">
        <w:rPr>
          <w:lang w:val="en-US"/>
        </w:rPr>
        <w:t>documentos</w:t>
      </w:r>
      <w:proofErr w:type="spellEnd"/>
      <w:r w:rsidRPr="003A5C77">
        <w:rPr>
          <w:lang w:val="en-US"/>
        </w:rPr>
        <w:t>.</w:t>
      </w:r>
    </w:p>
    <w:p w14:paraId="03291C3E" w14:textId="77777777" w:rsidR="00B36556" w:rsidRPr="00D441D4" w:rsidRDefault="00B36556" w:rsidP="00B36556">
      <w:pPr>
        <w:pStyle w:val="Ttulo-Traduo"/>
        <w:spacing w:before="0"/>
        <w:rPr>
          <w:b w:val="0"/>
          <w:sz w:val="24"/>
          <w:szCs w:val="24"/>
          <w:lang w:val="en-US"/>
        </w:rPr>
      </w:pPr>
      <w:r w:rsidRPr="00D441D4">
        <w:rPr>
          <w:sz w:val="24"/>
          <w:szCs w:val="24"/>
          <w:lang w:val="en-US"/>
        </w:rPr>
        <w:br w:type="page"/>
      </w:r>
      <w:r w:rsidRPr="00D441D4">
        <w:rPr>
          <w:sz w:val="24"/>
          <w:szCs w:val="24"/>
          <w:lang w:val="en-US"/>
        </w:rPr>
        <w:lastRenderedPageBreak/>
        <w:t>This should be the title in English</w:t>
      </w:r>
      <w:r w:rsidR="00462EBF" w:rsidRPr="00D441D4">
        <w:rPr>
          <w:sz w:val="24"/>
          <w:szCs w:val="24"/>
          <w:lang w:val="en-US"/>
        </w:rPr>
        <w:t xml:space="preserve"> (OPCIONAL)</w:t>
      </w:r>
    </w:p>
    <w:p w14:paraId="5B2D36E3" w14:textId="77777777" w:rsidR="00B36556" w:rsidRPr="00CF3307" w:rsidRDefault="00B36556" w:rsidP="00B36556">
      <w:pPr>
        <w:pStyle w:val="Ttulo1"/>
        <w:pageBreakBefore w:val="0"/>
        <w:numPr>
          <w:ilvl w:val="0"/>
          <w:numId w:val="0"/>
        </w:numPr>
        <w:spacing w:before="1000"/>
        <w:jc w:val="center"/>
      </w:pPr>
      <w:bookmarkStart w:id="5" w:name="_Toc215557214"/>
      <w:bookmarkStart w:id="6" w:name="_Toc215557448"/>
      <w:bookmarkStart w:id="7" w:name="_Toc215560115"/>
      <w:bookmarkStart w:id="8" w:name="_Toc215560242"/>
      <w:bookmarkStart w:id="9" w:name="_Toc494282529"/>
      <w:r w:rsidRPr="00CF3307">
        <w:t>ABSTRACT</w:t>
      </w:r>
      <w:bookmarkEnd w:id="5"/>
      <w:bookmarkEnd w:id="6"/>
      <w:bookmarkEnd w:id="7"/>
      <w:bookmarkEnd w:id="8"/>
      <w:r w:rsidR="00462EBF">
        <w:t xml:space="preserve"> </w:t>
      </w:r>
      <w:r w:rsidR="00462EBF" w:rsidRPr="002D6440">
        <w:t>(OPCIONAL)</w:t>
      </w:r>
      <w:bookmarkEnd w:id="9"/>
    </w:p>
    <w:p w14:paraId="709F7D6D" w14:textId="77777777" w:rsidR="00D441D4" w:rsidRPr="00462EBF" w:rsidRDefault="00B36556" w:rsidP="00D441D4">
      <w:pPr>
        <w:pStyle w:val="PargrafodaLista"/>
      </w:pPr>
      <w:r w:rsidRPr="00CF3307">
        <w:t xml:space="preserve">O </w:t>
      </w:r>
      <w:r w:rsidRPr="001E6C72">
        <w:rPr>
          <w:i/>
        </w:rPr>
        <w:t>abstract</w:t>
      </w:r>
      <w:r w:rsidRPr="00CF3307">
        <w:t xml:space="preserve"> </w:t>
      </w:r>
      <w:r w:rsidR="002E7A88" w:rsidRPr="00CF3307">
        <w:t xml:space="preserve">contém a tradução do resumo para a língua inglesa e </w:t>
      </w:r>
      <w:r w:rsidRPr="00CF3307">
        <w:t>deve apresentar, adicionalmente, uma tradução do título do trabalho. O título traduzido é colocado antes do título do capítulo (“Abstract’”), a 2</w:t>
      </w:r>
      <w:r w:rsidR="004338C1">
        <w:t xml:space="preserve"> </w:t>
      </w:r>
      <w:r w:rsidRPr="00CF3307">
        <w:t xml:space="preserve">cm da margem superior, centralizado, em fonte Times 14 </w:t>
      </w:r>
      <w:proofErr w:type="spellStart"/>
      <w:r w:rsidRPr="00CF3307">
        <w:t>pt</w:t>
      </w:r>
      <w:proofErr w:type="spellEnd"/>
      <w:r w:rsidRPr="00CF3307">
        <w:t xml:space="preserve"> negrito. Ocupará no máximo 1</w:t>
      </w:r>
      <w:r w:rsidR="002E7A88" w:rsidRPr="00CF3307">
        <w:t xml:space="preserve"> (uma)</w:t>
      </w:r>
      <w:r w:rsidRPr="00462EBF">
        <w:t xml:space="preserve"> folha</w:t>
      </w:r>
      <w:r w:rsidR="002E7A88" w:rsidRPr="00462EBF">
        <w:t xml:space="preserve"> e deverá seguir a formatação utilizada para o resumo. </w:t>
      </w:r>
      <w:r w:rsidR="002E7A88" w:rsidRPr="001E6C72">
        <w:t xml:space="preserve">Abaixo do </w:t>
      </w:r>
      <w:r w:rsidR="002E7A88" w:rsidRPr="001E6C72">
        <w:rPr>
          <w:i/>
        </w:rPr>
        <w:t>abstract</w:t>
      </w:r>
      <w:r w:rsidR="002E7A88" w:rsidRPr="001E6C72">
        <w:t xml:space="preserve">, devem constar </w:t>
      </w:r>
      <w:proofErr w:type="spellStart"/>
      <w:r w:rsidR="002E7A88" w:rsidRPr="001E6C72">
        <w:rPr>
          <w:i/>
        </w:rPr>
        <w:t>keywords</w:t>
      </w:r>
      <w:proofErr w:type="spellEnd"/>
      <w:r w:rsidR="002E7A88" w:rsidRPr="001E6C72">
        <w:t>, as quais deverão trazer a tradução das palavras-chave registradas abaixo do resumo. Elas devem ser antecedidas da expressão “Keywords:” e devem manter a formatação utilizada nas “Palavras-chave”, separadas entre si e também finalizadas por ponto</w:t>
      </w:r>
      <w:r w:rsidR="00D441D4">
        <w:t xml:space="preserve">, como apresenta o </w:t>
      </w:r>
      <w:r w:rsidR="00D441D4" w:rsidRPr="00462EBF">
        <w:t xml:space="preserve">exemplo </w:t>
      </w:r>
      <w:r w:rsidR="00D441D4">
        <w:t>a seguir.</w:t>
      </w:r>
    </w:p>
    <w:p w14:paraId="319BC312" w14:textId="77777777" w:rsidR="00B36556" w:rsidRPr="003A5C77" w:rsidRDefault="00B36556" w:rsidP="001E6C72">
      <w:pPr>
        <w:pStyle w:val="PargrafodaLista"/>
        <w:rPr>
          <w:lang w:val="en-US"/>
        </w:rPr>
      </w:pPr>
      <w:r w:rsidRPr="003A5C77">
        <w:rPr>
          <w:b/>
          <w:lang w:val="en-US"/>
        </w:rPr>
        <w:t>Keywords:</w:t>
      </w:r>
      <w:r w:rsidRPr="003A5C77">
        <w:rPr>
          <w:lang w:val="en-US"/>
        </w:rPr>
        <w:t xml:space="preserve"> ABNT</w:t>
      </w:r>
      <w:r w:rsidR="002E7A88" w:rsidRPr="003A5C77">
        <w:rPr>
          <w:lang w:val="en-US"/>
        </w:rPr>
        <w:t>.</w:t>
      </w:r>
      <w:r w:rsidRPr="003A5C77">
        <w:rPr>
          <w:lang w:val="en-US"/>
        </w:rPr>
        <w:t xml:space="preserve"> </w:t>
      </w:r>
      <w:r w:rsidR="002E7A88" w:rsidRPr="003A5C77">
        <w:rPr>
          <w:lang w:val="en-US"/>
        </w:rPr>
        <w:t>T</w:t>
      </w:r>
      <w:r w:rsidRPr="003A5C77">
        <w:rPr>
          <w:lang w:val="en-US"/>
        </w:rPr>
        <w:t>ext processors</w:t>
      </w:r>
      <w:r w:rsidR="002E7A88" w:rsidRPr="003A5C77">
        <w:rPr>
          <w:lang w:val="en-US"/>
        </w:rPr>
        <w:t>. E</w:t>
      </w:r>
      <w:r w:rsidRPr="003A5C77">
        <w:rPr>
          <w:lang w:val="en-US"/>
        </w:rPr>
        <w:t>lectronic document preparation.</w:t>
      </w:r>
    </w:p>
    <w:p w14:paraId="3F9768C6" w14:textId="77777777" w:rsidR="00B36556" w:rsidRPr="00462EBF" w:rsidRDefault="00B36556" w:rsidP="00F93878">
      <w:pPr>
        <w:pStyle w:val="Ttulo1"/>
        <w:numPr>
          <w:ilvl w:val="0"/>
          <w:numId w:val="0"/>
        </w:numPr>
        <w:jc w:val="center"/>
      </w:pPr>
      <w:bookmarkStart w:id="10" w:name="_Toc215560112"/>
      <w:bookmarkStart w:id="11" w:name="_Toc215560239"/>
      <w:bookmarkStart w:id="12" w:name="_Toc494282530"/>
      <w:r w:rsidRPr="00462EBF">
        <w:lastRenderedPageBreak/>
        <w:t>LISTA DE FIGURAS</w:t>
      </w:r>
      <w:bookmarkEnd w:id="10"/>
      <w:bookmarkEnd w:id="11"/>
      <w:bookmarkEnd w:id="12"/>
    </w:p>
    <w:p w14:paraId="6C2B3F32" w14:textId="3D8332FB" w:rsidR="00617562" w:rsidRDefault="004954D0">
      <w:pPr>
        <w:pStyle w:val="ndicedeilustraes"/>
        <w:tabs>
          <w:tab w:val="right" w:leader="dot" w:pos="8493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  <w:szCs w:val="24"/>
        </w:rPr>
        <w:fldChar w:fldCharType="begin"/>
      </w:r>
      <w:r>
        <w:rPr>
          <w:noProof/>
          <w:szCs w:val="24"/>
        </w:rPr>
        <w:instrText xml:space="preserve"> TOC \t "Figuras;1" \c "Figura" </w:instrText>
      </w:r>
      <w:r>
        <w:rPr>
          <w:noProof/>
          <w:szCs w:val="24"/>
        </w:rPr>
        <w:fldChar w:fldCharType="separate"/>
      </w:r>
      <w:r w:rsidR="00617562">
        <w:rPr>
          <w:noProof/>
        </w:rPr>
        <w:t>Figura 1: Visualização de um componente no GLPI</w:t>
      </w:r>
      <w:r w:rsidR="00617562">
        <w:rPr>
          <w:noProof/>
        </w:rPr>
        <w:tab/>
      </w:r>
      <w:r w:rsidR="00617562">
        <w:rPr>
          <w:noProof/>
        </w:rPr>
        <w:fldChar w:fldCharType="begin"/>
      </w:r>
      <w:r w:rsidR="00617562">
        <w:rPr>
          <w:noProof/>
        </w:rPr>
        <w:instrText xml:space="preserve"> PAGEREF _Toc494312850 \h </w:instrText>
      </w:r>
      <w:r w:rsidR="00617562">
        <w:rPr>
          <w:noProof/>
        </w:rPr>
      </w:r>
      <w:r w:rsidR="00617562">
        <w:rPr>
          <w:noProof/>
        </w:rPr>
        <w:fldChar w:fldCharType="separate"/>
      </w:r>
      <w:r w:rsidR="00617562">
        <w:rPr>
          <w:noProof/>
        </w:rPr>
        <w:t>11</w:t>
      </w:r>
      <w:r w:rsidR="00617562">
        <w:rPr>
          <w:noProof/>
        </w:rPr>
        <w:fldChar w:fldCharType="end"/>
      </w:r>
    </w:p>
    <w:p w14:paraId="3C2F8318" w14:textId="56328BD5" w:rsidR="00B36556" w:rsidRPr="00462EBF" w:rsidRDefault="004954D0" w:rsidP="00B36556">
      <w:pPr>
        <w:pStyle w:val="ndicedeilustraes"/>
        <w:tabs>
          <w:tab w:val="right" w:leader="dot" w:pos="8493"/>
        </w:tabs>
        <w:rPr>
          <w:b/>
          <w:szCs w:val="24"/>
        </w:rPr>
      </w:pPr>
      <w:r>
        <w:rPr>
          <w:noProof/>
          <w:szCs w:val="24"/>
        </w:rPr>
        <w:fldChar w:fldCharType="end"/>
      </w:r>
    </w:p>
    <w:p w14:paraId="05C50A76" w14:textId="77777777" w:rsidR="00F93878" w:rsidRPr="00462EBF" w:rsidRDefault="00F93878" w:rsidP="00F93878">
      <w:pPr>
        <w:pStyle w:val="Ttulo1"/>
        <w:numPr>
          <w:ilvl w:val="0"/>
          <w:numId w:val="0"/>
        </w:numPr>
        <w:ind w:left="295" w:hanging="295"/>
        <w:jc w:val="center"/>
      </w:pPr>
      <w:bookmarkStart w:id="13" w:name="_Toc494282531"/>
      <w:r w:rsidRPr="00462EBF">
        <w:lastRenderedPageBreak/>
        <w:t xml:space="preserve">LISTA DE </w:t>
      </w:r>
      <w:r>
        <w:t>quadros</w:t>
      </w:r>
      <w:bookmarkEnd w:id="13"/>
    </w:p>
    <w:p w14:paraId="732F0311" w14:textId="77777777" w:rsidR="00F93878" w:rsidRDefault="00F93878" w:rsidP="00F93878">
      <w:pPr>
        <w:pStyle w:val="ndicedeilustraes"/>
        <w:tabs>
          <w:tab w:val="right" w:leader="dot" w:pos="8493"/>
        </w:tabs>
        <w:rPr>
          <w:noProof/>
          <w:szCs w:val="24"/>
        </w:rPr>
      </w:pPr>
      <w:r>
        <w:rPr>
          <w:noProof/>
          <w:szCs w:val="24"/>
        </w:rPr>
        <w:fldChar w:fldCharType="begin"/>
      </w:r>
      <w:r>
        <w:rPr>
          <w:noProof/>
          <w:szCs w:val="24"/>
        </w:rPr>
        <w:instrText xml:space="preserve"> TOC \t "Figuras;1" \c "Quadro" </w:instrText>
      </w:r>
      <w:r>
        <w:rPr>
          <w:noProof/>
          <w:szCs w:val="24"/>
        </w:rPr>
        <w:fldChar w:fldCharType="separate"/>
      </w:r>
      <w:r w:rsidR="00464774">
        <w:rPr>
          <w:b/>
          <w:bCs/>
          <w:noProof/>
          <w:szCs w:val="24"/>
        </w:rPr>
        <w:t>Nenhuma entrada de índice de ilustrações foi encontrada.</w:t>
      </w:r>
      <w:r>
        <w:rPr>
          <w:noProof/>
          <w:szCs w:val="24"/>
        </w:rPr>
        <w:fldChar w:fldCharType="end"/>
      </w:r>
    </w:p>
    <w:p w14:paraId="6D9597D6" w14:textId="77777777" w:rsidR="00F93878" w:rsidRDefault="00F93878" w:rsidP="00F93878">
      <w:pPr>
        <w:pStyle w:val="ndicedeilustraes"/>
        <w:tabs>
          <w:tab w:val="right" w:leader="dot" w:pos="8493"/>
        </w:tabs>
        <w:rPr>
          <w:noProof/>
          <w:szCs w:val="24"/>
        </w:rPr>
      </w:pPr>
    </w:p>
    <w:p w14:paraId="1EEEE5E7" w14:textId="77777777" w:rsidR="00B36556" w:rsidRPr="00CF3307" w:rsidRDefault="00B36556" w:rsidP="00903D25">
      <w:pPr>
        <w:pStyle w:val="Ttulo1"/>
        <w:numPr>
          <w:ilvl w:val="0"/>
          <w:numId w:val="0"/>
        </w:numPr>
        <w:ind w:left="295" w:hanging="295"/>
        <w:jc w:val="center"/>
      </w:pPr>
      <w:bookmarkStart w:id="14" w:name="_Toc215560113"/>
      <w:bookmarkStart w:id="15" w:name="_Toc215560240"/>
      <w:bookmarkStart w:id="16" w:name="_Toc494282532"/>
      <w:r w:rsidRPr="00CF3307">
        <w:lastRenderedPageBreak/>
        <w:t>LISTA DE TABELAS</w:t>
      </w:r>
      <w:bookmarkEnd w:id="14"/>
      <w:bookmarkEnd w:id="15"/>
      <w:bookmarkEnd w:id="16"/>
    </w:p>
    <w:p w14:paraId="75ABE328" w14:textId="16F776FC" w:rsidR="004954D0" w:rsidRPr="00F93878" w:rsidRDefault="00F93878" w:rsidP="00B36556">
      <w:pPr>
        <w:pStyle w:val="ndicedeilustraes"/>
        <w:tabs>
          <w:tab w:val="right" w:leader="dot" w:pos="8493"/>
        </w:tabs>
        <w:rPr>
          <w:noProof/>
          <w:szCs w:val="24"/>
        </w:rPr>
      </w:pPr>
      <w:r>
        <w:rPr>
          <w:noProof/>
          <w:szCs w:val="24"/>
        </w:rPr>
        <w:fldChar w:fldCharType="begin"/>
      </w:r>
      <w:r>
        <w:rPr>
          <w:noProof/>
          <w:szCs w:val="24"/>
        </w:rPr>
        <w:instrText xml:space="preserve"> TOC \h \z \c "Tabela" </w:instrText>
      </w:r>
      <w:r>
        <w:rPr>
          <w:noProof/>
          <w:szCs w:val="24"/>
        </w:rPr>
        <w:fldChar w:fldCharType="separate"/>
      </w:r>
      <w:r w:rsidR="00617562">
        <w:rPr>
          <w:b/>
          <w:bCs/>
          <w:noProof/>
          <w:szCs w:val="24"/>
        </w:rPr>
        <w:t>Nenhuma entrada de índice de ilustrações foi encontrada.</w:t>
      </w:r>
      <w:r>
        <w:rPr>
          <w:noProof/>
          <w:szCs w:val="24"/>
        </w:rPr>
        <w:fldChar w:fldCharType="end"/>
      </w:r>
    </w:p>
    <w:p w14:paraId="5E3659C9" w14:textId="77777777" w:rsidR="00B36556" w:rsidRDefault="00B36556" w:rsidP="005166E5">
      <w:pPr>
        <w:pStyle w:val="Ttulo1"/>
        <w:numPr>
          <w:ilvl w:val="0"/>
          <w:numId w:val="0"/>
        </w:numPr>
        <w:ind w:left="295" w:hanging="295"/>
        <w:jc w:val="center"/>
      </w:pPr>
      <w:bookmarkStart w:id="17" w:name="_Toc215560111"/>
      <w:bookmarkStart w:id="18" w:name="_Toc215560238"/>
      <w:bookmarkStart w:id="19" w:name="_Toc494282533"/>
      <w:r w:rsidRPr="00462EBF">
        <w:lastRenderedPageBreak/>
        <w:t>LISTA DE ABREVIATURAS E SIGLAS</w:t>
      </w:r>
      <w:bookmarkEnd w:id="17"/>
      <w:bookmarkEnd w:id="18"/>
      <w:bookmarkEnd w:id="19"/>
    </w:p>
    <w:tbl>
      <w:tblPr>
        <w:tblW w:w="0" w:type="auto"/>
        <w:tblInd w:w="109" w:type="dxa"/>
        <w:tblLook w:val="04A0" w:firstRow="1" w:lastRow="0" w:firstColumn="1" w:lastColumn="0" w:noHBand="0" w:noVBand="1"/>
      </w:tblPr>
      <w:tblGrid>
        <w:gridCol w:w="1701"/>
        <w:gridCol w:w="6847"/>
      </w:tblGrid>
      <w:tr w:rsidR="004954D0" w14:paraId="2188606C" w14:textId="77777777" w:rsidTr="003B6BDF">
        <w:tc>
          <w:tcPr>
            <w:tcW w:w="1701" w:type="dxa"/>
            <w:shd w:val="clear" w:color="auto" w:fill="auto"/>
          </w:tcPr>
          <w:p w14:paraId="661F4F5B" w14:textId="77777777" w:rsidR="004954D0" w:rsidRDefault="00276898" w:rsidP="003B6BDF">
            <w:pPr>
              <w:ind w:firstLine="0"/>
            </w:pPr>
            <w:r>
              <w:t>GLPI</w:t>
            </w:r>
          </w:p>
        </w:tc>
        <w:tc>
          <w:tcPr>
            <w:tcW w:w="6847" w:type="dxa"/>
            <w:shd w:val="clear" w:color="auto" w:fill="auto"/>
          </w:tcPr>
          <w:p w14:paraId="5A344002" w14:textId="77777777" w:rsidR="004954D0" w:rsidRPr="00276898" w:rsidRDefault="00276898" w:rsidP="003B6BDF">
            <w:pPr>
              <w:ind w:firstLine="0"/>
              <w:rPr>
                <w:i/>
              </w:rPr>
            </w:pPr>
            <w:proofErr w:type="spellStart"/>
            <w:r w:rsidRPr="00276898">
              <w:rPr>
                <w:i/>
                <w:color w:val="222222"/>
              </w:rPr>
              <w:t>Gestion</w:t>
            </w:r>
            <w:proofErr w:type="spellEnd"/>
            <w:r w:rsidRPr="00276898">
              <w:rPr>
                <w:i/>
                <w:color w:val="222222"/>
              </w:rPr>
              <w:t xml:space="preserve"> Libre de </w:t>
            </w:r>
            <w:proofErr w:type="spellStart"/>
            <w:r w:rsidRPr="00276898">
              <w:rPr>
                <w:i/>
                <w:color w:val="222222"/>
              </w:rPr>
              <w:t>Parc</w:t>
            </w:r>
            <w:proofErr w:type="spellEnd"/>
            <w:r w:rsidRPr="00276898">
              <w:rPr>
                <w:i/>
                <w:color w:val="222222"/>
              </w:rPr>
              <w:t xml:space="preserve"> </w:t>
            </w:r>
            <w:proofErr w:type="spellStart"/>
            <w:r w:rsidRPr="00276898">
              <w:rPr>
                <w:i/>
                <w:color w:val="222222"/>
              </w:rPr>
              <w:t>Informatique</w:t>
            </w:r>
            <w:proofErr w:type="spellEnd"/>
          </w:p>
        </w:tc>
      </w:tr>
      <w:tr w:rsidR="004954D0" w14:paraId="5509D3CE" w14:textId="77777777" w:rsidTr="003B6BDF">
        <w:tc>
          <w:tcPr>
            <w:tcW w:w="1701" w:type="dxa"/>
            <w:shd w:val="clear" w:color="auto" w:fill="auto"/>
          </w:tcPr>
          <w:p w14:paraId="07E7E4F5" w14:textId="77777777" w:rsidR="004954D0" w:rsidRDefault="004954D0" w:rsidP="003B6BDF">
            <w:pPr>
              <w:ind w:right="34" w:firstLine="0"/>
            </w:pPr>
            <w:r>
              <w:t>CC</w:t>
            </w:r>
          </w:p>
        </w:tc>
        <w:tc>
          <w:tcPr>
            <w:tcW w:w="6847" w:type="dxa"/>
            <w:shd w:val="clear" w:color="auto" w:fill="auto"/>
          </w:tcPr>
          <w:p w14:paraId="664736AF" w14:textId="77777777" w:rsidR="004954D0" w:rsidRDefault="004954D0" w:rsidP="003B6BDF">
            <w:pPr>
              <w:ind w:firstLine="0"/>
            </w:pPr>
            <w:r w:rsidRPr="00462EBF">
              <w:t>Código Civil</w:t>
            </w:r>
          </w:p>
        </w:tc>
      </w:tr>
      <w:tr w:rsidR="004954D0" w14:paraId="2E2A4FBE" w14:textId="77777777" w:rsidTr="003B6BDF">
        <w:tc>
          <w:tcPr>
            <w:tcW w:w="1701" w:type="dxa"/>
            <w:shd w:val="clear" w:color="auto" w:fill="auto"/>
          </w:tcPr>
          <w:p w14:paraId="750F65D1" w14:textId="77777777" w:rsidR="004954D0" w:rsidRDefault="004954D0" w:rsidP="003B6BDF">
            <w:pPr>
              <w:ind w:firstLine="0"/>
            </w:pPr>
            <w:r>
              <w:t>BR</w:t>
            </w:r>
          </w:p>
        </w:tc>
        <w:tc>
          <w:tcPr>
            <w:tcW w:w="6847" w:type="dxa"/>
            <w:shd w:val="clear" w:color="auto" w:fill="auto"/>
          </w:tcPr>
          <w:p w14:paraId="6AC1F6EA" w14:textId="77777777" w:rsidR="004954D0" w:rsidRDefault="004954D0" w:rsidP="003B6BDF">
            <w:pPr>
              <w:ind w:firstLine="0"/>
            </w:pPr>
            <w:r>
              <w:t>Brasil</w:t>
            </w:r>
          </w:p>
        </w:tc>
      </w:tr>
      <w:tr w:rsidR="004954D0" w14:paraId="15967CCF" w14:textId="77777777" w:rsidTr="003B6BDF">
        <w:tc>
          <w:tcPr>
            <w:tcW w:w="1701" w:type="dxa"/>
            <w:shd w:val="clear" w:color="auto" w:fill="auto"/>
          </w:tcPr>
          <w:p w14:paraId="2841F29C" w14:textId="77777777" w:rsidR="004954D0" w:rsidRDefault="004954D0" w:rsidP="003B6BDF">
            <w:pPr>
              <w:ind w:firstLine="0"/>
            </w:pPr>
            <w:r>
              <w:t>IFRS</w:t>
            </w:r>
          </w:p>
          <w:p w14:paraId="05050233" w14:textId="77777777" w:rsidR="00464774" w:rsidRDefault="00464774" w:rsidP="003B6BDF">
            <w:pPr>
              <w:ind w:firstLine="0"/>
            </w:pPr>
          </w:p>
        </w:tc>
        <w:tc>
          <w:tcPr>
            <w:tcW w:w="6847" w:type="dxa"/>
            <w:shd w:val="clear" w:color="auto" w:fill="auto"/>
          </w:tcPr>
          <w:p w14:paraId="2C32027F" w14:textId="77777777" w:rsidR="004954D0" w:rsidRDefault="004954D0" w:rsidP="003B6BDF">
            <w:pPr>
              <w:ind w:firstLine="0"/>
            </w:pPr>
            <w:r w:rsidRPr="00462EBF">
              <w:t>Instituto Federal de Educação, Ciência e Tecnologia do Rio Grande do Sul</w:t>
            </w:r>
          </w:p>
        </w:tc>
      </w:tr>
    </w:tbl>
    <w:p w14:paraId="493ECD4B" w14:textId="77777777" w:rsidR="004954D0" w:rsidRDefault="004954D0" w:rsidP="004954D0"/>
    <w:p w14:paraId="095683A7" w14:textId="77777777" w:rsidR="00B36556" w:rsidRPr="004954D0" w:rsidRDefault="00F93878" w:rsidP="00B36556">
      <w:pPr>
        <w:pStyle w:val="ndicedeilustraes"/>
        <w:tabs>
          <w:tab w:val="right" w:leader="dot" w:pos="8493"/>
        </w:tabs>
        <w:rPr>
          <w:szCs w:val="24"/>
        </w:rPr>
      </w:pPr>
      <w:r>
        <w:t>Observação: as abreviaturas e siglas devem aparecer em ordem alfabética.</w:t>
      </w:r>
    </w:p>
    <w:p w14:paraId="57054322" w14:textId="77777777" w:rsidR="003F65B5" w:rsidRPr="00CF3307" w:rsidRDefault="003F65B5" w:rsidP="004954D0">
      <w:pPr>
        <w:pStyle w:val="Ttulo"/>
      </w:pPr>
      <w:r w:rsidRPr="004954D0">
        <w:lastRenderedPageBreak/>
        <w:t>Sumário</w:t>
      </w:r>
      <w:bookmarkEnd w:id="4"/>
    </w:p>
    <w:p w14:paraId="7FED424B" w14:textId="77777777" w:rsidR="00F93878" w:rsidRDefault="00F93878">
      <w:pPr>
        <w:pStyle w:val="Sumrio1"/>
        <w:tabs>
          <w:tab w:val="right" w:leader="dot" w:pos="8493"/>
        </w:tabs>
        <w:rPr>
          <w:szCs w:val="24"/>
        </w:rPr>
      </w:pPr>
    </w:p>
    <w:p w14:paraId="0A306025" w14:textId="77777777" w:rsidR="00264736" w:rsidRDefault="003F65B5">
      <w:pPr>
        <w:pStyle w:val="Sumrio1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F93878">
        <w:fldChar w:fldCharType="begin"/>
      </w:r>
      <w:r w:rsidRPr="003B6BDF">
        <w:instrText xml:space="preserve"> TOC \o "1-5" </w:instrText>
      </w:r>
      <w:r w:rsidRPr="00F93878">
        <w:fldChar w:fldCharType="separate"/>
      </w:r>
      <w:r w:rsidR="00264736">
        <w:rPr>
          <w:noProof/>
        </w:rPr>
        <w:t>RESUMO</w:t>
      </w:r>
      <w:r w:rsidR="00264736">
        <w:rPr>
          <w:noProof/>
        </w:rPr>
        <w:tab/>
      </w:r>
      <w:r w:rsidR="00264736">
        <w:rPr>
          <w:noProof/>
        </w:rPr>
        <w:fldChar w:fldCharType="begin"/>
      </w:r>
      <w:r w:rsidR="00264736">
        <w:rPr>
          <w:noProof/>
        </w:rPr>
        <w:instrText xml:space="preserve"> PAGEREF _Toc494282528 \h </w:instrText>
      </w:r>
      <w:r w:rsidR="00264736">
        <w:rPr>
          <w:noProof/>
        </w:rPr>
      </w:r>
      <w:r w:rsidR="00264736">
        <w:rPr>
          <w:noProof/>
        </w:rPr>
        <w:fldChar w:fldCharType="separate"/>
      </w:r>
      <w:r w:rsidR="00264736">
        <w:rPr>
          <w:noProof/>
        </w:rPr>
        <w:t>3</w:t>
      </w:r>
      <w:r w:rsidR="00264736">
        <w:rPr>
          <w:noProof/>
        </w:rPr>
        <w:fldChar w:fldCharType="end"/>
      </w:r>
    </w:p>
    <w:p w14:paraId="7CE53458" w14:textId="77777777" w:rsidR="00264736" w:rsidRDefault="00264736">
      <w:pPr>
        <w:pStyle w:val="Sumrio1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ABSTRACT (OPCIONAL)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_Toc494282529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0160A0F" w14:textId="77777777" w:rsidR="00264736" w:rsidRDefault="00264736">
      <w:pPr>
        <w:pStyle w:val="Sumrio1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LISTA DE FIGURAS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_Toc494282530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88C9F1D" w14:textId="77777777" w:rsidR="00264736" w:rsidRDefault="00264736">
      <w:pPr>
        <w:pStyle w:val="Sumrio1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LISTA DE quadros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_Toc494282531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5C1082E" w14:textId="77777777" w:rsidR="00264736" w:rsidRDefault="00264736">
      <w:pPr>
        <w:pStyle w:val="Sumrio1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LISTA DE TABELAS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_Toc494282532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963C2BA" w14:textId="77777777" w:rsidR="00264736" w:rsidRDefault="00264736">
      <w:pPr>
        <w:pStyle w:val="Sumrio1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LISTA DE ABREVIATURAS E SIGLAS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_Toc494282533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3321058" w14:textId="77777777" w:rsidR="00264736" w:rsidRDefault="00264736">
      <w:pPr>
        <w:pStyle w:val="Sumrio1"/>
        <w:tabs>
          <w:tab w:val="left" w:pos="720"/>
          <w:tab w:val="right" w:leader="dot" w:pos="849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7E5946">
        <w:rPr>
          <w:noProof/>
          <w:color w:val="000000" w:themeColor="text1"/>
        </w:rPr>
        <w:t>1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7E5946">
        <w:rPr>
          <w:noProof/>
          <w:color w:val="000000" w:themeColor="text1"/>
        </w:rPr>
        <w:t>Introdução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_Toc494282534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2A9D157" w14:textId="77777777" w:rsidR="00264736" w:rsidRDefault="00264736">
      <w:pPr>
        <w:pStyle w:val="Sumrio1"/>
        <w:tabs>
          <w:tab w:val="left" w:pos="720"/>
          <w:tab w:val="right" w:leader="dot" w:pos="849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Objetivos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_Toc494282535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07D0DA7D" w14:textId="77777777" w:rsidR="00264736" w:rsidRDefault="00264736">
      <w:pPr>
        <w:pStyle w:val="Sumrio2"/>
        <w:tabs>
          <w:tab w:val="left" w:pos="960"/>
          <w:tab w:val="right" w:leader="dot" w:pos="8493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7E5946">
        <w:rPr>
          <w:caps w:val="0"/>
          <w:noProof/>
        </w:rPr>
        <w:t>2.1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>
        <w:rPr>
          <w:noProof/>
        </w:rPr>
        <w:t>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_Toc494282536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25AA5C1" w14:textId="77777777" w:rsidR="00264736" w:rsidRDefault="00264736">
      <w:pPr>
        <w:pStyle w:val="Sumrio2"/>
        <w:tabs>
          <w:tab w:val="left" w:pos="960"/>
          <w:tab w:val="right" w:leader="dot" w:pos="8493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7E5946">
        <w:rPr>
          <w:caps w:val="0"/>
          <w:noProof/>
        </w:rPr>
        <w:t>2.2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>
        <w:rPr>
          <w:noProof/>
        </w:rPr>
        <w:t>Específicos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_Toc494282537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A95CDBC" w14:textId="77777777" w:rsidR="00264736" w:rsidRDefault="00264736">
      <w:pPr>
        <w:pStyle w:val="Sumrio1"/>
        <w:tabs>
          <w:tab w:val="left" w:pos="720"/>
          <w:tab w:val="right" w:leader="dot" w:pos="849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Metodologia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_Toc494282538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0025914" w14:textId="77777777" w:rsidR="00264736" w:rsidRDefault="00264736">
      <w:pPr>
        <w:pStyle w:val="Sumrio1"/>
        <w:tabs>
          <w:tab w:val="left" w:pos="720"/>
          <w:tab w:val="right" w:leader="dot" w:pos="849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Trabalhos Relacionados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_Toc494282539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751FF515" w14:textId="77777777" w:rsidR="00264736" w:rsidRDefault="00264736">
      <w:pPr>
        <w:pStyle w:val="Sumrio2"/>
        <w:tabs>
          <w:tab w:val="left" w:pos="960"/>
          <w:tab w:val="right" w:leader="dot" w:pos="8493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7E5946">
        <w:rPr>
          <w:caps w:val="0"/>
          <w:noProof/>
        </w:rPr>
        <w:t>4.1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>
        <w:rPr>
          <w:noProof/>
        </w:rPr>
        <w:t>Craftmybox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_Toc494282540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660A15E6" w14:textId="77777777" w:rsidR="00264736" w:rsidRDefault="00264736">
      <w:pPr>
        <w:pStyle w:val="Sumrio2"/>
        <w:tabs>
          <w:tab w:val="left" w:pos="960"/>
          <w:tab w:val="right" w:leader="dot" w:pos="8493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7E5946">
        <w:rPr>
          <w:caps w:val="0"/>
          <w:noProof/>
        </w:rPr>
        <w:t>4.2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 w:rsidRPr="007E5946">
        <w:rPr>
          <w:bCs/>
          <w:noProof/>
        </w:rPr>
        <w:t>CHIPART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_Toc494282541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2BF6F624" w14:textId="77777777" w:rsidR="00264736" w:rsidRDefault="00264736">
      <w:pPr>
        <w:pStyle w:val="Sumrio1"/>
        <w:tabs>
          <w:tab w:val="left" w:pos="720"/>
          <w:tab w:val="right" w:leader="dot" w:pos="849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 xml:space="preserve">O projeto </w:t>
      </w:r>
      <w:r w:rsidRPr="007E5946">
        <w:rPr>
          <w:i/>
          <w:noProof/>
        </w:rPr>
        <w:t>offboard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_Toc494282542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3C4D97E6" w14:textId="77777777" w:rsidR="00264736" w:rsidRDefault="00264736">
      <w:pPr>
        <w:pStyle w:val="Sumrio1"/>
        <w:tabs>
          <w:tab w:val="left" w:pos="720"/>
          <w:tab w:val="right" w:leader="dot" w:pos="849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Desenvolvimento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_Toc494282543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07C91DB6" w14:textId="77777777" w:rsidR="00264736" w:rsidRDefault="00264736">
      <w:pPr>
        <w:pStyle w:val="Sumrio1"/>
        <w:tabs>
          <w:tab w:val="left" w:pos="720"/>
          <w:tab w:val="right" w:leader="dot" w:pos="849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7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Resultados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_Toc494282544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498589B6" w14:textId="77777777" w:rsidR="00264736" w:rsidRDefault="00264736">
      <w:pPr>
        <w:pStyle w:val="Sumrio1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_Toc494282545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2300E69B" w14:textId="77777777" w:rsidR="00264736" w:rsidRDefault="00264736">
      <w:pPr>
        <w:pStyle w:val="Sumrio1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glossário (OPCIONAL)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_Toc494282546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749B99D4" w14:textId="77777777" w:rsidR="00264736" w:rsidRDefault="00264736">
      <w:pPr>
        <w:pStyle w:val="Sumrio1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apêndice A - Descrição  do apêndice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_Toc494282547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10694BD6" w14:textId="77777777" w:rsidR="00264736" w:rsidRDefault="00264736">
      <w:pPr>
        <w:pStyle w:val="Sumrio1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anexo A - Descrição  do anexo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_Toc494282548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2DAB3F97" w14:textId="77777777" w:rsidR="003F65B5" w:rsidRPr="00F93878" w:rsidRDefault="003F65B5">
      <w:pPr>
        <w:pStyle w:val="Textodenotaderodap"/>
        <w:tabs>
          <w:tab w:val="left" w:pos="426"/>
        </w:tabs>
        <w:spacing w:after="0"/>
        <w:rPr>
          <w:szCs w:val="24"/>
        </w:rPr>
      </w:pPr>
      <w:r w:rsidRPr="00F93878">
        <w:rPr>
          <w:szCs w:val="24"/>
        </w:rPr>
        <w:fldChar w:fldCharType="end"/>
      </w:r>
    </w:p>
    <w:p w14:paraId="1DB349B1" w14:textId="77777777" w:rsidR="005125B5" w:rsidRPr="00D441D4" w:rsidRDefault="005125B5" w:rsidP="005125B5">
      <w:pPr>
        <w:ind w:firstLine="0"/>
        <w:rPr>
          <w:szCs w:val="24"/>
        </w:rPr>
        <w:sectPr w:rsidR="005125B5" w:rsidRPr="00D441D4">
          <w:headerReference w:type="even" r:id="rId10"/>
          <w:headerReference w:type="default" r:id="rId11"/>
          <w:headerReference w:type="first" r:id="rId12"/>
          <w:footnotePr>
            <w:pos w:val="beneathText"/>
          </w:footnotePr>
          <w:pgSz w:w="11905" w:h="16837"/>
          <w:pgMar w:top="1701" w:right="1701" w:bottom="1389" w:left="1701" w:header="0" w:footer="0" w:gutter="0"/>
          <w:cols w:space="720"/>
          <w:docGrid w:linePitch="360"/>
        </w:sectPr>
      </w:pPr>
    </w:p>
    <w:p w14:paraId="021EC9DF" w14:textId="77777777" w:rsidR="003F65B5" w:rsidRPr="00C011E6" w:rsidRDefault="001C4ADB" w:rsidP="004954D0">
      <w:pPr>
        <w:pStyle w:val="Ttulo1"/>
        <w:tabs>
          <w:tab w:val="clear" w:pos="700"/>
          <w:tab w:val="num" w:pos="567"/>
        </w:tabs>
        <w:ind w:left="567" w:hanging="567"/>
        <w:rPr>
          <w:color w:val="000000" w:themeColor="text1"/>
        </w:rPr>
      </w:pPr>
      <w:bookmarkStart w:id="20" w:name="_Toc494282534"/>
      <w:r w:rsidRPr="00C011E6">
        <w:rPr>
          <w:color w:val="000000" w:themeColor="text1"/>
        </w:rPr>
        <w:lastRenderedPageBreak/>
        <w:t>Introdução</w:t>
      </w:r>
      <w:bookmarkEnd w:id="20"/>
    </w:p>
    <w:p w14:paraId="723316D2" w14:textId="77777777" w:rsidR="008F75A3" w:rsidRPr="00D156BA" w:rsidRDefault="003218A6" w:rsidP="003218A6">
      <w:pPr>
        <w:pStyle w:val="NormalWeb"/>
        <w:shd w:val="clear" w:color="auto" w:fill="FFFFFF"/>
        <w:spacing w:before="0" w:after="0"/>
        <w:ind w:firstLine="340"/>
        <w:jc w:val="both"/>
        <w:rPr>
          <w:rStyle w:val="Fontepargpadro1"/>
        </w:rPr>
      </w:pPr>
      <w:bookmarkStart w:id="21" w:name="_Toc215560117"/>
      <w:bookmarkStart w:id="22" w:name="_Toc215560244"/>
      <w:r w:rsidRPr="00D156BA">
        <w:rPr>
          <w:rStyle w:val="Fontepargpadro1"/>
        </w:rPr>
        <w:t>É comum observar em várias instituições acadêmicas e empresas atuando na área da informática</w:t>
      </w:r>
      <w:r w:rsidR="003324C2" w:rsidRPr="00D156BA">
        <w:rPr>
          <w:rStyle w:val="Fontepargpadro1"/>
        </w:rPr>
        <w:t xml:space="preserve"> a</w:t>
      </w:r>
      <w:r w:rsidRPr="00D156BA">
        <w:rPr>
          <w:rStyle w:val="Fontepargpadro1"/>
        </w:rPr>
        <w:t xml:space="preserve"> </w:t>
      </w:r>
      <w:r w:rsidR="003324C2" w:rsidRPr="00D156BA">
        <w:rPr>
          <w:rStyle w:val="Fontepargpadro1"/>
        </w:rPr>
        <w:t>existência de</w:t>
      </w:r>
      <w:r w:rsidR="002825E9" w:rsidRPr="00D156BA">
        <w:rPr>
          <w:rStyle w:val="Fontepargpadro1"/>
        </w:rPr>
        <w:t xml:space="preserve"> </w:t>
      </w:r>
      <w:r w:rsidRPr="00D156BA">
        <w:rPr>
          <w:rStyle w:val="Fontepargpadro1"/>
        </w:rPr>
        <w:t xml:space="preserve">uma grande demanda de serviços que exigem uma excessiva quantidade de tempo para serem solucionados. A simples montagem de um computador pode levar horas para ser efetuada, </w:t>
      </w:r>
      <w:r w:rsidR="00DD5574" w:rsidRPr="00D156BA">
        <w:rPr>
          <w:rStyle w:val="Fontepargpadro1"/>
        </w:rPr>
        <w:t xml:space="preserve">seja por problemas de </w:t>
      </w:r>
      <w:r w:rsidR="008F75A3" w:rsidRPr="00D156BA">
        <w:rPr>
          <w:rStyle w:val="Fontepargpadro1"/>
        </w:rPr>
        <w:t xml:space="preserve">arranjo físico do depósito descrito por </w:t>
      </w:r>
      <w:commentRangeStart w:id="23"/>
      <w:r w:rsidR="008F75A3" w:rsidRPr="00D156BA">
        <w:rPr>
          <w:rStyle w:val="Fontepargpadro1"/>
        </w:rPr>
        <w:t>Chiavenato (1991)</w:t>
      </w:r>
      <w:commentRangeEnd w:id="23"/>
      <w:r w:rsidR="008F75A3" w:rsidRPr="00D156BA">
        <w:rPr>
          <w:rStyle w:val="Fontepargpadro1"/>
        </w:rPr>
        <w:commentReference w:id="23"/>
      </w:r>
      <w:r w:rsidR="008F75A3" w:rsidRPr="00D156BA">
        <w:rPr>
          <w:rStyle w:val="Fontepargpadro1"/>
        </w:rPr>
        <w:t xml:space="preserve"> como “disposição física dos equipamentos, pessoas e materiais, da maneira mais adequada ao processo produtivo” ou problemas relacionados a compatibilidade entre componentes</w:t>
      </w:r>
      <w:r w:rsidRPr="00D156BA">
        <w:rPr>
          <w:rStyle w:val="Fontepargpadro1"/>
        </w:rPr>
        <w:t xml:space="preserve">. </w:t>
      </w:r>
      <w:r w:rsidR="008F75A3" w:rsidRPr="00D156BA">
        <w:rPr>
          <w:rStyle w:val="Fontepargpadro1"/>
        </w:rPr>
        <w:t xml:space="preserve">A montagem de um computador requer componentes básicos, descrito por </w:t>
      </w:r>
      <w:commentRangeStart w:id="24"/>
      <w:proofErr w:type="spellStart"/>
      <w:r w:rsidR="008F75A3" w:rsidRPr="00D156BA">
        <w:rPr>
          <w:rStyle w:val="Fontepargpadro1"/>
        </w:rPr>
        <w:t>Morimoto</w:t>
      </w:r>
      <w:proofErr w:type="spellEnd"/>
      <w:r w:rsidR="008F75A3" w:rsidRPr="00D156BA">
        <w:rPr>
          <w:rStyle w:val="Fontepargpadro1"/>
        </w:rPr>
        <w:t xml:space="preserve"> (2005) </w:t>
      </w:r>
      <w:commentRangeEnd w:id="24"/>
      <w:r w:rsidR="008F75A3" w:rsidRPr="00D156BA">
        <w:rPr>
          <w:rStyle w:val="Fontepargpadro1"/>
        </w:rPr>
        <w:commentReference w:id="24"/>
      </w:r>
      <w:r w:rsidR="008F75A3" w:rsidRPr="00D156BA">
        <w:rPr>
          <w:rStyle w:val="Fontepargpadro1"/>
        </w:rPr>
        <w:t xml:space="preserve">como a combinação entre os seguintes componentes: </w:t>
      </w:r>
    </w:p>
    <w:p w14:paraId="2CFF79F1" w14:textId="77777777" w:rsidR="008F75A3" w:rsidRPr="00D156BA" w:rsidRDefault="008F75A3" w:rsidP="008F75A3">
      <w:pPr>
        <w:pStyle w:val="NormalWeb"/>
        <w:numPr>
          <w:ilvl w:val="0"/>
          <w:numId w:val="18"/>
        </w:numPr>
        <w:shd w:val="clear" w:color="auto" w:fill="FFFFFF"/>
        <w:spacing w:before="0" w:after="0"/>
        <w:jc w:val="both"/>
        <w:rPr>
          <w:rStyle w:val="Fontepargpadro1"/>
        </w:rPr>
      </w:pPr>
      <w:r w:rsidRPr="00D156BA">
        <w:rPr>
          <w:rStyle w:val="Fontepargpadro1"/>
        </w:rPr>
        <w:t>Fonte de alimentação;</w:t>
      </w:r>
    </w:p>
    <w:p w14:paraId="5FF5E27F" w14:textId="77777777" w:rsidR="008F75A3" w:rsidRPr="00D156BA" w:rsidRDefault="008F75A3" w:rsidP="008F75A3">
      <w:pPr>
        <w:pStyle w:val="NormalWeb"/>
        <w:numPr>
          <w:ilvl w:val="0"/>
          <w:numId w:val="18"/>
        </w:numPr>
        <w:shd w:val="clear" w:color="auto" w:fill="FFFFFF"/>
        <w:spacing w:before="0" w:after="0"/>
        <w:jc w:val="both"/>
        <w:rPr>
          <w:rStyle w:val="Fontepargpadro1"/>
        </w:rPr>
      </w:pPr>
      <w:r w:rsidRPr="00D156BA">
        <w:rPr>
          <w:rStyle w:val="Fontepargpadro1"/>
        </w:rPr>
        <w:t>Placa Mãe;</w:t>
      </w:r>
    </w:p>
    <w:p w14:paraId="76FF1B11" w14:textId="77777777" w:rsidR="008F75A3" w:rsidRPr="00D156BA" w:rsidRDefault="008F75A3" w:rsidP="008F75A3">
      <w:pPr>
        <w:pStyle w:val="NormalWeb"/>
        <w:numPr>
          <w:ilvl w:val="0"/>
          <w:numId w:val="18"/>
        </w:numPr>
        <w:shd w:val="clear" w:color="auto" w:fill="FFFFFF"/>
        <w:spacing w:before="0" w:after="0"/>
        <w:jc w:val="both"/>
        <w:rPr>
          <w:rStyle w:val="Fontepargpadro1"/>
        </w:rPr>
      </w:pPr>
      <w:r w:rsidRPr="00D156BA">
        <w:rPr>
          <w:rStyle w:val="Fontepargpadro1"/>
        </w:rPr>
        <w:t>Processador;</w:t>
      </w:r>
    </w:p>
    <w:p w14:paraId="33BE61D3" w14:textId="77777777" w:rsidR="008F75A3" w:rsidRPr="00D156BA" w:rsidRDefault="008F75A3" w:rsidP="008F75A3">
      <w:pPr>
        <w:pStyle w:val="NormalWeb"/>
        <w:numPr>
          <w:ilvl w:val="0"/>
          <w:numId w:val="18"/>
        </w:numPr>
        <w:shd w:val="clear" w:color="auto" w:fill="FFFFFF"/>
        <w:spacing w:before="0" w:after="0"/>
        <w:jc w:val="both"/>
        <w:rPr>
          <w:rStyle w:val="Fontepargpadro1"/>
        </w:rPr>
      </w:pPr>
      <w:r w:rsidRPr="00D156BA">
        <w:rPr>
          <w:rStyle w:val="Fontepargpadro1"/>
        </w:rPr>
        <w:t>Disco Rígido;</w:t>
      </w:r>
    </w:p>
    <w:p w14:paraId="29BB9EDD" w14:textId="77777777" w:rsidR="008F75A3" w:rsidRPr="00D156BA" w:rsidRDefault="008F75A3" w:rsidP="008F75A3">
      <w:pPr>
        <w:pStyle w:val="NormalWeb"/>
        <w:numPr>
          <w:ilvl w:val="0"/>
          <w:numId w:val="18"/>
        </w:numPr>
        <w:shd w:val="clear" w:color="auto" w:fill="FFFFFF"/>
        <w:spacing w:before="0" w:after="0"/>
        <w:jc w:val="both"/>
        <w:rPr>
          <w:rStyle w:val="Fontepargpadro1"/>
        </w:rPr>
      </w:pPr>
      <w:r w:rsidRPr="00D156BA">
        <w:rPr>
          <w:rStyle w:val="Fontepargpadro1"/>
        </w:rPr>
        <w:t>Memória.</w:t>
      </w:r>
    </w:p>
    <w:p w14:paraId="1DCA5B81" w14:textId="77777777" w:rsidR="008F75A3" w:rsidRPr="00D156BA" w:rsidRDefault="008F75A3" w:rsidP="003218A6">
      <w:pPr>
        <w:pStyle w:val="NormalWeb"/>
        <w:shd w:val="clear" w:color="auto" w:fill="FFFFFF"/>
        <w:spacing w:before="0" w:after="0"/>
        <w:ind w:firstLine="340"/>
        <w:jc w:val="both"/>
        <w:rPr>
          <w:rStyle w:val="Fontepargpadro1"/>
        </w:rPr>
      </w:pPr>
      <w:commentRangeStart w:id="25"/>
      <w:r w:rsidRPr="00D156BA">
        <w:rPr>
          <w:rStyle w:val="Fontepargpadro1"/>
        </w:rPr>
        <w:t>Ao</w:t>
      </w:r>
      <w:commentRangeEnd w:id="25"/>
      <w:r w:rsidRPr="00D156BA">
        <w:rPr>
          <w:rStyle w:val="Fontepargpadro1"/>
        </w:rPr>
        <w:commentReference w:id="25"/>
      </w:r>
      <w:r w:rsidRPr="00D156BA">
        <w:rPr>
          <w:rStyle w:val="Fontepargpadro1"/>
        </w:rPr>
        <w:t xml:space="preserve"> longo do ano de 2016 durante </w:t>
      </w:r>
      <w:r w:rsidR="009B0778" w:rsidRPr="00D156BA">
        <w:rPr>
          <w:rStyle w:val="Fontepargpadro1"/>
        </w:rPr>
        <w:t>a execução d</w:t>
      </w:r>
      <w:r w:rsidRPr="00D156BA">
        <w:rPr>
          <w:rStyle w:val="Fontepargpadro1"/>
        </w:rPr>
        <w:t xml:space="preserve">o projeto de extensão </w:t>
      </w:r>
      <w:proofErr w:type="spellStart"/>
      <w:r w:rsidRPr="00D156BA">
        <w:rPr>
          <w:rStyle w:val="Fontepargpadro1"/>
        </w:rPr>
        <w:t>Offboard</w:t>
      </w:r>
      <w:proofErr w:type="spellEnd"/>
      <w:r w:rsidRPr="00D156BA">
        <w:rPr>
          <w:rStyle w:val="Fontepargpadro1"/>
        </w:rPr>
        <w:t xml:space="preserve"> - Manutenção e Suporte a Serviço da Comunidade, realizado no Instituto Federal de Educação, Ciência e Tecnologia do Rio Grande do Sul Campus Canoas, uma grande quantidade de componentes e equipamentos foram sendo adicionados ao estoque do projeto através de doações da comunidade</w:t>
      </w:r>
      <w:r w:rsidR="009B0778" w:rsidRPr="00D156BA">
        <w:rPr>
          <w:rStyle w:val="Fontepargpadro1"/>
        </w:rPr>
        <w:t>. A acumulação de estoques em níveis adequados é uma necessidade para o normal funcionamento do sistema produtivo. (CHIAVENATO</w:t>
      </w:r>
      <w:r w:rsidR="00BA2837" w:rsidRPr="00D156BA">
        <w:rPr>
          <w:rStyle w:val="Fontepargpadro1"/>
        </w:rPr>
        <w:t>,</w:t>
      </w:r>
      <w:r w:rsidR="009B0778" w:rsidRPr="00D156BA">
        <w:rPr>
          <w:rStyle w:val="Fontepargpadro1"/>
        </w:rPr>
        <w:t xml:space="preserve"> 1991), considerando o objetivo do projeto </w:t>
      </w:r>
      <w:proofErr w:type="spellStart"/>
      <w:r w:rsidR="009B0778" w:rsidRPr="00D156BA">
        <w:rPr>
          <w:rStyle w:val="Fontepargpadro1"/>
        </w:rPr>
        <w:t>Offboard</w:t>
      </w:r>
      <w:proofErr w:type="spellEnd"/>
      <w:r w:rsidR="009B0778" w:rsidRPr="00D156BA">
        <w:rPr>
          <w:rStyle w:val="Fontepargpadro1"/>
        </w:rPr>
        <w:t xml:space="preserve"> de promover a descoberta e aprendizagem na área de manutenção, uma grande quantidade de peças acaba sendo reutilizada para aprendizagem ou montagem de computadores para serem doados. Em resultado cria-se a necessidade da realização de inventários, descritos por Chiavenato (1991) como a verificação da existência dos materiais dentro do estoque. </w:t>
      </w:r>
    </w:p>
    <w:p w14:paraId="772527D2" w14:textId="77777777" w:rsidR="001C4ADB" w:rsidRPr="00D156BA" w:rsidRDefault="00BA2837" w:rsidP="00BA2837">
      <w:pPr>
        <w:pStyle w:val="NormalWeb"/>
        <w:shd w:val="clear" w:color="auto" w:fill="FFFFFF"/>
        <w:spacing w:before="0" w:after="0"/>
        <w:ind w:firstLine="340"/>
        <w:jc w:val="both"/>
        <w:rPr>
          <w:rStyle w:val="Fontepargpadro1"/>
        </w:rPr>
      </w:pPr>
      <w:r w:rsidRPr="00D156BA">
        <w:rPr>
          <w:rStyle w:val="Fontepargpadro1"/>
        </w:rPr>
        <w:t>Os itens inventariados necessitavam ser catalogados dentro de um sistema online, a solução foi utilizar o GLPI (</w:t>
      </w:r>
      <w:proofErr w:type="spellStart"/>
      <w:r w:rsidRPr="00D156BA">
        <w:rPr>
          <w:rStyle w:val="Fontepargpadro1"/>
        </w:rPr>
        <w:t>Gestion</w:t>
      </w:r>
      <w:proofErr w:type="spellEnd"/>
      <w:r w:rsidRPr="00D156BA">
        <w:rPr>
          <w:rStyle w:val="Fontepargpadro1"/>
        </w:rPr>
        <w:t xml:space="preserve"> Libre de </w:t>
      </w:r>
      <w:proofErr w:type="spellStart"/>
      <w:r w:rsidRPr="00D156BA">
        <w:rPr>
          <w:rStyle w:val="Fontepargpadro1"/>
        </w:rPr>
        <w:t>Parc</w:t>
      </w:r>
      <w:proofErr w:type="spellEnd"/>
      <w:r w:rsidRPr="00D156BA">
        <w:rPr>
          <w:rStyle w:val="Fontepargpadro1"/>
        </w:rPr>
        <w:t xml:space="preserve"> </w:t>
      </w:r>
      <w:proofErr w:type="spellStart"/>
      <w:r w:rsidRPr="00D156BA">
        <w:rPr>
          <w:rStyle w:val="Fontepargpadro1"/>
        </w:rPr>
        <w:t>Informatique</w:t>
      </w:r>
      <w:proofErr w:type="spellEnd"/>
      <w:r w:rsidRPr="00D156BA">
        <w:rPr>
          <w:rStyle w:val="Fontepargpadro1"/>
        </w:rPr>
        <w:t xml:space="preserve">), uma plataforma de código aberto presente no mercado há aproximadamente quinze anos. </w:t>
      </w:r>
      <w:commentRangeStart w:id="26"/>
      <w:r w:rsidRPr="00D156BA">
        <w:rPr>
          <w:rStyle w:val="Fontepargpadro1"/>
        </w:rPr>
        <w:t xml:space="preserve">A ferramenta é eficiente, porém deixa a desejar tratando-se de organização e tempo quando é necessária a montagem rápida de computadores, demonstrando-se assim incapaz de solucionar a alta demanda pelo estoque. </w:t>
      </w:r>
      <w:commentRangeEnd w:id="26"/>
      <w:r w:rsidRPr="00D156BA">
        <w:rPr>
          <w:rStyle w:val="Fontepargpadro1"/>
        </w:rPr>
        <w:commentReference w:id="26"/>
      </w:r>
    </w:p>
    <w:p w14:paraId="677599D3" w14:textId="77777777" w:rsidR="003324C2" w:rsidRPr="00D156BA" w:rsidRDefault="003324C2" w:rsidP="003324C2">
      <w:pPr>
        <w:pStyle w:val="NormalWeb"/>
        <w:shd w:val="clear" w:color="auto" w:fill="FFFFFF"/>
        <w:spacing w:before="0" w:after="0"/>
        <w:ind w:firstLine="340"/>
        <w:jc w:val="both"/>
        <w:rPr>
          <w:rStyle w:val="Fontepargpadro1"/>
        </w:rPr>
      </w:pPr>
      <w:r w:rsidRPr="00D156BA">
        <w:rPr>
          <w:rStyle w:val="Fontepargpadro1"/>
        </w:rPr>
        <w:t xml:space="preserve">A utilização de sistemas de </w:t>
      </w:r>
      <w:r w:rsidR="00BA2837" w:rsidRPr="00D156BA">
        <w:rPr>
          <w:rStyle w:val="Fontepargpadro1"/>
        </w:rPr>
        <w:t>catálogo</w:t>
      </w:r>
      <w:r w:rsidRPr="00D156BA">
        <w:rPr>
          <w:rStyle w:val="Fontepargpadro1"/>
        </w:rPr>
        <w:t xml:space="preserve"> é importante principalmente quando existe a necessidade de manter um controle sobre as peças em circulação,</w:t>
      </w:r>
      <w:r w:rsidR="00BA2837" w:rsidRPr="00D156BA">
        <w:rPr>
          <w:rStyle w:val="Fontepargpadro1"/>
        </w:rPr>
        <w:t xml:space="preserve"> possibilitando identificar discrepâncias entre o estoque catalogado e o estoque físico. (CHIAVENATO, 1991). Q</w:t>
      </w:r>
      <w:r w:rsidRPr="00D156BA">
        <w:rPr>
          <w:rStyle w:val="Fontepargpadro1"/>
        </w:rPr>
        <w:t>uando se trata de informática, as peças acabam sendo catalogadas com informações úteis sobre a qualidade da peça ou desempenho. Essas informações poderiam ser utilizadas para automatizar o processo de criação e montagem dos computadores dentro de um sistema de inventário para informática.</w:t>
      </w:r>
    </w:p>
    <w:p w14:paraId="259B1B48" w14:textId="77777777" w:rsidR="00806DBB" w:rsidRDefault="00806DBB" w:rsidP="00806DBB">
      <w:pPr>
        <w:pStyle w:val="NormalWeb"/>
        <w:shd w:val="clear" w:color="auto" w:fill="FFFFFF"/>
        <w:spacing w:before="0" w:after="0"/>
        <w:ind w:firstLine="340"/>
        <w:jc w:val="both"/>
      </w:pPr>
    </w:p>
    <w:p w14:paraId="4A7254A6" w14:textId="73878595" w:rsidR="00806DBB" w:rsidRDefault="00806DBB" w:rsidP="00806DBB">
      <w:pPr>
        <w:pStyle w:val="Legenda"/>
        <w:keepNext/>
      </w:pPr>
      <w:bookmarkStart w:id="27" w:name="_Ref493574160"/>
      <w:bookmarkStart w:id="28" w:name="_Toc494312850"/>
      <w:r>
        <w:lastRenderedPageBreak/>
        <w:t xml:space="preserve">Figura </w:t>
      </w:r>
      <w:r w:rsidR="00406E4A">
        <w:fldChar w:fldCharType="begin"/>
      </w:r>
      <w:r w:rsidR="00406E4A">
        <w:instrText xml:space="preserve"> SEQ Figura \* ARABIC </w:instrText>
      </w:r>
      <w:r w:rsidR="00406E4A">
        <w:fldChar w:fldCharType="separate"/>
      </w:r>
      <w:r w:rsidR="005039DB">
        <w:rPr>
          <w:noProof/>
        </w:rPr>
        <w:t>1</w:t>
      </w:r>
      <w:r w:rsidR="00406E4A">
        <w:rPr>
          <w:noProof/>
        </w:rPr>
        <w:fldChar w:fldCharType="end"/>
      </w:r>
      <w:bookmarkEnd w:id="27"/>
      <w:r>
        <w:rPr>
          <w:noProof/>
        </w:rPr>
        <w:t xml:space="preserve">: </w:t>
      </w:r>
      <w:r w:rsidRPr="00D20067">
        <w:rPr>
          <w:noProof/>
        </w:rPr>
        <w:t>Visualização de um componente no GLPI</w:t>
      </w:r>
      <w:bookmarkEnd w:id="28"/>
    </w:p>
    <w:p w14:paraId="1F2646B0" w14:textId="77777777" w:rsidR="002825E9" w:rsidRDefault="00806DBB" w:rsidP="002825E9">
      <w:pPr>
        <w:pStyle w:val="NormalWeb"/>
        <w:keepNext/>
        <w:shd w:val="clear" w:color="auto" w:fill="FFFFFF"/>
        <w:spacing w:before="0" w:after="0"/>
        <w:jc w:val="both"/>
      </w:pPr>
      <w:r>
        <w:rPr>
          <w:noProof/>
        </w:rPr>
        <w:drawing>
          <wp:inline distT="0" distB="0" distL="0" distR="0" wp14:anchorId="394DA2A4" wp14:editId="72654863">
            <wp:extent cx="5391150" cy="1571625"/>
            <wp:effectExtent l="0" t="0" r="0" b="9525"/>
            <wp:docPr id="2" name="Imagem 2" descr="C:\Users\Aluno\Desktop\GLPI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uno\Desktop\GLPI_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2945F" w14:textId="77777777" w:rsidR="00806DBB" w:rsidRDefault="002825E9" w:rsidP="002825E9">
      <w:pPr>
        <w:pStyle w:val="Legenda"/>
      </w:pPr>
      <w:r>
        <w:t>Fonte: Autoria própria</w:t>
      </w:r>
    </w:p>
    <w:p w14:paraId="38B2D076" w14:textId="77777777" w:rsidR="00D156BA" w:rsidRPr="00D156BA" w:rsidRDefault="00D156BA" w:rsidP="00D156BA"/>
    <w:p w14:paraId="3EF41170" w14:textId="77777777" w:rsidR="00806DBB" w:rsidRPr="00D156BA" w:rsidRDefault="00A76F0A" w:rsidP="00806DBB">
      <w:pPr>
        <w:pStyle w:val="NormalWeb"/>
        <w:shd w:val="clear" w:color="auto" w:fill="FFFFFF"/>
        <w:spacing w:before="0" w:after="0"/>
        <w:ind w:firstLine="426"/>
        <w:jc w:val="both"/>
        <w:rPr>
          <w:rStyle w:val="Fontepargpadro1"/>
        </w:rPr>
      </w:pPr>
      <w:r w:rsidRPr="00D156BA">
        <w:rPr>
          <w:rStyle w:val="Fontepargpadro1"/>
        </w:rPr>
        <w:t xml:space="preserve">Conforme a </w:t>
      </w:r>
      <w:r w:rsidRPr="00D156BA">
        <w:rPr>
          <w:rStyle w:val="Fontepargpadro1"/>
        </w:rPr>
        <w:fldChar w:fldCharType="begin"/>
      </w:r>
      <w:r w:rsidRPr="00D156BA">
        <w:rPr>
          <w:rStyle w:val="Fontepargpadro1"/>
        </w:rPr>
        <w:instrText xml:space="preserve"> REF _Ref493574160 \h </w:instrText>
      </w:r>
      <w:r w:rsidR="00D156BA" w:rsidRPr="00D156BA">
        <w:rPr>
          <w:rStyle w:val="Fontepargpadro1"/>
        </w:rPr>
        <w:instrText xml:space="preserve"> \* MERGEFORMAT </w:instrText>
      </w:r>
      <w:r w:rsidRPr="00D156BA">
        <w:rPr>
          <w:rStyle w:val="Fontepargpadro1"/>
        </w:rPr>
      </w:r>
      <w:r w:rsidRPr="00D156BA">
        <w:rPr>
          <w:rStyle w:val="Fontepargpadro1"/>
        </w:rPr>
        <w:fldChar w:fldCharType="separate"/>
      </w:r>
      <w:r w:rsidRPr="00D156BA">
        <w:rPr>
          <w:rStyle w:val="Fontepargpadro1"/>
        </w:rPr>
        <w:t>Figura 1</w:t>
      </w:r>
      <w:r w:rsidRPr="00D156BA">
        <w:rPr>
          <w:rStyle w:val="Fontepargpadro1"/>
        </w:rPr>
        <w:fldChar w:fldCharType="end"/>
      </w:r>
      <w:r w:rsidR="00806DBB" w:rsidRPr="00D156BA">
        <w:rPr>
          <w:rStyle w:val="Fontepargpadro1"/>
        </w:rPr>
        <w:t xml:space="preserve">, é possível perceber que as informações características do componente ainda não estão completas, é possível ainda informar a socket ou também conhecido como espaço disponível para que seja conectado o processador, número de interfaces na placa e seus respectivos nomes, tipo de memória na placa e demais informações relevantes. Com essas informações catalogadas seria possível realizar a associação automática entre as peças dentro do estoque se necessário, o </w:t>
      </w:r>
      <w:r w:rsidR="002825E9" w:rsidRPr="00D156BA">
        <w:rPr>
          <w:rStyle w:val="Fontepargpadro1"/>
        </w:rPr>
        <w:t xml:space="preserve">usuário poderia acessar uma lista com todos os processadores disponíveis para aquela placa mãe específica, todos os discos rígidos que a placa mãe tenha capacidade de suportar entre outras possíveis combinações, agilizando o processo de criação de um computador. </w:t>
      </w:r>
    </w:p>
    <w:p w14:paraId="344DD5F9" w14:textId="77777777" w:rsidR="00806DBB" w:rsidRPr="00D156BA" w:rsidRDefault="00806DBB" w:rsidP="00D156BA">
      <w:pPr>
        <w:pStyle w:val="NormalWeb"/>
        <w:shd w:val="clear" w:color="auto" w:fill="FFFFFF"/>
        <w:spacing w:before="0" w:after="0"/>
        <w:jc w:val="both"/>
        <w:rPr>
          <w:rStyle w:val="Fontepargpadro1"/>
        </w:rPr>
      </w:pPr>
    </w:p>
    <w:bookmarkEnd w:id="21"/>
    <w:bookmarkEnd w:id="22"/>
    <w:p w14:paraId="29167498" w14:textId="77777777" w:rsidR="00D156BA" w:rsidRDefault="00D156BA" w:rsidP="00D156BA">
      <w:r>
        <w:t>A proposta será desenvolver uma plataforma de inventário de informática para gerenciar computadores em estoque, dentro de uma empresa ou instituição. Esse sistema receberá as informações cadastradas pelos usuários e apresentará uma sugestão da melhor configuração disponível para as peças em estoque. A plataforma</w:t>
      </w:r>
      <w:r>
        <w:rPr>
          <w:rStyle w:val="Refdecomentrio"/>
          <w:sz w:val="24"/>
        </w:rPr>
        <w:commentReference w:id="29"/>
      </w:r>
      <w:r>
        <w:t xml:space="preserve"> funcionará com um algoritmo, buscando reduzir o tempo necessário em configurações de computadores. </w:t>
      </w:r>
    </w:p>
    <w:p w14:paraId="5D83BB77" w14:textId="77777777" w:rsidR="003F65B5" w:rsidRDefault="00CA5213" w:rsidP="0085229E">
      <w:pPr>
        <w:pStyle w:val="Ttulo1"/>
      </w:pPr>
      <w:bookmarkStart w:id="30" w:name="_Toc494282535"/>
      <w:r>
        <w:lastRenderedPageBreak/>
        <w:t>Objetivos</w:t>
      </w:r>
      <w:bookmarkEnd w:id="30"/>
    </w:p>
    <w:p w14:paraId="21BBB2AD" w14:textId="77777777" w:rsidR="00CA5213" w:rsidRPr="00CA5213" w:rsidRDefault="00CA5213" w:rsidP="00BF2707">
      <w:pPr>
        <w:pStyle w:val="Ttulo2"/>
      </w:pPr>
      <w:bookmarkStart w:id="31" w:name="_Toc494282536"/>
      <w:r>
        <w:t>Geral</w:t>
      </w:r>
      <w:bookmarkEnd w:id="31"/>
    </w:p>
    <w:p w14:paraId="38C266A6" w14:textId="77777777" w:rsidR="00CA5213" w:rsidRDefault="002302DA" w:rsidP="00CA5213">
      <w:pPr>
        <w:rPr>
          <w:rStyle w:val="Fontepargpadro1"/>
        </w:rPr>
      </w:pPr>
      <w:r>
        <w:rPr>
          <w:rStyle w:val="Fontepargpadro1"/>
        </w:rPr>
        <w:t>A</w:t>
      </w:r>
      <w:r w:rsidR="00CA5213" w:rsidRPr="00283C2D">
        <w:rPr>
          <w:rStyle w:val="Fontepargpadro1"/>
        </w:rPr>
        <w:t>presentar uma solução para inventário de informática com um algoritmo para otimizar o tempo na criação de computadores inativos</w:t>
      </w:r>
      <w:r>
        <w:rPr>
          <w:rStyle w:val="Fontepargpadro1"/>
        </w:rPr>
        <w:t xml:space="preserve"> dentro de um estoque</w:t>
      </w:r>
      <w:r w:rsidR="00CA5213" w:rsidRPr="00283C2D">
        <w:rPr>
          <w:rStyle w:val="Fontepargpadro1"/>
        </w:rPr>
        <w:t>.</w:t>
      </w:r>
    </w:p>
    <w:p w14:paraId="14E8B2F1" w14:textId="77777777" w:rsidR="002302DA" w:rsidRPr="005F0C92" w:rsidRDefault="002302DA" w:rsidP="00BF2707">
      <w:pPr>
        <w:pStyle w:val="Ttulo2"/>
        <w:rPr>
          <w:rStyle w:val="Fontepargpadro1"/>
        </w:rPr>
      </w:pPr>
      <w:bookmarkStart w:id="32" w:name="_Toc494282537"/>
      <w:r w:rsidRPr="005F0C92">
        <w:rPr>
          <w:rStyle w:val="Fontepargpadro1"/>
        </w:rPr>
        <w:t>Específicos</w:t>
      </w:r>
      <w:bookmarkEnd w:id="32"/>
    </w:p>
    <w:p w14:paraId="3E2589B7" w14:textId="77777777" w:rsidR="002302DA" w:rsidRPr="00F404DD" w:rsidRDefault="002302DA" w:rsidP="002302DA">
      <w:pPr>
        <w:pStyle w:val="LO-Normal"/>
        <w:widowControl/>
        <w:numPr>
          <w:ilvl w:val="0"/>
          <w:numId w:val="16"/>
        </w:numPr>
        <w:spacing w:after="120"/>
        <w:jc w:val="both"/>
        <w:textAlignment w:val="auto"/>
        <w:rPr>
          <w:color w:val="000000" w:themeColor="text1"/>
        </w:rPr>
      </w:pPr>
      <w:r w:rsidRPr="00F404DD">
        <w:rPr>
          <w:color w:val="000000" w:themeColor="text1"/>
        </w:rPr>
        <w:t>Pesquisar a utilização de inventários de informática e a importância dentro de grandes instituições;</w:t>
      </w:r>
    </w:p>
    <w:p w14:paraId="4120F3DE" w14:textId="77777777" w:rsidR="002302DA" w:rsidRPr="00F404DD" w:rsidRDefault="002302DA" w:rsidP="002302DA">
      <w:pPr>
        <w:pStyle w:val="LO-Normal"/>
        <w:widowControl/>
        <w:numPr>
          <w:ilvl w:val="0"/>
          <w:numId w:val="16"/>
        </w:numPr>
        <w:spacing w:after="120"/>
        <w:jc w:val="both"/>
        <w:textAlignment w:val="auto"/>
        <w:rPr>
          <w:color w:val="000000" w:themeColor="text1"/>
        </w:rPr>
      </w:pPr>
      <w:r>
        <w:rPr>
          <w:color w:val="000000" w:themeColor="text1"/>
        </w:rPr>
        <w:t xml:space="preserve">Reunir </w:t>
      </w:r>
      <w:r w:rsidRPr="00F404DD">
        <w:rPr>
          <w:color w:val="000000" w:themeColor="text1"/>
        </w:rPr>
        <w:t>trabalhos semelhantes e estudos sobre algoritmos de organização;</w:t>
      </w:r>
    </w:p>
    <w:p w14:paraId="1638827B" w14:textId="2782B30C" w:rsidR="002302DA" w:rsidRDefault="002302DA" w:rsidP="002302DA">
      <w:pPr>
        <w:pStyle w:val="LO-Normal"/>
        <w:widowControl/>
        <w:numPr>
          <w:ilvl w:val="0"/>
          <w:numId w:val="16"/>
        </w:numPr>
        <w:spacing w:after="120"/>
        <w:jc w:val="both"/>
        <w:textAlignment w:val="auto"/>
        <w:rPr>
          <w:color w:val="000000" w:themeColor="text1"/>
        </w:rPr>
      </w:pPr>
      <w:r>
        <w:rPr>
          <w:color w:val="000000" w:themeColor="text1"/>
        </w:rPr>
        <w:t>Anal</w:t>
      </w:r>
      <w:r w:rsidR="00264736">
        <w:rPr>
          <w:color w:val="000000" w:themeColor="text1"/>
        </w:rPr>
        <w:t>isar ferramentas que auxiliem a solução da proposta</w:t>
      </w:r>
      <w:r w:rsidRPr="00F404DD">
        <w:rPr>
          <w:color w:val="000000" w:themeColor="text1"/>
        </w:rPr>
        <w:t>;</w:t>
      </w:r>
    </w:p>
    <w:p w14:paraId="10F274BD" w14:textId="4F2C40EA" w:rsidR="002302DA" w:rsidRPr="00264736" w:rsidRDefault="00264736" w:rsidP="00264736">
      <w:pPr>
        <w:pStyle w:val="LO-Normal"/>
        <w:widowControl/>
        <w:numPr>
          <w:ilvl w:val="0"/>
          <w:numId w:val="16"/>
        </w:numPr>
        <w:spacing w:after="120"/>
        <w:jc w:val="both"/>
        <w:textAlignment w:val="auto"/>
        <w:rPr>
          <w:color w:val="000000" w:themeColor="text1"/>
        </w:rPr>
      </w:pPr>
      <w:r>
        <w:rPr>
          <w:color w:val="000000" w:themeColor="text1"/>
        </w:rPr>
        <w:t>Implementação da plataforma;</w:t>
      </w:r>
    </w:p>
    <w:p w14:paraId="7308315E" w14:textId="77777777" w:rsidR="00264736" w:rsidRPr="00F404DD" w:rsidRDefault="00264736" w:rsidP="00264736">
      <w:pPr>
        <w:pStyle w:val="LO-Normal"/>
        <w:widowControl/>
        <w:numPr>
          <w:ilvl w:val="0"/>
          <w:numId w:val="16"/>
        </w:numPr>
        <w:spacing w:after="120"/>
        <w:jc w:val="both"/>
        <w:textAlignment w:val="auto"/>
        <w:rPr>
          <w:color w:val="000000" w:themeColor="text1"/>
        </w:rPr>
      </w:pPr>
      <w:r>
        <w:rPr>
          <w:color w:val="000000" w:themeColor="text1"/>
        </w:rPr>
        <w:t>R</w:t>
      </w:r>
      <w:r w:rsidRPr="00F404DD">
        <w:rPr>
          <w:color w:val="000000" w:themeColor="text1"/>
        </w:rPr>
        <w:t>ealizar testes</w:t>
      </w:r>
      <w:r>
        <w:rPr>
          <w:color w:val="000000" w:themeColor="text1"/>
        </w:rPr>
        <w:t xml:space="preserve"> quanto </w:t>
      </w:r>
      <w:r w:rsidRPr="002302DA">
        <w:rPr>
          <w:color w:val="000000" w:themeColor="text1"/>
        </w:rPr>
        <w:t>a</w:t>
      </w:r>
      <w:r>
        <w:rPr>
          <w:color w:val="000000" w:themeColor="text1"/>
        </w:rPr>
        <w:t xml:space="preserve"> eficiência do algoritmo desenvolvido</w:t>
      </w:r>
      <w:r w:rsidRPr="00F404DD">
        <w:rPr>
          <w:color w:val="000000" w:themeColor="text1"/>
        </w:rPr>
        <w:t>;</w:t>
      </w:r>
    </w:p>
    <w:p w14:paraId="25456A35" w14:textId="2AFB5F92" w:rsidR="00264736" w:rsidRPr="0049477F" w:rsidRDefault="0049477F" w:rsidP="0049477F">
      <w:pPr>
        <w:pStyle w:val="LO-Normal"/>
        <w:widowControl/>
        <w:numPr>
          <w:ilvl w:val="0"/>
          <w:numId w:val="16"/>
        </w:numPr>
        <w:spacing w:after="120"/>
        <w:jc w:val="both"/>
        <w:textAlignment w:val="auto"/>
        <w:rPr>
          <w:color w:val="000000" w:themeColor="text1"/>
        </w:rPr>
      </w:pPr>
      <w:r w:rsidRPr="0049477F">
        <w:rPr>
          <w:color w:val="000000" w:themeColor="text1"/>
        </w:rPr>
        <w:t>Migrar os dados do GLPI.</w:t>
      </w:r>
    </w:p>
    <w:p w14:paraId="40753826" w14:textId="77777777" w:rsidR="008308BE" w:rsidRPr="0085229E" w:rsidRDefault="008308BE" w:rsidP="00CA5213">
      <w:pPr>
        <w:rPr>
          <w:szCs w:val="24"/>
        </w:rPr>
      </w:pPr>
    </w:p>
    <w:p w14:paraId="6BF7DA33" w14:textId="77777777" w:rsidR="00E83132" w:rsidRDefault="00E83132" w:rsidP="00464774">
      <w:pPr>
        <w:suppressAutoHyphens w:val="0"/>
        <w:spacing w:after="0"/>
        <w:ind w:firstLine="0"/>
        <w:jc w:val="left"/>
        <w:rPr>
          <w:rStyle w:val="Refdecomentrio"/>
          <w:rFonts w:ascii="Times" w:hAnsi="Times"/>
          <w:caps/>
          <w:sz w:val="24"/>
          <w:szCs w:val="24"/>
        </w:rPr>
      </w:pPr>
      <w:bookmarkStart w:id="33" w:name="_Toc215560139"/>
      <w:bookmarkStart w:id="34" w:name="_Toc215560266"/>
    </w:p>
    <w:p w14:paraId="1E7AD2E9" w14:textId="77777777" w:rsidR="00E83132" w:rsidRDefault="00E83132">
      <w:pPr>
        <w:suppressAutoHyphens w:val="0"/>
        <w:spacing w:after="0"/>
        <w:ind w:firstLine="0"/>
        <w:jc w:val="left"/>
        <w:rPr>
          <w:rStyle w:val="Refdecomentrio"/>
          <w:rFonts w:ascii="Times" w:hAnsi="Times"/>
          <w:caps/>
          <w:sz w:val="24"/>
          <w:szCs w:val="24"/>
        </w:rPr>
      </w:pPr>
      <w:r>
        <w:rPr>
          <w:rStyle w:val="Refdecomentrio"/>
          <w:rFonts w:ascii="Times" w:hAnsi="Times"/>
          <w:caps/>
          <w:sz w:val="24"/>
          <w:szCs w:val="24"/>
        </w:rPr>
        <w:br w:type="page"/>
      </w:r>
    </w:p>
    <w:p w14:paraId="68F9FC33" w14:textId="77777777" w:rsidR="00E83132" w:rsidRDefault="00E83132" w:rsidP="00E83132">
      <w:pPr>
        <w:pStyle w:val="Ttulo1"/>
      </w:pPr>
      <w:bookmarkStart w:id="35" w:name="_Toc494282538"/>
      <w:r w:rsidRPr="00E83132">
        <w:lastRenderedPageBreak/>
        <w:t>Metodologia</w:t>
      </w:r>
      <w:bookmarkEnd w:id="35"/>
    </w:p>
    <w:p w14:paraId="2A25BEB3" w14:textId="22B88EA6" w:rsidR="00103D79" w:rsidRDefault="0049477F" w:rsidP="0049477F">
      <w:r>
        <w:t>O presente trabalho se dará por pesquisa científica,</w:t>
      </w:r>
      <w:r w:rsidR="00103D79">
        <w:t xml:space="preserve"> descrita por </w:t>
      </w:r>
      <w:proofErr w:type="spellStart"/>
      <w:r w:rsidR="00BF2707">
        <w:t>Gerhardt</w:t>
      </w:r>
      <w:proofErr w:type="spellEnd"/>
      <w:r w:rsidR="00BF2707">
        <w:t xml:space="preserve"> e Silveira</w:t>
      </w:r>
      <w:commentRangeStart w:id="36"/>
      <w:r w:rsidR="00103D79">
        <w:t xml:space="preserve"> (</w:t>
      </w:r>
      <w:r w:rsidR="00BF2707">
        <w:t>2009</w:t>
      </w:r>
      <w:r w:rsidR="00103D79">
        <w:t>)</w:t>
      </w:r>
      <w:r w:rsidR="004E5639">
        <w:t xml:space="preserve"> </w:t>
      </w:r>
      <w:commentRangeEnd w:id="36"/>
      <w:r w:rsidR="00103D79">
        <w:rPr>
          <w:rStyle w:val="Refdecomentrio"/>
        </w:rPr>
        <w:commentReference w:id="36"/>
      </w:r>
      <w:r w:rsidR="00103D79">
        <w:t>como “[...]</w:t>
      </w:r>
      <w:r>
        <w:t xml:space="preserve"> o resultado de um inquérito ou exame minucioso, realizado com o objetivo de resolver um problema, recorrendo a procedimentos cientí</w:t>
      </w:r>
      <w:r w:rsidR="00103D79">
        <w:t>ficos</w:t>
      </w:r>
      <w:r w:rsidR="004E5639">
        <w:t>”</w:t>
      </w:r>
      <w:r w:rsidR="00103D79">
        <w:t xml:space="preserve"> e servirá como um teste para os conhecimentos desenvolvidos colocando-os em prática.</w:t>
      </w:r>
    </w:p>
    <w:p w14:paraId="403FA351" w14:textId="07519EAF" w:rsidR="0049477F" w:rsidRDefault="00103D79" w:rsidP="0049477F">
      <w:pPr>
        <w:rPr>
          <w:color w:val="000000"/>
        </w:rPr>
      </w:pPr>
      <w:r>
        <w:t xml:space="preserve">O desenvolvimento da pesquisa se deu por consultas a livros e artigos acadêmicos na área de gestão de estoques, engenharia de produção e logística, </w:t>
      </w:r>
      <w:r w:rsidR="00104E47">
        <w:t xml:space="preserve">com as informações relacionadas e o problema identificado, promoveu-se o levantamento dos requisitos da plataforma e modelados nos padrões da linguagem </w:t>
      </w:r>
      <w:r w:rsidR="00104E47">
        <w:rPr>
          <w:color w:val="000000"/>
        </w:rPr>
        <w:t>UML (</w:t>
      </w:r>
      <w:proofErr w:type="spellStart"/>
      <w:r w:rsidR="00104E47">
        <w:rPr>
          <w:i/>
          <w:iCs/>
          <w:color w:val="000000"/>
        </w:rPr>
        <w:t>Unified</w:t>
      </w:r>
      <w:proofErr w:type="spellEnd"/>
      <w:r w:rsidR="00104E47">
        <w:rPr>
          <w:i/>
          <w:iCs/>
          <w:color w:val="000000"/>
        </w:rPr>
        <w:t xml:space="preserve"> </w:t>
      </w:r>
      <w:proofErr w:type="spellStart"/>
      <w:r w:rsidR="00104E47">
        <w:rPr>
          <w:i/>
          <w:iCs/>
          <w:color w:val="000000"/>
        </w:rPr>
        <w:t>Modeling</w:t>
      </w:r>
      <w:proofErr w:type="spellEnd"/>
      <w:r w:rsidR="00104E47">
        <w:rPr>
          <w:i/>
          <w:iCs/>
          <w:color w:val="000000"/>
        </w:rPr>
        <w:t xml:space="preserve"> </w:t>
      </w:r>
      <w:proofErr w:type="spellStart"/>
      <w:r w:rsidR="00104E47">
        <w:rPr>
          <w:i/>
          <w:iCs/>
          <w:color w:val="000000"/>
        </w:rPr>
        <w:t>Language</w:t>
      </w:r>
      <w:proofErr w:type="spellEnd"/>
      <w:r w:rsidR="00104E47">
        <w:rPr>
          <w:color w:val="000000"/>
        </w:rPr>
        <w:t>).</w:t>
      </w:r>
    </w:p>
    <w:p w14:paraId="60E91653" w14:textId="685851CF" w:rsidR="005039DB" w:rsidRDefault="005039DB" w:rsidP="005039DB">
      <w:pPr>
        <w:pStyle w:val="Legenda"/>
        <w:keepNext/>
      </w:pPr>
      <w:bookmarkStart w:id="37" w:name="_Ref494313174"/>
      <w:bookmarkStart w:id="38" w:name="_Ref494313169"/>
      <w:r>
        <w:t xml:space="preserve">Figura </w:t>
      </w:r>
      <w:r w:rsidR="00406E4A">
        <w:fldChar w:fldCharType="begin"/>
      </w:r>
      <w:r w:rsidR="00406E4A">
        <w:instrText xml:space="preserve"> SEQ Figura \* ARABIC </w:instrText>
      </w:r>
      <w:r w:rsidR="00406E4A">
        <w:fldChar w:fldCharType="separate"/>
      </w:r>
      <w:r>
        <w:rPr>
          <w:noProof/>
        </w:rPr>
        <w:t>2</w:t>
      </w:r>
      <w:r w:rsidR="00406E4A">
        <w:rPr>
          <w:noProof/>
        </w:rPr>
        <w:fldChar w:fldCharType="end"/>
      </w:r>
      <w:bookmarkEnd w:id="37"/>
      <w:r>
        <w:t>: Diagrama de Casos de Uso</w:t>
      </w:r>
      <w:bookmarkEnd w:id="38"/>
    </w:p>
    <w:p w14:paraId="667AB124" w14:textId="77777777" w:rsidR="005039DB" w:rsidRDefault="005039DB" w:rsidP="005039DB">
      <w:pPr>
        <w:keepNext/>
        <w:jc w:val="center"/>
      </w:pPr>
      <w:r>
        <w:rPr>
          <w:rStyle w:val="Forte"/>
          <w:noProof/>
          <w:color w:val="000000" w:themeColor="text1"/>
        </w:rPr>
        <w:drawing>
          <wp:inline distT="0" distB="0" distL="0" distR="0" wp14:anchorId="4B8989B0" wp14:editId="1183D74E">
            <wp:extent cx="4511675" cy="4429125"/>
            <wp:effectExtent l="0" t="0" r="3175" b="9525"/>
            <wp:docPr id="1" name="Picture 1" descr="C:\Users\Gabriel\Desktop\smartinv_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briel\Desktop\smartinv_usecas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675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0342E" w14:textId="144D5510" w:rsidR="005039DB" w:rsidRDefault="005039DB" w:rsidP="005039DB">
      <w:pPr>
        <w:pStyle w:val="Legenda"/>
      </w:pPr>
      <w:r>
        <w:t>Fonte: Autoria própria</w:t>
      </w:r>
    </w:p>
    <w:p w14:paraId="54E0C452" w14:textId="75C50E97" w:rsidR="005039DB" w:rsidRDefault="005039DB" w:rsidP="005039DB">
      <w:pPr>
        <w:keepNext/>
        <w:jc w:val="center"/>
      </w:pPr>
    </w:p>
    <w:p w14:paraId="23CDB782" w14:textId="1BF94BD5" w:rsidR="005039DB" w:rsidRPr="00A74489" w:rsidRDefault="005039DB" w:rsidP="00A74489">
      <w:pPr>
        <w:ind w:firstLine="295"/>
        <w:rPr>
          <w:rStyle w:val="Fontepargpadro1"/>
        </w:rPr>
      </w:pPr>
      <w:r>
        <w:t xml:space="preserve">Conforme apresentado na </w:t>
      </w:r>
      <w:r>
        <w:fldChar w:fldCharType="begin"/>
      </w:r>
      <w:r>
        <w:instrText xml:space="preserve"> REF _Ref494313174 \h </w:instrText>
      </w:r>
      <w:r w:rsidR="00BF2707">
        <w:instrText xml:space="preserve"> \* MERGEFORMAT </w:instrText>
      </w:r>
      <w:r>
        <w:fldChar w:fldCharType="separate"/>
      </w:r>
      <w:r>
        <w:t>Figura 2</w:t>
      </w:r>
      <w:r>
        <w:fldChar w:fldCharType="end"/>
      </w:r>
      <w:r w:rsidR="00EA583E">
        <w:t>,</w:t>
      </w:r>
      <w:r>
        <w:t xml:space="preserve"> a plataforma possui os casos de uso que</w:t>
      </w:r>
      <w:r w:rsidRPr="004B050D">
        <w:t xml:space="preserve"> apresenta</w:t>
      </w:r>
      <w:r>
        <w:t>m</w:t>
      </w:r>
      <w:r w:rsidRPr="004B050D">
        <w:t xml:space="preserve"> as possíveis interações do usuário dentro do sistema, existe apenas um tipo de usuário que é responsável por gerenciar todo</w:t>
      </w:r>
      <w:r>
        <w:t xml:space="preserve"> o catálogo de peças, incluindo criar, deletar e excluir componentes. </w:t>
      </w:r>
      <w:r w:rsidR="00EA583E">
        <w:t>É possível g</w:t>
      </w:r>
      <w:r w:rsidRPr="004B050D">
        <w:t xml:space="preserve">erenciar o funcionamento do </w:t>
      </w:r>
      <w:r w:rsidR="00BF2707" w:rsidRPr="004B050D">
        <w:t>algoritmo</w:t>
      </w:r>
      <w:r>
        <w:t xml:space="preserve"> através de configurações prévias escolhidas pelo usuário</w:t>
      </w:r>
      <w:r w:rsidRPr="004B050D">
        <w:t xml:space="preserve"> (ge</w:t>
      </w:r>
      <w:r>
        <w:t>rar configuração) ou montar computadores manualmente no sistema com todas as associações realizadas pelos usuários (montar computador manualmente), gerar relatórios com informações sobre quantidade de peças no sistema e computadores catalogados.</w:t>
      </w:r>
    </w:p>
    <w:p w14:paraId="1031B9BE" w14:textId="6AE99F23" w:rsidR="00A74489" w:rsidRDefault="00A74489" w:rsidP="005039DB">
      <w:pPr>
        <w:keepNext/>
        <w:jc w:val="left"/>
        <w:rPr>
          <w:rStyle w:val="Fontepargpadro1"/>
          <w:color w:val="000000" w:themeColor="text1"/>
        </w:rPr>
      </w:pPr>
      <w:r>
        <w:rPr>
          <w:rStyle w:val="Fontepargpadro1"/>
          <w:color w:val="000000" w:themeColor="text1"/>
        </w:rPr>
        <w:t xml:space="preserve">O desenvolvimento </w:t>
      </w:r>
      <w:r>
        <w:rPr>
          <w:rStyle w:val="Fontepargpadro1"/>
          <w:i/>
          <w:color w:val="000000" w:themeColor="text1"/>
        </w:rPr>
        <w:t xml:space="preserve">back-end </w:t>
      </w:r>
      <w:r>
        <w:rPr>
          <w:rStyle w:val="Fontepargpadro1"/>
          <w:color w:val="000000" w:themeColor="text1"/>
        </w:rPr>
        <w:t xml:space="preserve">foi realizado com o auxílio do </w:t>
      </w:r>
      <w:r>
        <w:rPr>
          <w:rStyle w:val="Fontepargpadro1"/>
          <w:i/>
          <w:color w:val="000000" w:themeColor="text1"/>
        </w:rPr>
        <w:t xml:space="preserve">framework </w:t>
      </w:r>
      <w:r>
        <w:rPr>
          <w:rStyle w:val="Fontepargpadro1"/>
          <w:color w:val="000000" w:themeColor="text1"/>
        </w:rPr>
        <w:t xml:space="preserve">Enyalius, desenvolvido </w:t>
      </w:r>
      <w:r>
        <w:rPr>
          <w:rStyle w:val="Fontepargpadro1"/>
          <w:color w:val="000000" w:themeColor="text1"/>
        </w:rPr>
        <w:t>para</w:t>
      </w:r>
      <w:r>
        <w:rPr>
          <w:rStyle w:val="Fontepargpadro1"/>
          <w:color w:val="000000" w:themeColor="text1"/>
        </w:rPr>
        <w:t xml:space="preserve"> a</w:t>
      </w:r>
      <w:r>
        <w:rPr>
          <w:rStyle w:val="Fontepargpadro1"/>
          <w:color w:val="000000" w:themeColor="text1"/>
        </w:rPr>
        <w:t xml:space="preserve"> criação de formulários e páginas, usado também para conexão com o banco de dados</w:t>
      </w:r>
      <w:r>
        <w:rPr>
          <w:rStyle w:val="Fontepargpadro1"/>
          <w:color w:val="000000" w:themeColor="text1"/>
        </w:rPr>
        <w:t xml:space="preserve"> e padronização da estrutura das</w:t>
      </w:r>
      <w:r>
        <w:rPr>
          <w:rStyle w:val="Fontepargpadro1"/>
          <w:color w:val="000000" w:themeColor="text1"/>
        </w:rPr>
        <w:t xml:space="preserve"> páginas</w:t>
      </w:r>
      <w:r>
        <w:rPr>
          <w:rStyle w:val="Fontepargpadro1"/>
          <w:color w:val="000000" w:themeColor="text1"/>
        </w:rPr>
        <w:t xml:space="preserve"> através da combinação de diversas outras ferramentas como o </w:t>
      </w:r>
      <w:r>
        <w:rPr>
          <w:rStyle w:val="Fontepargpadro1"/>
          <w:i/>
          <w:color w:val="000000" w:themeColor="text1"/>
        </w:rPr>
        <w:t>Gulp</w:t>
      </w:r>
      <w:r>
        <w:rPr>
          <w:rStyle w:val="Fontepargpadro1"/>
          <w:color w:val="000000" w:themeColor="text1"/>
        </w:rPr>
        <w:t xml:space="preserve">, conhecido por ser um automatizador de tarefas; </w:t>
      </w:r>
      <w:r>
        <w:rPr>
          <w:rStyle w:val="Fontepargpadro1"/>
          <w:i/>
          <w:color w:val="000000" w:themeColor="text1"/>
        </w:rPr>
        <w:t>Smarty</w:t>
      </w:r>
      <w:r>
        <w:rPr>
          <w:rStyle w:val="Fontepargpadro1"/>
          <w:color w:val="000000" w:themeColor="text1"/>
        </w:rPr>
        <w:t xml:space="preserve">, uma ferramenta para </w:t>
      </w:r>
      <w:r w:rsidRPr="00A74489">
        <w:rPr>
          <w:rStyle w:val="Fontepargpadro1"/>
          <w:i/>
          <w:color w:val="000000" w:themeColor="text1"/>
        </w:rPr>
        <w:t>templates</w:t>
      </w:r>
      <w:r>
        <w:rPr>
          <w:rStyle w:val="Fontepargpadro1"/>
          <w:color w:val="000000" w:themeColor="text1"/>
        </w:rPr>
        <w:t xml:space="preserve"> na linguagem de programação </w:t>
      </w:r>
      <w:r>
        <w:rPr>
          <w:rStyle w:val="Fontepargpadro1"/>
          <w:i/>
          <w:color w:val="000000" w:themeColor="text1"/>
        </w:rPr>
        <w:t xml:space="preserve">PHP Hypertext Preprocessor </w:t>
      </w:r>
      <w:r>
        <w:rPr>
          <w:rStyle w:val="Fontepargpadro1"/>
          <w:color w:val="000000" w:themeColor="text1"/>
        </w:rPr>
        <w:t>(PHP) e por fim o Composer conhecido por ser uma f</w:t>
      </w:r>
      <w:r>
        <w:rPr>
          <w:rStyle w:val="Fontepargpadro1"/>
          <w:color w:val="000000" w:themeColor="text1"/>
        </w:rPr>
        <w:t xml:space="preserve">erramenta para gerenciar as dependências e bibliotecas em PHP, </w:t>
      </w:r>
      <w:r>
        <w:rPr>
          <w:rStyle w:val="Fontepargpadro1"/>
          <w:color w:val="000000" w:themeColor="text1"/>
        </w:rPr>
        <w:t xml:space="preserve">que </w:t>
      </w:r>
      <w:r>
        <w:rPr>
          <w:rStyle w:val="Fontepargpadro1"/>
          <w:color w:val="000000" w:themeColor="text1"/>
        </w:rPr>
        <w:t>permite declarar as bibliotecas utilizadas enquanto gerencia a instalação e atualização automaticamente</w:t>
      </w:r>
      <w:r>
        <w:rPr>
          <w:rStyle w:val="Fontepargpadro1"/>
          <w:color w:val="000000" w:themeColor="text1"/>
        </w:rPr>
        <w:t>.</w:t>
      </w:r>
    </w:p>
    <w:p w14:paraId="1F8AFE66" w14:textId="4B2CF295" w:rsidR="00A74489" w:rsidRDefault="00A74489" w:rsidP="005039DB">
      <w:pPr>
        <w:keepNext/>
        <w:jc w:val="left"/>
        <w:rPr>
          <w:rStyle w:val="Fontepargpadro1"/>
          <w:color w:val="000000" w:themeColor="text1"/>
        </w:rPr>
      </w:pPr>
      <w:r>
        <w:t xml:space="preserve">Para o desenvolvimento do </w:t>
      </w:r>
      <w:r>
        <w:rPr>
          <w:i/>
        </w:rPr>
        <w:t>front-end</w:t>
      </w:r>
      <w:r>
        <w:t>, além de utilizar funções do Enyalius, foi utilizado</w:t>
      </w:r>
      <w:r>
        <w:t xml:space="preserve"> o </w:t>
      </w:r>
      <w:r w:rsidRPr="00A74489">
        <w:rPr>
          <w:i/>
        </w:rPr>
        <w:t>framework</w:t>
      </w:r>
      <w:r>
        <w:t xml:space="preserve"> </w:t>
      </w:r>
      <w:r w:rsidRPr="00A74489">
        <w:t>Bootstrap</w:t>
      </w:r>
      <w:r>
        <w:t xml:space="preserve"> responsável pelo </w:t>
      </w:r>
      <w:r>
        <w:rPr>
          <w:rStyle w:val="Fontepargpadro1"/>
          <w:color w:val="000000" w:themeColor="text1"/>
        </w:rPr>
        <w:t>CSS e Javascript para customização das páginas, aplicação de estilos e responsividade dentro da plataforma.</w:t>
      </w:r>
    </w:p>
    <w:p w14:paraId="16632B4D" w14:textId="1B8F8328" w:rsidR="00870632" w:rsidRPr="00A74489" w:rsidRDefault="00870632" w:rsidP="005039DB">
      <w:pPr>
        <w:keepNext/>
        <w:jc w:val="left"/>
        <w:rPr>
          <w:i/>
        </w:rPr>
      </w:pPr>
      <w:r>
        <w:rPr>
          <w:rStyle w:val="Fontepargpadro1"/>
          <w:color w:val="000000" w:themeColor="text1"/>
        </w:rPr>
        <w:t xml:space="preserve">A plataforma necessitou da utilização de um Sistema de Gerenciamento de Banco de Dados, fornecido pela instituição e utilizado nesta pesquisa, o PostgreSQL foi escolhido. Por ser código aberto e ser hospedado no próprio servidor do campus a utilização deste para manter os dados da plataforma foi essencial.  </w:t>
      </w:r>
    </w:p>
    <w:p w14:paraId="721BD389" w14:textId="77777777" w:rsidR="005039DB" w:rsidRDefault="005039DB" w:rsidP="005039DB">
      <w:pPr>
        <w:keepNext/>
        <w:jc w:val="center"/>
      </w:pPr>
      <w:bookmarkStart w:id="39" w:name="_GoBack"/>
      <w:bookmarkEnd w:id="39"/>
    </w:p>
    <w:p w14:paraId="594D1C46" w14:textId="77777777" w:rsidR="00E83132" w:rsidRDefault="00E83132" w:rsidP="00E83132">
      <w:pPr>
        <w:pStyle w:val="Ttulo1"/>
      </w:pPr>
      <w:bookmarkStart w:id="40" w:name="_Toc494282539"/>
      <w:r>
        <w:lastRenderedPageBreak/>
        <w:t>Trabalhos Relacionados</w:t>
      </w:r>
      <w:bookmarkEnd w:id="40"/>
    </w:p>
    <w:p w14:paraId="7E428AE8" w14:textId="77777777" w:rsidR="00963A16" w:rsidRPr="00BF2707" w:rsidRDefault="00963A16" w:rsidP="00BF2707">
      <w:pPr>
        <w:pStyle w:val="Ttulo2"/>
        <w:rPr>
          <w:b/>
          <w:bCs/>
        </w:rPr>
      </w:pPr>
      <w:bookmarkStart w:id="41" w:name="_Toc494282540"/>
      <w:r w:rsidRPr="00BF2707">
        <w:t>Craftmybox</w:t>
      </w:r>
      <w:bookmarkEnd w:id="41"/>
    </w:p>
    <w:p w14:paraId="59D7F28C" w14:textId="77777777" w:rsidR="00963A16" w:rsidRDefault="00963A16" w:rsidP="00963A16">
      <w:pPr>
        <w:rPr>
          <w:rStyle w:val="Fontepargpadro1"/>
        </w:rPr>
      </w:pPr>
      <w:proofErr w:type="spellStart"/>
      <w:r>
        <w:rPr>
          <w:rStyle w:val="Fontepargpadro1"/>
          <w:i/>
        </w:rPr>
        <w:t>CraftMyBox</w:t>
      </w:r>
      <w:proofErr w:type="spellEnd"/>
      <w:r>
        <w:rPr>
          <w:rStyle w:val="Fontepargpadro1"/>
          <w:i/>
        </w:rPr>
        <w:t xml:space="preserve"> </w:t>
      </w:r>
      <w:r>
        <w:rPr>
          <w:rStyle w:val="Fontepargpadro1"/>
        </w:rPr>
        <w:t>é um banco de dados com mais de mil peças catalogadas destinada para usuários sem conhecimentos aprofundados em informática montarem seus computadores a partir de combinações de peças. Através de um algoritmo responsável por realizar mais de quarenta validações, o usuário é informado das possíveis incompatibilidades ao associar determinadas peças entre si (CRAFTMYBOX, 2017).</w:t>
      </w:r>
    </w:p>
    <w:p w14:paraId="4C80BFE6" w14:textId="77777777" w:rsidR="00963A16" w:rsidRPr="0050595A" w:rsidRDefault="00963A16" w:rsidP="00963A16">
      <w:pPr>
        <w:rPr>
          <w:rStyle w:val="Fontepargpadro1"/>
        </w:rPr>
      </w:pPr>
      <w:r>
        <w:rPr>
          <w:rStyle w:val="Fontepargpadro1"/>
        </w:rPr>
        <w:t xml:space="preserve">O </w:t>
      </w:r>
      <w:proofErr w:type="spellStart"/>
      <w:r w:rsidRPr="0050595A">
        <w:rPr>
          <w:rStyle w:val="Fontepargpadro1"/>
          <w:i/>
        </w:rPr>
        <w:t>CraftMyBox</w:t>
      </w:r>
      <w:proofErr w:type="spellEnd"/>
      <w:r>
        <w:rPr>
          <w:rStyle w:val="Fontepargpadro1"/>
          <w:i/>
        </w:rPr>
        <w:t xml:space="preserve"> </w:t>
      </w:r>
      <w:r>
        <w:rPr>
          <w:rStyle w:val="Fontepargpadro1"/>
        </w:rPr>
        <w:t>apresenta-se como uma plataforma dedicada para usuários buscarem preços acessíveis na montagem de um computador, a medida que o usuário escolhe os componentes o algoritmo calcula o preço total e informa a loja com o menor preço.</w:t>
      </w:r>
    </w:p>
    <w:p w14:paraId="024EA8A2" w14:textId="77777777" w:rsidR="00E83132" w:rsidRDefault="00E83132">
      <w:pPr>
        <w:suppressAutoHyphens w:val="0"/>
        <w:spacing w:after="0"/>
        <w:ind w:firstLine="0"/>
        <w:jc w:val="left"/>
        <w:rPr>
          <w:b/>
          <w:bCs/>
          <w:caps/>
          <w:szCs w:val="24"/>
        </w:rPr>
      </w:pPr>
    </w:p>
    <w:p w14:paraId="1EA80CAB" w14:textId="77777777" w:rsidR="00963A16" w:rsidRPr="0050595A" w:rsidRDefault="00963A16" w:rsidP="00BF2707">
      <w:pPr>
        <w:pStyle w:val="Ttulo2"/>
        <w:rPr>
          <w:b/>
        </w:rPr>
      </w:pPr>
      <w:bookmarkStart w:id="42" w:name="_Toc494282541"/>
      <w:r>
        <w:t>CHIPART</w:t>
      </w:r>
      <w:bookmarkEnd w:id="42"/>
    </w:p>
    <w:p w14:paraId="2FFAD058" w14:textId="77777777" w:rsidR="00963A16" w:rsidRDefault="00406E4A">
      <w:pPr>
        <w:suppressAutoHyphens w:val="0"/>
        <w:spacing w:after="0"/>
        <w:ind w:firstLine="0"/>
        <w:jc w:val="left"/>
        <w:rPr>
          <w:b/>
          <w:bCs/>
          <w:caps/>
          <w:szCs w:val="24"/>
        </w:rPr>
      </w:pPr>
      <w:hyperlink r:id="rId18" w:history="1">
        <w:r w:rsidR="00D25610" w:rsidRPr="00FB3246">
          <w:rPr>
            <w:rStyle w:val="Hyperlink"/>
            <w:szCs w:val="24"/>
          </w:rPr>
          <w:t>https://www.chipart.com.br/pagina/sobre-a-chipart-1</w:t>
        </w:r>
      </w:hyperlink>
    </w:p>
    <w:p w14:paraId="441790BE" w14:textId="77777777" w:rsidR="00D25610" w:rsidRDefault="00406E4A">
      <w:pPr>
        <w:suppressAutoHyphens w:val="0"/>
        <w:spacing w:after="0"/>
        <w:ind w:firstLine="0"/>
        <w:jc w:val="left"/>
        <w:rPr>
          <w:rStyle w:val="Hyperlink"/>
          <w:szCs w:val="24"/>
        </w:rPr>
      </w:pPr>
      <w:hyperlink r:id="rId19" w:history="1">
        <w:r w:rsidR="00D25610" w:rsidRPr="00FB3246">
          <w:rPr>
            <w:rStyle w:val="Hyperlink"/>
            <w:szCs w:val="24"/>
          </w:rPr>
          <w:t>https://craftmybox.com</w:t>
        </w:r>
      </w:hyperlink>
    </w:p>
    <w:p w14:paraId="014F43A5" w14:textId="737DE824" w:rsidR="0049477F" w:rsidRPr="0049477F" w:rsidRDefault="0049477F">
      <w:pPr>
        <w:suppressAutoHyphens w:val="0"/>
        <w:spacing w:after="0"/>
        <w:ind w:firstLine="0"/>
        <w:jc w:val="left"/>
        <w:rPr>
          <w:b/>
          <w:bCs/>
          <w:caps/>
          <w:color w:val="000000" w:themeColor="text1"/>
          <w:szCs w:val="24"/>
        </w:rPr>
      </w:pPr>
      <w:r w:rsidRPr="0049477F">
        <w:rPr>
          <w:rStyle w:val="Hyperlink"/>
          <w:color w:val="000000" w:themeColor="text1"/>
          <w:szCs w:val="24"/>
          <w:highlight w:val="yellow"/>
          <w:u w:val="none"/>
        </w:rPr>
        <w:t>A ser feito</w:t>
      </w:r>
    </w:p>
    <w:p w14:paraId="57189B85" w14:textId="77777777" w:rsidR="00D25610" w:rsidRDefault="00D25610">
      <w:pPr>
        <w:suppressAutoHyphens w:val="0"/>
        <w:spacing w:after="0"/>
        <w:ind w:firstLine="0"/>
        <w:jc w:val="left"/>
        <w:rPr>
          <w:b/>
          <w:bCs/>
          <w:caps/>
          <w:szCs w:val="24"/>
        </w:rPr>
      </w:pPr>
    </w:p>
    <w:p w14:paraId="1B7BB074" w14:textId="2148CF8E" w:rsidR="0049477F" w:rsidRPr="0049477F" w:rsidRDefault="0049477F">
      <w:pPr>
        <w:suppressAutoHyphens w:val="0"/>
        <w:spacing w:after="0"/>
        <w:ind w:firstLine="0"/>
        <w:jc w:val="left"/>
        <w:rPr>
          <w:bCs/>
          <w:caps/>
          <w:szCs w:val="24"/>
        </w:rPr>
      </w:pPr>
    </w:p>
    <w:p w14:paraId="661316A1" w14:textId="77777777" w:rsidR="00E83132" w:rsidRDefault="00E83132" w:rsidP="00E83132">
      <w:pPr>
        <w:pStyle w:val="Ttulo1"/>
        <w:rPr>
          <w:i/>
        </w:rPr>
      </w:pPr>
      <w:bookmarkStart w:id="43" w:name="_Toc494282542"/>
      <w:r>
        <w:lastRenderedPageBreak/>
        <w:t xml:space="preserve">O projeto </w:t>
      </w:r>
      <w:r w:rsidRPr="00E83132">
        <w:rPr>
          <w:i/>
        </w:rPr>
        <w:t>offboard</w:t>
      </w:r>
      <w:bookmarkEnd w:id="43"/>
    </w:p>
    <w:p w14:paraId="05580C1D" w14:textId="77777777" w:rsidR="00E83132" w:rsidRDefault="00E83132">
      <w:pPr>
        <w:suppressAutoHyphens w:val="0"/>
        <w:spacing w:after="0"/>
        <w:ind w:firstLine="0"/>
        <w:jc w:val="left"/>
        <w:rPr>
          <w:b/>
          <w:bCs/>
          <w:i/>
          <w:caps/>
          <w:szCs w:val="24"/>
        </w:rPr>
      </w:pPr>
      <w:r>
        <w:rPr>
          <w:i/>
        </w:rPr>
        <w:br w:type="page"/>
      </w:r>
    </w:p>
    <w:p w14:paraId="1DD55E0C" w14:textId="77777777" w:rsidR="00E83132" w:rsidRDefault="00E83132" w:rsidP="00E83132">
      <w:pPr>
        <w:pStyle w:val="Ttulo1"/>
      </w:pPr>
      <w:bookmarkStart w:id="44" w:name="_Toc494282543"/>
      <w:r>
        <w:lastRenderedPageBreak/>
        <w:t>Desenvolvimento</w:t>
      </w:r>
      <w:bookmarkEnd w:id="44"/>
    </w:p>
    <w:p w14:paraId="1D85BDF7" w14:textId="77777777" w:rsidR="00E83132" w:rsidRDefault="00E83132">
      <w:pPr>
        <w:suppressAutoHyphens w:val="0"/>
        <w:spacing w:after="0"/>
        <w:ind w:firstLine="0"/>
        <w:jc w:val="left"/>
        <w:rPr>
          <w:b/>
          <w:bCs/>
          <w:caps/>
          <w:szCs w:val="24"/>
        </w:rPr>
      </w:pPr>
      <w:r>
        <w:br w:type="page"/>
      </w:r>
    </w:p>
    <w:p w14:paraId="2ED56AC6" w14:textId="77777777" w:rsidR="003B6BDF" w:rsidRPr="00E83132" w:rsidRDefault="00E83132" w:rsidP="00E83132">
      <w:pPr>
        <w:pStyle w:val="Ttulo1"/>
      </w:pPr>
      <w:bookmarkStart w:id="45" w:name="_Toc494282544"/>
      <w:r>
        <w:lastRenderedPageBreak/>
        <w:t>Resultados</w:t>
      </w:r>
      <w:bookmarkEnd w:id="45"/>
    </w:p>
    <w:p w14:paraId="4C6DF0B1" w14:textId="77777777" w:rsidR="003F65B5" w:rsidRPr="00CF3307" w:rsidRDefault="003F65B5" w:rsidP="00141154">
      <w:pPr>
        <w:pStyle w:val="Ttulo1"/>
        <w:numPr>
          <w:ilvl w:val="0"/>
          <w:numId w:val="0"/>
        </w:numPr>
        <w:ind w:left="295" w:hanging="295"/>
        <w:jc w:val="center"/>
      </w:pPr>
      <w:bookmarkStart w:id="46" w:name="_Toc494282545"/>
      <w:r w:rsidRPr="00CF3307">
        <w:lastRenderedPageBreak/>
        <w:t>referências</w:t>
      </w:r>
      <w:bookmarkEnd w:id="33"/>
      <w:bookmarkEnd w:id="34"/>
      <w:bookmarkEnd w:id="46"/>
    </w:p>
    <w:p w14:paraId="30B78A12" w14:textId="77777777" w:rsidR="00A90CF9" w:rsidRPr="00D441D4" w:rsidRDefault="00A90CF9" w:rsidP="00A90CF9">
      <w:pPr>
        <w:pStyle w:val="refbiblio"/>
      </w:pPr>
      <w:r w:rsidRPr="00025AC2">
        <w:t>ABNT</w:t>
      </w:r>
      <w:r w:rsidRPr="00D441D4">
        <w:t xml:space="preserve">. </w:t>
      </w:r>
      <w:r w:rsidRPr="00D441D4">
        <w:rPr>
          <w:b/>
        </w:rPr>
        <w:t>NBR 10520</w:t>
      </w:r>
      <w:r w:rsidRPr="00D441D4">
        <w:t>: Informação e documentação. Citações em documentos. Apresentação. Rio de Janeiro: ABNT, 2002a.</w:t>
      </w:r>
    </w:p>
    <w:p w14:paraId="0C38B13B" w14:textId="77777777" w:rsidR="00A90CF9" w:rsidRPr="00D441D4" w:rsidRDefault="00A90CF9" w:rsidP="00A90CF9">
      <w:pPr>
        <w:pStyle w:val="refbiblio"/>
        <w:spacing w:before="0" w:after="0"/>
        <w:rPr>
          <w:szCs w:val="24"/>
        </w:rPr>
      </w:pPr>
    </w:p>
    <w:p w14:paraId="75F3CBFE" w14:textId="77777777" w:rsidR="00A90CF9" w:rsidRPr="00D441D4" w:rsidRDefault="00A90CF9" w:rsidP="00A90CF9">
      <w:pPr>
        <w:pStyle w:val="refbiblio"/>
        <w:spacing w:before="0" w:after="0"/>
        <w:rPr>
          <w:szCs w:val="24"/>
        </w:rPr>
      </w:pPr>
      <w:r w:rsidRPr="00D441D4">
        <w:rPr>
          <w:szCs w:val="24"/>
        </w:rPr>
        <w:t xml:space="preserve">ABNT. </w:t>
      </w:r>
      <w:r w:rsidRPr="00D441D4">
        <w:rPr>
          <w:b/>
          <w:szCs w:val="24"/>
        </w:rPr>
        <w:t>NBR 6023</w:t>
      </w:r>
      <w:r w:rsidRPr="00D441D4">
        <w:rPr>
          <w:szCs w:val="24"/>
        </w:rPr>
        <w:t>: Informação e documentação. Referências. Elaboração. Rio de Janeiro: ABNT, 2002b.</w:t>
      </w:r>
    </w:p>
    <w:p w14:paraId="24E5CBE2" w14:textId="77777777" w:rsidR="00A90CF9" w:rsidRPr="00D441D4" w:rsidRDefault="00A90CF9" w:rsidP="00A90CF9">
      <w:pPr>
        <w:pStyle w:val="refbiblio"/>
        <w:spacing w:before="0" w:after="0"/>
        <w:rPr>
          <w:szCs w:val="24"/>
        </w:rPr>
      </w:pPr>
    </w:p>
    <w:p w14:paraId="1ECB5347" w14:textId="77777777" w:rsidR="00446615" w:rsidRPr="00D441D4" w:rsidRDefault="00446615" w:rsidP="00446615">
      <w:pPr>
        <w:pStyle w:val="refbiblio"/>
        <w:spacing w:before="0" w:after="0"/>
        <w:rPr>
          <w:szCs w:val="24"/>
        </w:rPr>
      </w:pPr>
      <w:r w:rsidRPr="00D441D4">
        <w:rPr>
          <w:szCs w:val="24"/>
        </w:rPr>
        <w:t xml:space="preserve">ABNT. </w:t>
      </w:r>
      <w:r w:rsidRPr="00D441D4">
        <w:rPr>
          <w:b/>
          <w:szCs w:val="24"/>
        </w:rPr>
        <w:t>NBR 6027</w:t>
      </w:r>
      <w:r w:rsidRPr="00D441D4">
        <w:rPr>
          <w:szCs w:val="24"/>
        </w:rPr>
        <w:t>: Informação e documentação. Resumo. Apresentação. Rio de Janeiro: ABNT, 2003a.</w:t>
      </w:r>
    </w:p>
    <w:p w14:paraId="79468AC7" w14:textId="77777777" w:rsidR="00446615" w:rsidRPr="00D441D4" w:rsidRDefault="00446615" w:rsidP="00A90CF9">
      <w:pPr>
        <w:pStyle w:val="refbiblio"/>
        <w:spacing w:before="0" w:after="0"/>
        <w:rPr>
          <w:szCs w:val="24"/>
        </w:rPr>
      </w:pPr>
    </w:p>
    <w:p w14:paraId="2246F925" w14:textId="77777777" w:rsidR="00A90CF9" w:rsidRPr="00D441D4" w:rsidRDefault="00A90CF9" w:rsidP="00A90CF9">
      <w:pPr>
        <w:pStyle w:val="refbiblio"/>
        <w:spacing w:before="0" w:after="0"/>
        <w:rPr>
          <w:szCs w:val="24"/>
        </w:rPr>
      </w:pPr>
      <w:r w:rsidRPr="00D441D4">
        <w:rPr>
          <w:szCs w:val="24"/>
        </w:rPr>
        <w:t xml:space="preserve">ABNT. </w:t>
      </w:r>
      <w:r w:rsidRPr="00D441D4">
        <w:rPr>
          <w:b/>
          <w:szCs w:val="24"/>
        </w:rPr>
        <w:t>NBR 6028</w:t>
      </w:r>
      <w:r w:rsidRPr="00D441D4">
        <w:rPr>
          <w:szCs w:val="24"/>
        </w:rPr>
        <w:t>: Informação e documentação. Resumo. Apresentação. Rio de Janeiro: ABNT, 2003</w:t>
      </w:r>
      <w:r w:rsidR="00446615" w:rsidRPr="00D441D4">
        <w:rPr>
          <w:szCs w:val="24"/>
        </w:rPr>
        <w:t>b</w:t>
      </w:r>
      <w:r w:rsidRPr="00D441D4">
        <w:rPr>
          <w:szCs w:val="24"/>
        </w:rPr>
        <w:t>.</w:t>
      </w:r>
    </w:p>
    <w:p w14:paraId="17D0B5DE" w14:textId="77777777" w:rsidR="00A90CF9" w:rsidRPr="00D441D4" w:rsidRDefault="00A90CF9" w:rsidP="00A90CF9">
      <w:pPr>
        <w:pStyle w:val="refbiblio"/>
        <w:spacing w:before="0" w:after="0"/>
        <w:rPr>
          <w:szCs w:val="24"/>
        </w:rPr>
      </w:pPr>
    </w:p>
    <w:p w14:paraId="3CDDCCAE" w14:textId="77777777" w:rsidR="00A90CF9" w:rsidRPr="00D441D4" w:rsidRDefault="00A90CF9" w:rsidP="00A90CF9">
      <w:pPr>
        <w:pStyle w:val="refbiblio"/>
        <w:spacing w:before="0" w:after="0"/>
        <w:rPr>
          <w:szCs w:val="24"/>
        </w:rPr>
      </w:pPr>
      <w:r w:rsidRPr="00D441D4">
        <w:rPr>
          <w:szCs w:val="24"/>
        </w:rPr>
        <w:t xml:space="preserve">ABNT. </w:t>
      </w:r>
      <w:r w:rsidRPr="00D441D4">
        <w:rPr>
          <w:b/>
          <w:szCs w:val="24"/>
        </w:rPr>
        <w:t>NBR 6022</w:t>
      </w:r>
      <w:r w:rsidRPr="00D441D4">
        <w:rPr>
          <w:szCs w:val="24"/>
        </w:rPr>
        <w:t>: Informação e documentação. Artigo em publicação periódica científica impressa. Apresentação. Rio de Janeiro: ABNT, 2003</w:t>
      </w:r>
      <w:r w:rsidR="00446615" w:rsidRPr="00D441D4">
        <w:rPr>
          <w:szCs w:val="24"/>
        </w:rPr>
        <w:t>c</w:t>
      </w:r>
      <w:r w:rsidRPr="00D441D4">
        <w:rPr>
          <w:szCs w:val="24"/>
        </w:rPr>
        <w:t>.</w:t>
      </w:r>
    </w:p>
    <w:p w14:paraId="2402108B" w14:textId="77777777" w:rsidR="00A90CF9" w:rsidRPr="00D441D4" w:rsidRDefault="00A90CF9" w:rsidP="00A90CF9">
      <w:pPr>
        <w:pStyle w:val="refbiblio"/>
        <w:spacing w:before="0" w:after="0"/>
        <w:rPr>
          <w:szCs w:val="24"/>
        </w:rPr>
      </w:pPr>
    </w:p>
    <w:p w14:paraId="7E417C75" w14:textId="77777777" w:rsidR="00A90CF9" w:rsidRPr="00D441D4" w:rsidRDefault="00A90CF9" w:rsidP="00A90CF9">
      <w:pPr>
        <w:pStyle w:val="refbiblio"/>
      </w:pPr>
      <w:r w:rsidRPr="00D441D4">
        <w:t xml:space="preserve">ABNT. </w:t>
      </w:r>
      <w:r w:rsidRPr="00D441D4">
        <w:rPr>
          <w:b/>
        </w:rPr>
        <w:t>NBR 14724</w:t>
      </w:r>
      <w:r w:rsidRPr="00D441D4">
        <w:t xml:space="preserve">: Informação e documentação. </w:t>
      </w:r>
      <w:proofErr w:type="gramStart"/>
      <w:r w:rsidRPr="00D441D4">
        <w:t>Trabalhos  acadêmicos</w:t>
      </w:r>
      <w:proofErr w:type="gramEnd"/>
      <w:r w:rsidRPr="00D441D4">
        <w:t>. Apresentação. Rio de Janeiro: ABNT, 2011.</w:t>
      </w:r>
    </w:p>
    <w:p w14:paraId="31509E26" w14:textId="77777777" w:rsidR="00A90CF9" w:rsidRPr="00D441D4" w:rsidRDefault="00A90CF9" w:rsidP="00A90CF9">
      <w:pPr>
        <w:pStyle w:val="refbiblio"/>
        <w:spacing w:before="0" w:after="0"/>
        <w:rPr>
          <w:szCs w:val="24"/>
        </w:rPr>
      </w:pPr>
    </w:p>
    <w:p w14:paraId="7CCFE534" w14:textId="77777777" w:rsidR="00A90CF9" w:rsidRPr="00D441D4" w:rsidRDefault="00A90CF9" w:rsidP="00A90CF9">
      <w:pPr>
        <w:pStyle w:val="refbiblio"/>
        <w:spacing w:before="0" w:after="0"/>
        <w:rPr>
          <w:szCs w:val="24"/>
        </w:rPr>
      </w:pPr>
      <w:r w:rsidRPr="00D441D4">
        <w:rPr>
          <w:szCs w:val="24"/>
        </w:rPr>
        <w:t xml:space="preserve">ABNT. </w:t>
      </w:r>
      <w:r w:rsidRPr="00D441D4">
        <w:rPr>
          <w:b/>
          <w:szCs w:val="24"/>
        </w:rPr>
        <w:t>NBR 6024</w:t>
      </w:r>
      <w:r w:rsidRPr="00D441D4">
        <w:rPr>
          <w:szCs w:val="24"/>
        </w:rPr>
        <w:t>: Informação e documentação. Numeração progressiva das seções de um documento. Apresentação. Rio de Janeiro: ABNT, 2012.</w:t>
      </w:r>
    </w:p>
    <w:p w14:paraId="4E98EE15" w14:textId="77777777" w:rsidR="00A90CF9" w:rsidRPr="00462EBF" w:rsidRDefault="00A90CF9" w:rsidP="00A90CF9">
      <w:pPr>
        <w:spacing w:before="100" w:after="100"/>
        <w:ind w:firstLine="0"/>
        <w:rPr>
          <w:szCs w:val="24"/>
        </w:rPr>
      </w:pPr>
      <w:r w:rsidRPr="00462EBF">
        <w:rPr>
          <w:szCs w:val="24"/>
        </w:rPr>
        <w:t xml:space="preserve">FURASTÉ, Pedro Augusto. </w:t>
      </w:r>
      <w:r w:rsidRPr="00462EBF">
        <w:rPr>
          <w:b/>
          <w:szCs w:val="24"/>
        </w:rPr>
        <w:t>Normas Técnicas para o Trabalho Científico</w:t>
      </w:r>
      <w:r w:rsidRPr="00462EBF">
        <w:rPr>
          <w:szCs w:val="24"/>
        </w:rPr>
        <w:t>: explicitação das normas da ABNT. Porto Alegre: [s.n.], 2002. p. 49-56.</w:t>
      </w:r>
    </w:p>
    <w:p w14:paraId="5BF26E93" w14:textId="77777777" w:rsidR="004338C1" w:rsidRDefault="00A90CF9" w:rsidP="00A90CF9">
      <w:pPr>
        <w:spacing w:before="100" w:after="100"/>
        <w:ind w:firstLine="0"/>
        <w:rPr>
          <w:szCs w:val="24"/>
        </w:rPr>
      </w:pPr>
      <w:r w:rsidRPr="00D441D4">
        <w:rPr>
          <w:szCs w:val="24"/>
        </w:rPr>
        <w:t xml:space="preserve">GERHARDT, Tatiana </w:t>
      </w:r>
      <w:proofErr w:type="spellStart"/>
      <w:r w:rsidRPr="00D441D4">
        <w:rPr>
          <w:szCs w:val="24"/>
        </w:rPr>
        <w:t>Engel</w:t>
      </w:r>
      <w:proofErr w:type="spellEnd"/>
      <w:r w:rsidRPr="00D441D4">
        <w:rPr>
          <w:szCs w:val="24"/>
        </w:rPr>
        <w:t xml:space="preserve">; SILVEIRA, Denise </w:t>
      </w:r>
      <w:proofErr w:type="spellStart"/>
      <w:r w:rsidRPr="00D441D4">
        <w:rPr>
          <w:szCs w:val="24"/>
        </w:rPr>
        <w:t>Tolfo</w:t>
      </w:r>
      <w:proofErr w:type="spellEnd"/>
      <w:r w:rsidRPr="00D441D4">
        <w:rPr>
          <w:szCs w:val="24"/>
        </w:rPr>
        <w:t xml:space="preserve"> (Org.). </w:t>
      </w:r>
      <w:r w:rsidRPr="00D441D4">
        <w:rPr>
          <w:b/>
          <w:szCs w:val="24"/>
        </w:rPr>
        <w:t>Métodos de pesquisa</w:t>
      </w:r>
      <w:r w:rsidRPr="00D441D4">
        <w:rPr>
          <w:szCs w:val="24"/>
        </w:rPr>
        <w:t>. Porto Alegre: UFRGS, 2009. Disponível em: &lt;</w:t>
      </w:r>
      <w:r w:rsidRPr="00D0705F">
        <w:rPr>
          <w:szCs w:val="24"/>
        </w:rPr>
        <w:t xml:space="preserve"> </w:t>
      </w:r>
      <w:r w:rsidRPr="00D441D4">
        <w:rPr>
          <w:szCs w:val="24"/>
        </w:rPr>
        <w:t>http://www.ufrgs.br/cursopgdr/downloadsSerie/derad005.pdf&gt;. Acesso em: 10 fev.2015.</w:t>
      </w:r>
    </w:p>
    <w:p w14:paraId="7E88DA29" w14:textId="77777777" w:rsidR="0082415B" w:rsidRDefault="0082415B" w:rsidP="00A90CF9">
      <w:pPr>
        <w:spacing w:before="100" w:after="100"/>
        <w:ind w:firstLine="0"/>
        <w:rPr>
          <w:b/>
          <w:szCs w:val="24"/>
          <w:u w:val="single"/>
        </w:rPr>
      </w:pPr>
      <w:r>
        <w:t xml:space="preserve">GIANESI, Irineu Gustavo Nogueira; DE BIAZZI, Jorge Luiz. Gestão estratégica dos estoques. </w:t>
      </w:r>
      <w:r w:rsidRPr="00734E44">
        <w:rPr>
          <w:b/>
        </w:rPr>
        <w:t>Revista de Administração</w:t>
      </w:r>
      <w:r>
        <w:t>, v. 46, n. 3, p. 290-304, 2011.</w:t>
      </w:r>
    </w:p>
    <w:p w14:paraId="63265226" w14:textId="77777777" w:rsidR="00A90CF9" w:rsidRDefault="00A90CF9">
      <w:pPr>
        <w:spacing w:before="100" w:after="100"/>
        <w:ind w:firstLine="0"/>
        <w:rPr>
          <w:b/>
          <w:szCs w:val="24"/>
          <w:u w:val="single"/>
        </w:rPr>
      </w:pPr>
    </w:p>
    <w:p w14:paraId="502A745D" w14:textId="77777777" w:rsidR="003F65B5" w:rsidRPr="00462EBF" w:rsidRDefault="003F65B5">
      <w:pPr>
        <w:spacing w:before="100" w:after="100"/>
        <w:ind w:firstLine="0"/>
        <w:rPr>
          <w:b/>
          <w:szCs w:val="24"/>
          <w:u w:val="single"/>
        </w:rPr>
      </w:pPr>
      <w:r w:rsidRPr="00462EBF">
        <w:rPr>
          <w:b/>
          <w:szCs w:val="24"/>
          <w:u w:val="single"/>
        </w:rPr>
        <w:t>Observações</w:t>
      </w:r>
      <w:r w:rsidR="004338C1">
        <w:rPr>
          <w:b/>
          <w:szCs w:val="24"/>
          <w:u w:val="single"/>
        </w:rPr>
        <w:t>:</w:t>
      </w:r>
    </w:p>
    <w:p w14:paraId="07BEF798" w14:textId="77777777" w:rsidR="00A90CF9" w:rsidRDefault="00A90CF9" w:rsidP="00A90CF9">
      <w:pPr>
        <w:spacing w:before="100" w:after="100"/>
        <w:ind w:firstLine="0"/>
        <w:jc w:val="left"/>
        <w:rPr>
          <w:szCs w:val="24"/>
        </w:rPr>
      </w:pPr>
      <w:proofErr w:type="gramStart"/>
      <w:r>
        <w:rPr>
          <w:szCs w:val="24"/>
        </w:rPr>
        <w:t>1) Colocar</w:t>
      </w:r>
      <w:proofErr w:type="gramEnd"/>
      <w:r>
        <w:rPr>
          <w:szCs w:val="24"/>
        </w:rPr>
        <w:t xml:space="preserve"> as referências em ordem alfabética;</w:t>
      </w:r>
    </w:p>
    <w:p w14:paraId="442D3399" w14:textId="77777777" w:rsidR="00916833" w:rsidRPr="002174E1" w:rsidRDefault="00A90CF9" w:rsidP="00A90CF9">
      <w:pPr>
        <w:spacing w:before="100" w:after="100"/>
        <w:ind w:firstLine="0"/>
        <w:jc w:val="left"/>
        <w:rPr>
          <w:szCs w:val="24"/>
        </w:rPr>
      </w:pPr>
      <w:proofErr w:type="gramStart"/>
      <w:r>
        <w:rPr>
          <w:szCs w:val="24"/>
        </w:rPr>
        <w:t xml:space="preserve">2) </w:t>
      </w:r>
      <w:r w:rsidR="00916833" w:rsidRPr="003F7C5B">
        <w:rPr>
          <w:szCs w:val="24"/>
        </w:rPr>
        <w:t>Para</w:t>
      </w:r>
      <w:proofErr w:type="gramEnd"/>
      <w:r w:rsidR="00916833" w:rsidRPr="003F7C5B">
        <w:rPr>
          <w:szCs w:val="24"/>
        </w:rPr>
        <w:t xml:space="preserve"> mais informações</w:t>
      </w:r>
      <w:r w:rsidR="004338C1">
        <w:rPr>
          <w:szCs w:val="24"/>
        </w:rPr>
        <w:t xml:space="preserve"> sobre a formatação de referências consultar </w:t>
      </w:r>
      <w:r w:rsidR="00916833" w:rsidRPr="003F7C5B">
        <w:rPr>
          <w:szCs w:val="24"/>
        </w:rPr>
        <w:t>a NBR 6023 (2002).</w:t>
      </w:r>
    </w:p>
    <w:p w14:paraId="152142F6" w14:textId="77777777" w:rsidR="003F65B5" w:rsidRPr="002174E1" w:rsidRDefault="003F65B5">
      <w:pPr>
        <w:rPr>
          <w:szCs w:val="24"/>
        </w:rPr>
      </w:pPr>
    </w:p>
    <w:p w14:paraId="38128AB2" w14:textId="77777777" w:rsidR="003F65B5" w:rsidRPr="002174E1" w:rsidRDefault="003F65B5" w:rsidP="00141154">
      <w:pPr>
        <w:pStyle w:val="Ttulo1"/>
        <w:numPr>
          <w:ilvl w:val="0"/>
          <w:numId w:val="0"/>
        </w:numPr>
        <w:ind w:left="295" w:hanging="295"/>
        <w:jc w:val="center"/>
      </w:pPr>
      <w:bookmarkStart w:id="47" w:name="_Toc215560140"/>
      <w:bookmarkStart w:id="48" w:name="_Toc215560267"/>
      <w:bookmarkStart w:id="49" w:name="_Toc494282546"/>
      <w:r w:rsidRPr="002174E1">
        <w:lastRenderedPageBreak/>
        <w:t>glossário</w:t>
      </w:r>
      <w:bookmarkEnd w:id="47"/>
      <w:bookmarkEnd w:id="48"/>
      <w:r w:rsidR="004338C1">
        <w:t xml:space="preserve"> </w:t>
      </w:r>
      <w:r w:rsidR="004338C1" w:rsidRPr="002174E1">
        <w:t>(OPCIONAL)</w:t>
      </w:r>
      <w:bookmarkEnd w:id="49"/>
    </w:p>
    <w:p w14:paraId="3A5F9266" w14:textId="77777777" w:rsidR="003F65B5" w:rsidRPr="00B54D9B" w:rsidRDefault="003F65B5">
      <w:pPr>
        <w:rPr>
          <w:szCs w:val="24"/>
        </w:rPr>
      </w:pPr>
      <w:r w:rsidRPr="002174E1">
        <w:rPr>
          <w:szCs w:val="24"/>
        </w:rPr>
        <w:t xml:space="preserve">Esse item é opcional. Se houver glossário, apresentar depois das </w:t>
      </w:r>
      <w:r w:rsidR="00916833" w:rsidRPr="002174E1">
        <w:rPr>
          <w:szCs w:val="24"/>
        </w:rPr>
        <w:t>R</w:t>
      </w:r>
      <w:r w:rsidRPr="00B54D9B">
        <w:rPr>
          <w:szCs w:val="24"/>
        </w:rPr>
        <w:t>eferências.</w:t>
      </w:r>
    </w:p>
    <w:p w14:paraId="7F8034AF" w14:textId="77777777" w:rsidR="003A760E" w:rsidRPr="004338C1" w:rsidRDefault="003A760E" w:rsidP="00141154">
      <w:pPr>
        <w:pStyle w:val="Ttulo1"/>
        <w:numPr>
          <w:ilvl w:val="0"/>
          <w:numId w:val="0"/>
        </w:numPr>
        <w:ind w:left="295" w:hanging="295"/>
        <w:jc w:val="center"/>
      </w:pPr>
      <w:bookmarkStart w:id="50" w:name="_Toc215560143"/>
      <w:bookmarkStart w:id="51" w:name="_Toc215560270"/>
      <w:bookmarkStart w:id="52" w:name="_Toc494282547"/>
      <w:bookmarkStart w:id="53" w:name="_Toc215560141"/>
      <w:bookmarkStart w:id="54" w:name="_Toc215560268"/>
      <w:r w:rsidRPr="00B54D9B">
        <w:lastRenderedPageBreak/>
        <w:t xml:space="preserve">apêndice </w:t>
      </w:r>
      <w:r w:rsidR="009B7610" w:rsidRPr="00B54D9B">
        <w:t xml:space="preserve">A - </w:t>
      </w:r>
      <w:proofErr w:type="gramStart"/>
      <w:r w:rsidRPr="00B54D9B">
        <w:t>Descrição</w:t>
      </w:r>
      <w:r w:rsidR="009B7610" w:rsidRPr="00B54D9B">
        <w:t xml:space="preserve"> </w:t>
      </w:r>
      <w:r w:rsidRPr="004338C1">
        <w:t xml:space="preserve"> do</w:t>
      </w:r>
      <w:proofErr w:type="gramEnd"/>
      <w:r w:rsidRPr="004338C1">
        <w:t xml:space="preserve"> apêndice</w:t>
      </w:r>
      <w:bookmarkEnd w:id="50"/>
      <w:bookmarkEnd w:id="51"/>
      <w:bookmarkEnd w:id="52"/>
    </w:p>
    <w:p w14:paraId="74721169" w14:textId="77777777" w:rsidR="003A760E" w:rsidRPr="004338C1" w:rsidRDefault="00916833" w:rsidP="003A760E">
      <w:pPr>
        <w:rPr>
          <w:szCs w:val="24"/>
        </w:rPr>
      </w:pPr>
      <w:r w:rsidRPr="004338C1">
        <w:rPr>
          <w:szCs w:val="24"/>
        </w:rPr>
        <w:t xml:space="preserve">Apêndices e Anexos </w:t>
      </w:r>
      <w:r w:rsidR="004309D0">
        <w:rPr>
          <w:szCs w:val="24"/>
        </w:rPr>
        <w:t>tem como função permitir</w:t>
      </w:r>
      <w:r w:rsidR="003A760E" w:rsidRPr="004338C1">
        <w:rPr>
          <w:szCs w:val="24"/>
        </w:rPr>
        <w:t xml:space="preserve"> à inclusão de informações complementares ao trabalho, mas que não são essenciais à sua compreensão. Os Apêndices devem apresentar material desenvolvido pelo próprio autor, formatado de acordo com as normas. Já os Anexos </w:t>
      </w:r>
      <w:r w:rsidR="004309D0">
        <w:rPr>
          <w:szCs w:val="24"/>
        </w:rPr>
        <w:t>possibilitam incluir</w:t>
      </w:r>
      <w:r w:rsidR="003A760E" w:rsidRPr="004338C1">
        <w:rPr>
          <w:szCs w:val="24"/>
        </w:rPr>
        <w:t xml:space="preserve"> materia</w:t>
      </w:r>
      <w:r w:rsidR="004309D0">
        <w:rPr>
          <w:szCs w:val="24"/>
        </w:rPr>
        <w:t>is</w:t>
      </w:r>
      <w:r w:rsidR="003A760E" w:rsidRPr="004338C1">
        <w:rPr>
          <w:szCs w:val="24"/>
        </w:rPr>
        <w:t xml:space="preserve"> que não foram desenvolvidos pelo autor do trabalho. A contagem das páginas nos Apêndices e Anexos segue normalmente. Nos Anexos</w:t>
      </w:r>
      <w:r w:rsidRPr="004338C1">
        <w:rPr>
          <w:szCs w:val="24"/>
        </w:rPr>
        <w:t>,</w:t>
      </w:r>
      <w:r w:rsidR="003A760E" w:rsidRPr="004338C1">
        <w:rPr>
          <w:szCs w:val="24"/>
        </w:rPr>
        <w:t xml:space="preserve"> os números não precisam ser indicados, a não ser na página inicial de cada um. </w:t>
      </w:r>
    </w:p>
    <w:p w14:paraId="5712E274" w14:textId="77777777" w:rsidR="004338C1" w:rsidRDefault="009B7610" w:rsidP="003A760E">
      <w:pPr>
        <w:pStyle w:val="Recuodecorpodetexto2"/>
        <w:rPr>
          <w:b w:val="0"/>
          <w:szCs w:val="24"/>
        </w:rPr>
      </w:pPr>
      <w:r w:rsidRPr="004338C1">
        <w:rPr>
          <w:b w:val="0"/>
          <w:szCs w:val="24"/>
        </w:rPr>
        <w:t>Conforme a NBR 14724 (2001), apêndices e anexos são identificados por letras maiúsculas consecutivas, travessão e pelos respectivos títulos</w:t>
      </w:r>
    </w:p>
    <w:p w14:paraId="0A8658FB" w14:textId="77777777" w:rsidR="004338C1" w:rsidRDefault="004338C1" w:rsidP="003A760E">
      <w:pPr>
        <w:pStyle w:val="Recuodecorpodetexto2"/>
        <w:rPr>
          <w:b w:val="0"/>
          <w:szCs w:val="24"/>
        </w:rPr>
      </w:pPr>
    </w:p>
    <w:p w14:paraId="5F104AAE" w14:textId="77777777" w:rsidR="009B7610" w:rsidRPr="00462EBF" w:rsidRDefault="009B7610" w:rsidP="003A760E">
      <w:pPr>
        <w:pStyle w:val="Recuodecorpodetexto2"/>
        <w:rPr>
          <w:b w:val="0"/>
          <w:szCs w:val="24"/>
        </w:rPr>
      </w:pPr>
      <w:r w:rsidRPr="00462EBF">
        <w:rPr>
          <w:b w:val="0"/>
          <w:szCs w:val="24"/>
        </w:rPr>
        <w:t>Exemplo:</w:t>
      </w:r>
    </w:p>
    <w:p w14:paraId="0F0DE994" w14:textId="77777777" w:rsidR="009B7610" w:rsidRPr="00462EBF" w:rsidRDefault="009B7610" w:rsidP="003A760E">
      <w:pPr>
        <w:pStyle w:val="Recuodecorpodetexto2"/>
        <w:rPr>
          <w:szCs w:val="24"/>
        </w:rPr>
      </w:pPr>
      <w:r w:rsidRPr="00462EBF">
        <w:rPr>
          <w:szCs w:val="24"/>
        </w:rPr>
        <w:t xml:space="preserve">APÊNDICE A – Avaliação numérica de células </w:t>
      </w:r>
    </w:p>
    <w:p w14:paraId="23C6899D" w14:textId="77777777" w:rsidR="003F65B5" w:rsidRPr="001E6C72" w:rsidRDefault="003F65B5" w:rsidP="00141154">
      <w:pPr>
        <w:pStyle w:val="Ttulo1"/>
        <w:numPr>
          <w:ilvl w:val="0"/>
          <w:numId w:val="0"/>
        </w:numPr>
        <w:ind w:left="295" w:hanging="295"/>
        <w:jc w:val="center"/>
      </w:pPr>
      <w:bookmarkStart w:id="55" w:name="_Toc494282548"/>
      <w:r w:rsidRPr="004954D0">
        <w:lastRenderedPageBreak/>
        <w:t xml:space="preserve">anexo A </w:t>
      </w:r>
      <w:r w:rsidR="009B7610" w:rsidRPr="004954D0">
        <w:t>-</w:t>
      </w:r>
      <w:r w:rsidRPr="004954D0">
        <w:t xml:space="preserve"> </w:t>
      </w:r>
      <w:proofErr w:type="gramStart"/>
      <w:r w:rsidRPr="001E6C72">
        <w:t>Descrição</w:t>
      </w:r>
      <w:r w:rsidR="009B7610" w:rsidRPr="001E6C72">
        <w:t xml:space="preserve"> </w:t>
      </w:r>
      <w:r w:rsidRPr="001E6C72">
        <w:t xml:space="preserve"> do</w:t>
      </w:r>
      <w:proofErr w:type="gramEnd"/>
      <w:r w:rsidRPr="001E6C72">
        <w:t xml:space="preserve"> anexo</w:t>
      </w:r>
      <w:bookmarkEnd w:id="53"/>
      <w:bookmarkEnd w:id="54"/>
      <w:bookmarkEnd w:id="55"/>
    </w:p>
    <w:p w14:paraId="129A2461" w14:textId="77777777" w:rsidR="009B7610" w:rsidRPr="000E495D" w:rsidRDefault="009B7610">
      <w:pPr>
        <w:rPr>
          <w:b/>
          <w:szCs w:val="24"/>
        </w:rPr>
      </w:pPr>
    </w:p>
    <w:p w14:paraId="3E7256A2" w14:textId="77777777" w:rsidR="009B7610" w:rsidRPr="0085229E" w:rsidRDefault="009B7610" w:rsidP="009B7610">
      <w:pPr>
        <w:rPr>
          <w:szCs w:val="24"/>
        </w:rPr>
      </w:pPr>
      <w:r w:rsidRPr="000E495D">
        <w:rPr>
          <w:szCs w:val="24"/>
        </w:rPr>
        <w:t xml:space="preserve">Apêndices e Anexos </w:t>
      </w:r>
      <w:r w:rsidR="004309D0">
        <w:rPr>
          <w:szCs w:val="24"/>
        </w:rPr>
        <w:t>tem como função permitir</w:t>
      </w:r>
      <w:r w:rsidR="004309D0" w:rsidRPr="004338C1">
        <w:rPr>
          <w:szCs w:val="24"/>
        </w:rPr>
        <w:t xml:space="preserve"> </w:t>
      </w:r>
      <w:r w:rsidRPr="000E495D">
        <w:rPr>
          <w:szCs w:val="24"/>
        </w:rPr>
        <w:t xml:space="preserve">à inclusão de informações complementares ao trabalho, mas que não são essenciais à sua compreensão. Os Apêndices devem apresentar material desenvolvido pelo próprio autor, formatado de acordo com as normas. Já os Anexos </w:t>
      </w:r>
      <w:r w:rsidR="004309D0">
        <w:rPr>
          <w:szCs w:val="24"/>
        </w:rPr>
        <w:t>possibilitam incluir</w:t>
      </w:r>
      <w:r w:rsidRPr="000E495D">
        <w:rPr>
          <w:szCs w:val="24"/>
        </w:rPr>
        <w:t xml:space="preserve"> material que não fo</w:t>
      </w:r>
      <w:r w:rsidR="004309D0">
        <w:rPr>
          <w:szCs w:val="24"/>
        </w:rPr>
        <w:t>i</w:t>
      </w:r>
      <w:r w:rsidRPr="000E495D">
        <w:rPr>
          <w:szCs w:val="24"/>
        </w:rPr>
        <w:t xml:space="preserve"> </w:t>
      </w:r>
      <w:proofErr w:type="gramStart"/>
      <w:r w:rsidRPr="000E495D">
        <w:rPr>
          <w:szCs w:val="24"/>
        </w:rPr>
        <w:t>desenvolvidos</w:t>
      </w:r>
      <w:proofErr w:type="gramEnd"/>
      <w:r w:rsidRPr="000E495D">
        <w:rPr>
          <w:szCs w:val="24"/>
        </w:rPr>
        <w:t xml:space="preserve"> pelo autor do trabalho. A contagem das páginas nos Apêndices e Anexos segue normalmente. Nos Anexos, os números não prec</w:t>
      </w:r>
      <w:r w:rsidRPr="0085229E">
        <w:rPr>
          <w:szCs w:val="24"/>
        </w:rPr>
        <w:t xml:space="preserve">isam ser indicados, a não ser na página inicial de cada um. </w:t>
      </w:r>
    </w:p>
    <w:p w14:paraId="437263F0" w14:textId="77777777" w:rsidR="004338C1" w:rsidRDefault="009B7610" w:rsidP="009B7610">
      <w:pPr>
        <w:pStyle w:val="Recuodecorpodetexto2"/>
        <w:rPr>
          <w:szCs w:val="24"/>
        </w:rPr>
      </w:pPr>
      <w:r w:rsidRPr="0085229E">
        <w:rPr>
          <w:b w:val="0"/>
          <w:szCs w:val="24"/>
        </w:rPr>
        <w:t>Conforme a NBR 14724 (2001), apêndices e anexos são identificados por letras maiúsculas consecutivas, travessão e pelos respectivos títulos.</w:t>
      </w:r>
      <w:r w:rsidRPr="0085229E">
        <w:rPr>
          <w:szCs w:val="24"/>
        </w:rPr>
        <w:t xml:space="preserve"> </w:t>
      </w:r>
    </w:p>
    <w:p w14:paraId="1670B4EC" w14:textId="77777777" w:rsidR="004338C1" w:rsidRDefault="004338C1" w:rsidP="009B7610">
      <w:pPr>
        <w:pStyle w:val="Recuodecorpodetexto2"/>
        <w:rPr>
          <w:szCs w:val="24"/>
        </w:rPr>
      </w:pPr>
    </w:p>
    <w:p w14:paraId="7CD98731" w14:textId="77777777" w:rsidR="009B7610" w:rsidRPr="003F7C5B" w:rsidRDefault="009B7610" w:rsidP="009B7610">
      <w:pPr>
        <w:pStyle w:val="Recuodecorpodetexto2"/>
        <w:rPr>
          <w:b w:val="0"/>
          <w:szCs w:val="24"/>
        </w:rPr>
      </w:pPr>
      <w:r w:rsidRPr="003F7C5B">
        <w:rPr>
          <w:b w:val="0"/>
          <w:szCs w:val="24"/>
        </w:rPr>
        <w:t>Exemplo:</w:t>
      </w:r>
    </w:p>
    <w:p w14:paraId="40244B40" w14:textId="77777777" w:rsidR="003F65B5" w:rsidRPr="00446615" w:rsidRDefault="009B7610" w:rsidP="00446615">
      <w:pPr>
        <w:pStyle w:val="Recuodecorpodetexto2"/>
        <w:rPr>
          <w:szCs w:val="24"/>
        </w:rPr>
      </w:pPr>
      <w:r w:rsidRPr="003F7C5B">
        <w:rPr>
          <w:szCs w:val="24"/>
        </w:rPr>
        <w:t xml:space="preserve">ANEXO A – Representação </w:t>
      </w:r>
      <w:r w:rsidR="00446615">
        <w:rPr>
          <w:szCs w:val="24"/>
        </w:rPr>
        <w:t xml:space="preserve">gráfica de contagem de células </w:t>
      </w:r>
    </w:p>
    <w:sectPr w:rsidR="003F65B5" w:rsidRPr="00446615">
      <w:headerReference w:type="first" r:id="rId20"/>
      <w:footnotePr>
        <w:pos w:val="beneathText"/>
      </w:footnotePr>
      <w:pgSz w:w="11905" w:h="16837"/>
      <w:pgMar w:top="1701" w:right="1701" w:bottom="1389" w:left="1701" w:header="0" w:footer="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3" w:author="Nuunees" w:date="2017-09-27T08:27:00Z" w:initials="N">
    <w:p w14:paraId="329703DD" w14:textId="77777777" w:rsidR="008F75A3" w:rsidRDefault="008F75A3">
      <w:pPr>
        <w:pStyle w:val="Textodecomentrio"/>
      </w:pPr>
      <w:r>
        <w:rPr>
          <w:rStyle w:val="Refdecomentrio"/>
        </w:rPr>
        <w:annotationRef/>
      </w:r>
      <w:hyperlink r:id="rId1" w:history="1">
        <w:r w:rsidRPr="00FB3246">
          <w:rPr>
            <w:rStyle w:val="Hyperlink"/>
          </w:rPr>
          <w:t>https://cidadaossp.files.wordpress.com/2014/11/chiavenato-idalberto-administrac3a7c3a3o-de-materiais-uma-abordagem-introdutc3b3ri.pdf</w:t>
        </w:r>
      </w:hyperlink>
    </w:p>
    <w:p w14:paraId="667BFF89" w14:textId="77777777" w:rsidR="008F75A3" w:rsidRDefault="008F75A3">
      <w:pPr>
        <w:pStyle w:val="Textodecomentrio"/>
      </w:pPr>
    </w:p>
  </w:comment>
  <w:comment w:id="24" w:author="Nuunees" w:date="2017-09-27T08:32:00Z" w:initials="N">
    <w:p w14:paraId="3E072B32" w14:textId="77777777" w:rsidR="008F75A3" w:rsidRDefault="008F75A3">
      <w:pPr>
        <w:pStyle w:val="Textodecomentrio"/>
      </w:pPr>
      <w:r>
        <w:rPr>
          <w:rStyle w:val="Refdecomentrio"/>
        </w:rPr>
        <w:annotationRef/>
      </w:r>
      <w:r>
        <w:t xml:space="preserve">Guia do Hardware, citar </w:t>
      </w:r>
      <w:proofErr w:type="spellStart"/>
      <w:r>
        <w:t>dps</w:t>
      </w:r>
      <w:proofErr w:type="spellEnd"/>
    </w:p>
    <w:p w14:paraId="341103BE" w14:textId="77777777" w:rsidR="008F75A3" w:rsidRDefault="008F75A3" w:rsidP="008F75A3">
      <w:pPr>
        <w:pStyle w:val="Textodecomentrio"/>
        <w:ind w:firstLine="0"/>
      </w:pPr>
    </w:p>
  </w:comment>
  <w:comment w:id="25" w:author="Aluno" w:date="2017-09-19T08:44:00Z" w:initials="A">
    <w:p w14:paraId="0BC95D0E" w14:textId="77777777" w:rsidR="008F75A3" w:rsidRDefault="008F75A3" w:rsidP="008F75A3">
      <w:pPr>
        <w:pStyle w:val="Textodecomentrio"/>
      </w:pPr>
      <w:r>
        <w:rPr>
          <w:rStyle w:val="Refdecomentrio"/>
        </w:rPr>
        <w:annotationRef/>
      </w:r>
      <w:r>
        <w:t>CITAR O PROJETO DPS, FALAR MAIS DO OFFBOARD,</w:t>
      </w:r>
      <w:r>
        <w:br/>
        <w:t>INVERTER O TEXTO ALI</w:t>
      </w:r>
    </w:p>
  </w:comment>
  <w:comment w:id="26" w:author="Aluno" w:date="2017-09-19T09:06:00Z" w:initials="A">
    <w:p w14:paraId="47038B12" w14:textId="77777777" w:rsidR="00BA2837" w:rsidRDefault="00BA2837" w:rsidP="00BA2837">
      <w:pPr>
        <w:pStyle w:val="Textodecomentrio"/>
      </w:pPr>
      <w:r>
        <w:rPr>
          <w:rStyle w:val="Refdecomentrio"/>
        </w:rPr>
        <w:annotationRef/>
      </w:r>
      <w:r>
        <w:t>EXPLICAR O PQ NÃO USAR TEORIA DOS GRAFOS, JÁ QUE TUDO DEPENDE APENAS DE UMA PEÇA CENTRAL E NÃO TEM MAIS RELAÇÕES</w:t>
      </w:r>
    </w:p>
    <w:p w14:paraId="6DFB1916" w14:textId="77777777" w:rsidR="00BA2837" w:rsidRDefault="00BA2837" w:rsidP="00BA2837">
      <w:pPr>
        <w:pStyle w:val="Textodecomentrio"/>
      </w:pPr>
    </w:p>
  </w:comment>
  <w:comment w:id="29" w:author="Autor desconhecido" w:date="2017-07-30T13:31:00Z" w:initials="">
    <w:p w14:paraId="54FE623E" w14:textId="77777777" w:rsidR="00D156BA" w:rsidRDefault="00D156BA" w:rsidP="00D156BA">
      <w:r>
        <w:rPr>
          <w:sz w:val="20"/>
        </w:rPr>
        <w:t xml:space="preserve">Plataforma tenta adotar um padrão para todo o texto eu já deixaria claro que o nome dessa plataforma é </w:t>
      </w:r>
      <w:proofErr w:type="spellStart"/>
      <w:r>
        <w:rPr>
          <w:sz w:val="20"/>
        </w:rPr>
        <w:t>sisINV</w:t>
      </w:r>
      <w:proofErr w:type="spellEnd"/>
      <w:r>
        <w:rPr>
          <w:sz w:val="20"/>
        </w:rPr>
        <w:t xml:space="preserve"> e usaria no resto do texto</w:t>
      </w:r>
    </w:p>
  </w:comment>
  <w:comment w:id="36" w:author="Aluno" w:date="2017-09-27T14:17:00Z" w:initials="A">
    <w:p w14:paraId="1BB34A22" w14:textId="0A5CD3E4" w:rsidR="00103D79" w:rsidRDefault="00103D79">
      <w:pPr>
        <w:pStyle w:val="Textodecomentrio"/>
      </w:pPr>
      <w:r>
        <w:rPr>
          <w:rStyle w:val="Refdecomentrio"/>
        </w:rPr>
        <w:annotationRef/>
      </w:r>
      <w:hyperlink r:id="rId2" w:history="1">
        <w:r w:rsidR="00BF2707" w:rsidRPr="00216380">
          <w:rPr>
            <w:rStyle w:val="Hyperlink"/>
          </w:rPr>
          <w:t>http://www.ufrgs.br/cursopgdr/downloadsSerie/derad005.pdf</w:t>
        </w:r>
      </w:hyperlink>
    </w:p>
    <w:p w14:paraId="473CE86C" w14:textId="6367AF0C" w:rsidR="00103D79" w:rsidRDefault="00103D79">
      <w:pPr>
        <w:pStyle w:val="Textodecomentrio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67BFF89" w15:done="0"/>
  <w15:commentEx w15:paraId="341103BE" w15:done="0"/>
  <w15:commentEx w15:paraId="0BC95D0E" w15:done="0"/>
  <w15:commentEx w15:paraId="6DFB1916" w15:done="0"/>
  <w15:commentEx w15:paraId="54FE623E" w15:done="0"/>
  <w15:commentEx w15:paraId="473CE86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67BFF89" w16cid:durableId="1D75DF86"/>
  <w16cid:commentId w16cid:paraId="341103BE" w16cid:durableId="1D75E081"/>
  <w16cid:commentId w16cid:paraId="0BC95D0E" w16cid:durableId="1D75E0A5"/>
  <w16cid:commentId w16cid:paraId="6DFB1916" w16cid:durableId="1D75C851"/>
  <w16cid:commentId w16cid:paraId="473CE86C" w16cid:durableId="1D769AE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217F9C" w14:textId="77777777" w:rsidR="00406E4A" w:rsidRDefault="00406E4A">
      <w:pPr>
        <w:spacing w:after="0"/>
      </w:pPr>
      <w:r>
        <w:separator/>
      </w:r>
    </w:p>
  </w:endnote>
  <w:endnote w:type="continuationSeparator" w:id="0">
    <w:p w14:paraId="29CFB26F" w14:textId="77777777" w:rsidR="00406E4A" w:rsidRDefault="00406E4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5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819066" w14:textId="77777777" w:rsidR="00806DBB" w:rsidRDefault="00806DBB">
    <w:pPr>
      <w:pStyle w:val="Rodap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7F467C" w14:textId="77777777" w:rsidR="00406E4A" w:rsidRDefault="00406E4A">
      <w:pPr>
        <w:spacing w:after="0"/>
      </w:pPr>
      <w:r>
        <w:separator/>
      </w:r>
    </w:p>
  </w:footnote>
  <w:footnote w:type="continuationSeparator" w:id="0">
    <w:p w14:paraId="0610B08D" w14:textId="77777777" w:rsidR="00406E4A" w:rsidRDefault="00406E4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086557" w14:textId="77777777" w:rsidR="00806DBB" w:rsidRDefault="00806DBB">
    <w:pPr>
      <w:pStyle w:val="Cabealho"/>
      <w:ind w:right="360" w:firstLine="360"/>
      <w:jc w:val="right"/>
      <w:rPr>
        <w:rStyle w:val="Nmerodepgina"/>
      </w:rPr>
    </w:pPr>
  </w:p>
  <w:p w14:paraId="30249C17" w14:textId="77777777" w:rsidR="00806DBB" w:rsidRDefault="00806DBB">
    <w:pPr>
      <w:pStyle w:val="Cabealho"/>
      <w:ind w:right="360" w:firstLine="360"/>
      <w:jc w:val="right"/>
      <w:rPr>
        <w:rStyle w:val="Nmerodepgina"/>
      </w:rPr>
    </w:pPr>
  </w:p>
  <w:p w14:paraId="0784DDF9" w14:textId="77777777" w:rsidR="00806DBB" w:rsidRDefault="00806DBB">
    <w:pPr>
      <w:pStyle w:val="Cabealho"/>
      <w:ind w:firstLine="360"/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5</w:t>
    </w:r>
    <w:r>
      <w:rPr>
        <w:rStyle w:val="Nmerodepgina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189A60" w14:textId="77777777" w:rsidR="00806DBB" w:rsidRDefault="00806DBB">
    <w:pPr>
      <w:pStyle w:val="Cabealho"/>
    </w:pPr>
  </w:p>
  <w:p w14:paraId="61E6FA0A" w14:textId="77777777" w:rsidR="00806DBB" w:rsidRDefault="00806DBB">
    <w:pPr>
      <w:pStyle w:val="Cabealho"/>
    </w:pPr>
  </w:p>
  <w:p w14:paraId="75132F11" w14:textId="77777777" w:rsidR="00806DBB" w:rsidRDefault="00806DBB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E75700" w14:textId="77777777" w:rsidR="00806DBB" w:rsidRDefault="00806DBB">
    <w:pPr>
      <w:pStyle w:val="Cabealho"/>
      <w:jc w:val="right"/>
    </w:pPr>
  </w:p>
  <w:p w14:paraId="77018313" w14:textId="77777777" w:rsidR="00806DBB" w:rsidRDefault="00806DBB">
    <w:pPr>
      <w:pStyle w:val="Cabealho"/>
      <w:jc w:val="right"/>
    </w:pPr>
  </w:p>
  <w:p w14:paraId="100E5535" w14:textId="77777777" w:rsidR="00806DBB" w:rsidRDefault="00806DBB">
    <w:pPr>
      <w:pStyle w:val="Cabealho"/>
      <w:jc w:val="righ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550254" w14:textId="77777777" w:rsidR="00806DBB" w:rsidRDefault="00806DBB">
    <w:pPr>
      <w:pStyle w:val="Cabealho"/>
      <w:rPr>
        <w:rStyle w:val="Nmerodepgina"/>
      </w:rPr>
    </w:pPr>
  </w:p>
  <w:p w14:paraId="78470B55" w14:textId="77777777" w:rsidR="00806DBB" w:rsidRDefault="00806DBB">
    <w:pPr>
      <w:pStyle w:val="Cabealho"/>
      <w:rPr>
        <w:rStyle w:val="Nmerodepgina"/>
      </w:rPr>
    </w:pPr>
  </w:p>
  <w:p w14:paraId="588AAC45" w14:textId="77777777" w:rsidR="00806DBB" w:rsidRDefault="00806DBB">
    <w:pPr>
      <w:pStyle w:val="Cabealho"/>
      <w:jc w:val="lef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10</w:t>
    </w:r>
    <w:r>
      <w:rPr>
        <w:rStyle w:val="Nmerodepgina"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3F736F" w14:textId="77777777" w:rsidR="00806DBB" w:rsidRDefault="00806DBB">
    <w:pPr>
      <w:pStyle w:val="Cabealho"/>
      <w:jc w:val="left"/>
      <w:rPr>
        <w:rStyle w:val="Nmerodepgina"/>
      </w:rPr>
    </w:pPr>
  </w:p>
  <w:p w14:paraId="3D3C353A" w14:textId="77777777" w:rsidR="00806DBB" w:rsidRDefault="00806DBB">
    <w:pPr>
      <w:pStyle w:val="Cabealho"/>
      <w:rPr>
        <w:rStyle w:val="Nmerodepgina"/>
      </w:rPr>
    </w:pPr>
  </w:p>
  <w:p w14:paraId="49D2CBFC" w14:textId="77777777" w:rsidR="00806DBB" w:rsidRDefault="00806DBB">
    <w:pPr>
      <w:pStyle w:val="Cabealho"/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13</w:t>
    </w:r>
    <w:r>
      <w:rPr>
        <w:rStyle w:val="Nmerodepgina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E28BE5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36A0155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Helvetica" w:hAnsi="Helvetica" w:hint="default"/>
        <w:b/>
        <w:bCs/>
        <w:i w:val="0"/>
        <w:iCs w:val="0"/>
        <w:caps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504"/>
      </w:pPr>
      <w:rPr>
        <w:rFonts w:ascii="Times New Roman" w:hAnsi="Times New Roman" w:hint="default"/>
        <w:b/>
        <w:bCs w:val="0"/>
        <w:i w:val="0"/>
        <w:iCs w:val="0"/>
        <w:caps w:val="0"/>
        <w:smallCaps w:val="0"/>
        <w:sz w:val="24"/>
        <w:szCs w:val="24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474"/>
        </w:tabs>
        <w:ind w:left="1474" w:hanging="1474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pStyle w:val="Ttulo4"/>
      <w:suff w:val="nothing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" w15:restartNumberingAfterBreak="0">
    <w:nsid w:val="00000002"/>
    <w:multiLevelType w:val="singleLevel"/>
    <w:tmpl w:val="00000002"/>
    <w:name w:val="WW8Num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3" w15:restartNumberingAfterBreak="0">
    <w:nsid w:val="03A4656E"/>
    <w:multiLevelType w:val="multilevel"/>
    <w:tmpl w:val="C2CC814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Helvetica" w:hAnsi="Helvetica" w:hint="default"/>
        <w:b/>
        <w:bCs/>
        <w:i w:val="0"/>
        <w:iCs w:val="0"/>
        <w:caps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504"/>
      </w:pPr>
      <w:rPr>
        <w:rFonts w:ascii="Times New Roman" w:hAnsi="Times New Roman" w:hint="default"/>
        <w:b/>
        <w:i w:val="0"/>
        <w:caps w:val="0"/>
        <w:smallCaps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474"/>
        </w:tabs>
        <w:ind w:left="1474" w:hanging="1474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suff w:val="nothing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4" w15:restartNumberingAfterBreak="0">
    <w:nsid w:val="0ED40B4B"/>
    <w:multiLevelType w:val="hybridMultilevel"/>
    <w:tmpl w:val="42B822F6"/>
    <w:lvl w:ilvl="0" w:tplc="6E985D86">
      <w:start w:val="1"/>
      <w:numFmt w:val="upp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1B6E71B8"/>
    <w:multiLevelType w:val="multilevel"/>
    <w:tmpl w:val="DCB486A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Helvetica" w:hAnsi="Helvetica"/>
        <w:b/>
        <w:i w:val="0"/>
        <w:caps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504"/>
      </w:pPr>
      <w:rPr>
        <w:rFonts w:ascii="Times New Roman" w:hAnsi="Times New Roman"/>
        <w:b/>
        <w:i w:val="0"/>
        <w:caps w:val="0"/>
        <w:smallCaps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474"/>
        </w:tabs>
        <w:ind w:left="1474" w:hanging="1474"/>
      </w:pPr>
      <w:rPr>
        <w:rFonts w:ascii="Times New Roman" w:hAnsi="Times New Roman"/>
        <w:b/>
        <w:i w:val="0"/>
        <w:sz w:val="24"/>
      </w:rPr>
    </w:lvl>
    <w:lvl w:ilvl="3">
      <w:start w:val="1"/>
      <w:numFmt w:val="decimal"/>
      <w:suff w:val="nothing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6" w15:restartNumberingAfterBreak="0">
    <w:nsid w:val="22EF54E2"/>
    <w:multiLevelType w:val="hybridMultilevel"/>
    <w:tmpl w:val="05C2394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002A31"/>
    <w:multiLevelType w:val="hybridMultilevel"/>
    <w:tmpl w:val="9580CB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8C630D"/>
    <w:multiLevelType w:val="hybridMultilevel"/>
    <w:tmpl w:val="1A9C438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594CAB"/>
    <w:multiLevelType w:val="multilevel"/>
    <w:tmpl w:val="3A8A0B94"/>
    <w:lvl w:ilvl="0">
      <w:start w:val="1"/>
      <w:numFmt w:val="decimal"/>
      <w:pStyle w:val="Ttulo1"/>
      <w:lvlText w:val="%1"/>
      <w:lvlJc w:val="left"/>
      <w:pPr>
        <w:tabs>
          <w:tab w:val="num" w:pos="700"/>
        </w:tabs>
        <w:ind w:left="700" w:hanging="360"/>
      </w:pPr>
      <w:rPr>
        <w:rFonts w:ascii="Times New Roman" w:hAnsi="Times New Roman" w:cs="Times New Roman" w:hint="default"/>
        <w:b/>
        <w:bCs/>
        <w:i w:val="0"/>
        <w:iCs w:val="0"/>
        <w:caps/>
        <w:sz w:val="24"/>
        <w:szCs w:val="24"/>
      </w:rPr>
    </w:lvl>
    <w:lvl w:ilvl="1">
      <w:start w:val="1"/>
      <w:numFmt w:val="decimal"/>
      <w:pStyle w:val="Ttulo2"/>
      <w:lvlText w:val="%1.%2"/>
      <w:lvlJc w:val="left"/>
      <w:pPr>
        <w:tabs>
          <w:tab w:val="num" w:pos="788"/>
        </w:tabs>
        <w:ind w:left="788" w:hanging="504"/>
      </w:pPr>
      <w:rPr>
        <w:rFonts w:ascii="Times New Roman" w:hAnsi="Times New Roman" w:hint="default"/>
        <w:b w:val="0"/>
        <w:bCs w:val="0"/>
        <w:i w:val="0"/>
        <w:iCs w:val="0"/>
        <w:caps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814"/>
        </w:tabs>
        <w:ind w:left="1814" w:hanging="1474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suff w:val="nothing"/>
      <w:lvlText w:val="%1.%2.%3.%4"/>
      <w:lvlJc w:val="left"/>
      <w:pPr>
        <w:ind w:left="340" w:firstLine="0"/>
      </w:pPr>
      <w:rPr>
        <w:rFonts w:hint="default"/>
      </w:rPr>
    </w:lvl>
    <w:lvl w:ilvl="4">
      <w:start w:val="1"/>
      <w:numFmt w:val="decimal"/>
      <w:pStyle w:val="Ttulo5"/>
      <w:lvlText w:val="%1.%2.%3.%4.%5."/>
      <w:lvlJc w:val="left"/>
      <w:pPr>
        <w:tabs>
          <w:tab w:val="num" w:pos="2572"/>
        </w:tabs>
        <w:ind w:left="2572" w:hanging="792"/>
      </w:pPr>
      <w:rPr>
        <w:rFonts w:ascii="Times New Roman" w:hAnsi="Times New Roman" w:hint="default"/>
        <w:b w:val="0"/>
        <w:bCs w:val="0"/>
        <w:i/>
        <w:iCs/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3076"/>
        </w:tabs>
        <w:ind w:left="30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0"/>
        </w:tabs>
        <w:ind w:left="35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084"/>
        </w:tabs>
        <w:ind w:left="40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60"/>
        </w:tabs>
        <w:ind w:left="4660" w:hanging="1440"/>
      </w:pPr>
      <w:rPr>
        <w:rFonts w:hint="default"/>
      </w:rPr>
    </w:lvl>
  </w:abstractNum>
  <w:abstractNum w:abstractNumId="10" w15:restartNumberingAfterBreak="0">
    <w:nsid w:val="6FAC7AD1"/>
    <w:multiLevelType w:val="hybridMultilevel"/>
    <w:tmpl w:val="83804E82"/>
    <w:lvl w:ilvl="0" w:tplc="CBAE819A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70C86B63"/>
    <w:multiLevelType w:val="multilevel"/>
    <w:tmpl w:val="36A0155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Helvetica" w:hAnsi="Helvetica" w:hint="default"/>
        <w:b/>
        <w:bCs/>
        <w:i w:val="0"/>
        <w:iCs w:val="0"/>
        <w:caps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504"/>
      </w:pPr>
      <w:rPr>
        <w:rFonts w:ascii="Times New Roman" w:hAnsi="Times New Roman" w:hint="default"/>
        <w:b/>
        <w:bCs w:val="0"/>
        <w:i w:val="0"/>
        <w:iCs w:val="0"/>
        <w:caps w:val="0"/>
        <w:smallCaps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474"/>
        </w:tabs>
        <w:ind w:left="1474" w:hanging="1474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suff w:val="nothing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2" w15:restartNumberingAfterBreak="0">
    <w:nsid w:val="7D2B27A2"/>
    <w:multiLevelType w:val="hybridMultilevel"/>
    <w:tmpl w:val="74041842"/>
    <w:lvl w:ilvl="0" w:tplc="0416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9"/>
  </w:num>
  <w:num w:numId="7">
    <w:abstractNumId w:val="11"/>
  </w:num>
  <w:num w:numId="8">
    <w:abstractNumId w:val="9"/>
  </w:num>
  <w:num w:numId="9">
    <w:abstractNumId w:val="9"/>
  </w:num>
  <w:num w:numId="10">
    <w:abstractNumId w:val="4"/>
  </w:num>
  <w:num w:numId="11">
    <w:abstractNumId w:val="8"/>
  </w:num>
  <w:num w:numId="12">
    <w:abstractNumId w:val="9"/>
  </w:num>
  <w:num w:numId="13">
    <w:abstractNumId w:val="9"/>
  </w:num>
  <w:num w:numId="14">
    <w:abstractNumId w:val="10"/>
  </w:num>
  <w:num w:numId="15">
    <w:abstractNumId w:val="6"/>
  </w:num>
  <w:num w:numId="16">
    <w:abstractNumId w:val="7"/>
  </w:num>
  <w:num w:numId="17">
    <w:abstractNumId w:val="9"/>
  </w:num>
  <w:num w:numId="18">
    <w:abstractNumId w:val="1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Nuunees">
    <w15:presenceInfo w15:providerId="None" w15:userId="Nuunee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9"/>
  <w:hyphenationZone w:val="425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C77"/>
    <w:rsid w:val="000361E6"/>
    <w:rsid w:val="000A584F"/>
    <w:rsid w:val="000C2CDE"/>
    <w:rsid w:val="000E495D"/>
    <w:rsid w:val="000E58AD"/>
    <w:rsid w:val="00103D79"/>
    <w:rsid w:val="00104E47"/>
    <w:rsid w:val="00141154"/>
    <w:rsid w:val="001538A3"/>
    <w:rsid w:val="00186E75"/>
    <w:rsid w:val="001C4275"/>
    <w:rsid w:val="001C4ADB"/>
    <w:rsid w:val="001E6C72"/>
    <w:rsid w:val="00211DA6"/>
    <w:rsid w:val="002174E1"/>
    <w:rsid w:val="00220B31"/>
    <w:rsid w:val="002302DA"/>
    <w:rsid w:val="002444B4"/>
    <w:rsid w:val="0024668D"/>
    <w:rsid w:val="00264736"/>
    <w:rsid w:val="00276898"/>
    <w:rsid w:val="002825E9"/>
    <w:rsid w:val="00283B0C"/>
    <w:rsid w:val="002C014B"/>
    <w:rsid w:val="002C2304"/>
    <w:rsid w:val="002C4872"/>
    <w:rsid w:val="002C69A4"/>
    <w:rsid w:val="002E7A88"/>
    <w:rsid w:val="002F3088"/>
    <w:rsid w:val="002F74DA"/>
    <w:rsid w:val="003218A6"/>
    <w:rsid w:val="003324C2"/>
    <w:rsid w:val="003A5C77"/>
    <w:rsid w:val="003A760E"/>
    <w:rsid w:val="003B362C"/>
    <w:rsid w:val="003B6BDF"/>
    <w:rsid w:val="003C15AD"/>
    <w:rsid w:val="003F65B5"/>
    <w:rsid w:val="003F7C5B"/>
    <w:rsid w:val="00406E4A"/>
    <w:rsid w:val="00414371"/>
    <w:rsid w:val="00426A74"/>
    <w:rsid w:val="004309D0"/>
    <w:rsid w:val="004338C1"/>
    <w:rsid w:val="00446615"/>
    <w:rsid w:val="00462EBF"/>
    <w:rsid w:val="00464774"/>
    <w:rsid w:val="0049477F"/>
    <w:rsid w:val="004954D0"/>
    <w:rsid w:val="00497FA1"/>
    <w:rsid w:val="004C0FD6"/>
    <w:rsid w:val="004D4842"/>
    <w:rsid w:val="004D61E8"/>
    <w:rsid w:val="004E5639"/>
    <w:rsid w:val="005039DB"/>
    <w:rsid w:val="005051F4"/>
    <w:rsid w:val="0050595A"/>
    <w:rsid w:val="005125B5"/>
    <w:rsid w:val="005166E5"/>
    <w:rsid w:val="00540888"/>
    <w:rsid w:val="0057498C"/>
    <w:rsid w:val="005F0C92"/>
    <w:rsid w:val="00617562"/>
    <w:rsid w:val="00670A75"/>
    <w:rsid w:val="00674707"/>
    <w:rsid w:val="006A5862"/>
    <w:rsid w:val="006B285A"/>
    <w:rsid w:val="006B60FF"/>
    <w:rsid w:val="006E113D"/>
    <w:rsid w:val="006F20F2"/>
    <w:rsid w:val="00701833"/>
    <w:rsid w:val="00734E44"/>
    <w:rsid w:val="007A5206"/>
    <w:rsid w:val="007E6802"/>
    <w:rsid w:val="0080513A"/>
    <w:rsid w:val="00806DBB"/>
    <w:rsid w:val="0082415B"/>
    <w:rsid w:val="00825D53"/>
    <w:rsid w:val="008308BE"/>
    <w:rsid w:val="0085229E"/>
    <w:rsid w:val="00870632"/>
    <w:rsid w:val="008B6F22"/>
    <w:rsid w:val="008C227A"/>
    <w:rsid w:val="008D00D3"/>
    <w:rsid w:val="008E6F0B"/>
    <w:rsid w:val="008F75A3"/>
    <w:rsid w:val="00903D25"/>
    <w:rsid w:val="00916833"/>
    <w:rsid w:val="009373B9"/>
    <w:rsid w:val="00940D37"/>
    <w:rsid w:val="00963A16"/>
    <w:rsid w:val="00995CF1"/>
    <w:rsid w:val="009B0778"/>
    <w:rsid w:val="009B2557"/>
    <w:rsid w:val="009B7610"/>
    <w:rsid w:val="00A12994"/>
    <w:rsid w:val="00A4662C"/>
    <w:rsid w:val="00A65A42"/>
    <w:rsid w:val="00A74489"/>
    <w:rsid w:val="00A76F0A"/>
    <w:rsid w:val="00A90AD3"/>
    <w:rsid w:val="00A90CF9"/>
    <w:rsid w:val="00AB592A"/>
    <w:rsid w:val="00AC7AD0"/>
    <w:rsid w:val="00AD1F93"/>
    <w:rsid w:val="00AE69F4"/>
    <w:rsid w:val="00AF51BB"/>
    <w:rsid w:val="00B028E5"/>
    <w:rsid w:val="00B348F3"/>
    <w:rsid w:val="00B36556"/>
    <w:rsid w:val="00B37F27"/>
    <w:rsid w:val="00B54D9B"/>
    <w:rsid w:val="00BA2837"/>
    <w:rsid w:val="00BA68C7"/>
    <w:rsid w:val="00BF2707"/>
    <w:rsid w:val="00BF275D"/>
    <w:rsid w:val="00C011E6"/>
    <w:rsid w:val="00C06671"/>
    <w:rsid w:val="00C10B3F"/>
    <w:rsid w:val="00C45C00"/>
    <w:rsid w:val="00C523A2"/>
    <w:rsid w:val="00C544B9"/>
    <w:rsid w:val="00CA5213"/>
    <w:rsid w:val="00CB518C"/>
    <w:rsid w:val="00CC7352"/>
    <w:rsid w:val="00CD6A42"/>
    <w:rsid w:val="00CE3415"/>
    <w:rsid w:val="00CF3307"/>
    <w:rsid w:val="00CF657E"/>
    <w:rsid w:val="00D156BA"/>
    <w:rsid w:val="00D25610"/>
    <w:rsid w:val="00D27155"/>
    <w:rsid w:val="00D32546"/>
    <w:rsid w:val="00D37220"/>
    <w:rsid w:val="00D441D4"/>
    <w:rsid w:val="00D52FCA"/>
    <w:rsid w:val="00DD5574"/>
    <w:rsid w:val="00DD7153"/>
    <w:rsid w:val="00E14F19"/>
    <w:rsid w:val="00E42C4C"/>
    <w:rsid w:val="00E671A7"/>
    <w:rsid w:val="00E83132"/>
    <w:rsid w:val="00EA583E"/>
    <w:rsid w:val="00EB50BB"/>
    <w:rsid w:val="00EE3FB6"/>
    <w:rsid w:val="00EF3349"/>
    <w:rsid w:val="00F01E6D"/>
    <w:rsid w:val="00F36B51"/>
    <w:rsid w:val="00F90713"/>
    <w:rsid w:val="00F93878"/>
    <w:rsid w:val="00F9454D"/>
    <w:rsid w:val="00FA4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649E9"/>
  <w15:docId w15:val="{2E237CB8-C6DC-4EBF-9271-EC3468EAC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after="120"/>
      <w:ind w:firstLine="340"/>
      <w:jc w:val="both"/>
    </w:pPr>
    <w:rPr>
      <w:sz w:val="24"/>
    </w:rPr>
  </w:style>
  <w:style w:type="paragraph" w:styleId="Ttulo1">
    <w:name w:val="heading 1"/>
    <w:basedOn w:val="Normal"/>
    <w:next w:val="Normal"/>
    <w:qFormat/>
    <w:rsid w:val="000E495D"/>
    <w:pPr>
      <w:keepNext/>
      <w:pageBreakBefore/>
      <w:numPr>
        <w:numId w:val="6"/>
      </w:numPr>
      <w:spacing w:before="1800" w:after="840"/>
      <w:ind w:left="295" w:hanging="295"/>
      <w:jc w:val="left"/>
      <w:outlineLvl w:val="0"/>
    </w:pPr>
    <w:rPr>
      <w:b/>
      <w:bCs/>
      <w:caps/>
      <w:szCs w:val="24"/>
    </w:rPr>
  </w:style>
  <w:style w:type="paragraph" w:styleId="Ttulo2">
    <w:name w:val="heading 2"/>
    <w:basedOn w:val="Normal"/>
    <w:next w:val="Normal"/>
    <w:autoRedefine/>
    <w:qFormat/>
    <w:rsid w:val="00BF2707"/>
    <w:pPr>
      <w:keepNext/>
      <w:numPr>
        <w:ilvl w:val="1"/>
        <w:numId w:val="6"/>
      </w:numPr>
      <w:tabs>
        <w:tab w:val="clear" w:pos="788"/>
      </w:tabs>
      <w:spacing w:before="360" w:after="180"/>
      <w:ind w:left="426" w:hanging="426"/>
      <w:jc w:val="left"/>
      <w:outlineLvl w:val="1"/>
    </w:pPr>
    <w:rPr>
      <w:rFonts w:ascii="Times" w:hAnsi="Times"/>
      <w:i/>
      <w:caps/>
      <w:szCs w:val="24"/>
    </w:rPr>
  </w:style>
  <w:style w:type="paragraph" w:styleId="Ttulo3">
    <w:name w:val="heading 3"/>
    <w:basedOn w:val="Normal"/>
    <w:next w:val="Normal"/>
    <w:qFormat/>
    <w:rsid w:val="0085229E"/>
    <w:pPr>
      <w:keepNext/>
      <w:numPr>
        <w:ilvl w:val="2"/>
        <w:numId w:val="1"/>
      </w:numPr>
      <w:spacing w:before="240"/>
      <w:jc w:val="left"/>
      <w:outlineLvl w:val="2"/>
    </w:pPr>
    <w:rPr>
      <w:b/>
    </w:rPr>
  </w:style>
  <w:style w:type="paragraph" w:styleId="Ttulo4">
    <w:name w:val="heading 4"/>
    <w:basedOn w:val="Ttulo3"/>
    <w:next w:val="Normal"/>
    <w:qFormat/>
    <w:rsid w:val="0085229E"/>
    <w:pPr>
      <w:numPr>
        <w:ilvl w:val="3"/>
      </w:numPr>
      <w:outlineLvl w:val="3"/>
    </w:pPr>
    <w:rPr>
      <w:b w:val="0"/>
      <w:szCs w:val="24"/>
    </w:rPr>
  </w:style>
  <w:style w:type="paragraph" w:styleId="Ttulo5">
    <w:name w:val="heading 5"/>
    <w:basedOn w:val="Normal"/>
    <w:next w:val="Normal"/>
    <w:qFormat/>
    <w:rsid w:val="008D00D3"/>
    <w:pPr>
      <w:keepNext/>
      <w:numPr>
        <w:ilvl w:val="4"/>
        <w:numId w:val="6"/>
      </w:numPr>
      <w:jc w:val="center"/>
      <w:outlineLvl w:val="4"/>
    </w:pPr>
    <w:rPr>
      <w:i/>
      <w:iCs/>
      <w:szCs w:val="24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color w:val="0000FF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b/>
    </w:rPr>
  </w:style>
  <w:style w:type="paragraph" w:styleId="Ttulo8">
    <w:name w:val="heading 8"/>
    <w:basedOn w:val="Normal"/>
    <w:next w:val="Normal"/>
    <w:qFormat/>
    <w:pPr>
      <w:keepNext/>
      <w:ind w:firstLine="0"/>
      <w:jc w:val="center"/>
      <w:outlineLvl w:val="7"/>
    </w:pPr>
    <w:rPr>
      <w:b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Helvetica" w:hAnsi="Helvetica"/>
      <w:b/>
      <w:i w:val="0"/>
      <w:caps/>
      <w:sz w:val="32"/>
      <w:szCs w:val="32"/>
    </w:rPr>
  </w:style>
  <w:style w:type="character" w:customStyle="1" w:styleId="WW8Num1z1">
    <w:name w:val="WW8Num1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1z2">
    <w:name w:val="WW8Num1z2"/>
    <w:rPr>
      <w:rFonts w:ascii="Times New Roman" w:hAnsi="Times New Roman"/>
      <w:b/>
      <w:i w:val="0"/>
      <w:sz w:val="24"/>
    </w:rPr>
  </w:style>
  <w:style w:type="character" w:customStyle="1" w:styleId="WW8Num2z0">
    <w:name w:val="WW8Num2z0"/>
    <w:rPr>
      <w:rFonts w:ascii="Helvetica" w:hAnsi="Helvetica"/>
      <w:b/>
      <w:i w:val="0"/>
      <w:caps/>
      <w:sz w:val="32"/>
      <w:szCs w:val="32"/>
    </w:rPr>
  </w:style>
  <w:style w:type="character" w:customStyle="1" w:styleId="WW8Num2z1">
    <w:name w:val="WW8Num2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2z2">
    <w:name w:val="WW8Num2z2"/>
    <w:rPr>
      <w:rFonts w:ascii="Times New Roman" w:hAnsi="Times New Roman"/>
      <w:b/>
      <w:i w:val="0"/>
      <w:sz w:val="24"/>
    </w:rPr>
  </w:style>
  <w:style w:type="character" w:customStyle="1" w:styleId="WW8Num3z0">
    <w:name w:val="WW8Num3z0"/>
    <w:rPr>
      <w:rFonts w:ascii="Helvetica" w:hAnsi="Helvetica"/>
      <w:b/>
      <w:i w:val="0"/>
      <w:caps/>
      <w:sz w:val="32"/>
      <w:szCs w:val="32"/>
    </w:rPr>
  </w:style>
  <w:style w:type="character" w:customStyle="1" w:styleId="WW8Num3z1">
    <w:name w:val="WW8Num3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3z2">
    <w:name w:val="WW8Num3z2"/>
    <w:rPr>
      <w:rFonts w:ascii="Times New Roman" w:hAnsi="Times New Roman"/>
      <w:b/>
      <w:i w:val="0"/>
      <w:sz w:val="24"/>
    </w:rPr>
  </w:style>
  <w:style w:type="character" w:customStyle="1" w:styleId="WW8Num4z0">
    <w:name w:val="WW8Num4z0"/>
    <w:rPr>
      <w:rFonts w:ascii="Helvetica" w:hAnsi="Helvetica"/>
      <w:b/>
      <w:i w:val="0"/>
      <w:caps/>
      <w:sz w:val="32"/>
      <w:szCs w:val="32"/>
    </w:rPr>
  </w:style>
  <w:style w:type="character" w:customStyle="1" w:styleId="WW8Num4z1">
    <w:name w:val="WW8Num4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4z2">
    <w:name w:val="WW8Num4z2"/>
    <w:rPr>
      <w:rFonts w:ascii="Times New Roman" w:hAnsi="Times New Roman"/>
      <w:b/>
      <w:i w:val="0"/>
      <w:sz w:val="24"/>
    </w:rPr>
  </w:style>
  <w:style w:type="character" w:customStyle="1" w:styleId="WW8Num5z0">
    <w:name w:val="WW8Num5z0"/>
    <w:rPr>
      <w:rFonts w:ascii="Helvetica" w:hAnsi="Helvetica"/>
      <w:b/>
      <w:i w:val="0"/>
      <w:caps/>
      <w:sz w:val="32"/>
      <w:szCs w:val="32"/>
    </w:rPr>
  </w:style>
  <w:style w:type="character" w:customStyle="1" w:styleId="WW8Num5z1">
    <w:name w:val="WW8Num5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5z2">
    <w:name w:val="WW8Num5z2"/>
    <w:rPr>
      <w:rFonts w:ascii="Times New Roman" w:hAnsi="Times New Roman"/>
      <w:b/>
      <w:i w:val="0"/>
      <w:sz w:val="24"/>
    </w:rPr>
  </w:style>
  <w:style w:type="character" w:customStyle="1" w:styleId="WW8Num6z0">
    <w:name w:val="WW8Num6z0"/>
    <w:rPr>
      <w:rFonts w:ascii="Helvetica" w:hAnsi="Helvetica"/>
      <w:b/>
      <w:i w:val="0"/>
      <w:caps/>
      <w:sz w:val="32"/>
      <w:szCs w:val="32"/>
    </w:rPr>
  </w:style>
  <w:style w:type="character" w:customStyle="1" w:styleId="WW8Num6z1">
    <w:name w:val="WW8Num6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6z2">
    <w:name w:val="WW8Num6z2"/>
    <w:rPr>
      <w:rFonts w:ascii="Times New Roman" w:hAnsi="Times New Roman"/>
      <w:b/>
      <w:i w:val="0"/>
      <w:sz w:val="24"/>
    </w:rPr>
  </w:style>
  <w:style w:type="character" w:customStyle="1" w:styleId="WW8Num7z0">
    <w:name w:val="WW8Num7z0"/>
    <w:rPr>
      <w:rFonts w:ascii="Times New Roman" w:hAnsi="Times New Roman"/>
      <w:b/>
      <w:i w:val="0"/>
      <w:caps/>
      <w:sz w:val="32"/>
    </w:rPr>
  </w:style>
  <w:style w:type="character" w:customStyle="1" w:styleId="WW8Num7z1">
    <w:name w:val="WW8Num7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7z2">
    <w:name w:val="WW8Num7z2"/>
    <w:rPr>
      <w:rFonts w:ascii="Times New Roman" w:hAnsi="Times New Roman"/>
      <w:b/>
      <w:i w:val="0"/>
      <w:sz w:val="24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DefaultParagraphFont1">
    <w:name w:val="Default Paragraph Font1"/>
  </w:style>
  <w:style w:type="character" w:customStyle="1" w:styleId="FootnoteCharacters">
    <w:name w:val="Footnote Characters"/>
    <w:rPr>
      <w:vertAlign w:val="superscript"/>
    </w:rPr>
  </w:style>
  <w:style w:type="character" w:styleId="Nmerodepgina">
    <w:name w:val="page number"/>
    <w:basedOn w:val="DefaultParagraphFont1"/>
    <w:semiHidden/>
  </w:style>
  <w:style w:type="character" w:styleId="Hyperlink">
    <w:name w:val="Hyperlink"/>
    <w:uiPriority w:val="99"/>
    <w:rPr>
      <w:color w:val="0000FF"/>
      <w:u w:val="single"/>
    </w:rPr>
  </w:style>
  <w:style w:type="character" w:styleId="HiperlinkVisitado">
    <w:name w:val="FollowedHyperlink"/>
    <w:semiHidden/>
    <w:rPr>
      <w:color w:val="800080"/>
      <w:u w:val="single"/>
    </w:rPr>
  </w:style>
  <w:style w:type="character" w:customStyle="1" w:styleId="Hiperlink">
    <w:name w:val="Hiperlink"/>
    <w:rPr>
      <w:color w:val="0000FF"/>
      <w:u w:val="single"/>
    </w:rPr>
  </w:style>
  <w:style w:type="character" w:customStyle="1" w:styleId="TtuloChar">
    <w:name w:val="Título Char"/>
    <w:rPr>
      <w:rFonts w:ascii="Helvetica" w:hAnsi="Helvetica"/>
      <w:b/>
      <w:caps/>
      <w:noProof w:val="0"/>
      <w:sz w:val="32"/>
      <w:lang w:val="pt-BR" w:eastAsia="ar-SA" w:bidi="ar-SA"/>
    </w:rPr>
  </w:style>
  <w:style w:type="character" w:customStyle="1" w:styleId="EstiloTtuloHelveticaChar">
    <w:name w:val="Estilo Título + Helvetica Char"/>
    <w:rPr>
      <w:rFonts w:ascii="Helvetica" w:hAnsi="Helvetica"/>
      <w:b/>
      <w:bCs/>
      <w:caps/>
      <w:noProof w:val="0"/>
      <w:sz w:val="32"/>
      <w:lang w:val="pt-BR" w:eastAsia="ar-SA" w:bidi="ar-SA"/>
    </w:rPr>
  </w:style>
  <w:style w:type="paragraph" w:customStyle="1" w:styleId="Heading">
    <w:name w:val="Heading"/>
    <w:basedOn w:val="Normal"/>
    <w:next w:val="Corpodetexto"/>
    <w:pPr>
      <w:keepNext/>
      <w:spacing w:before="240"/>
    </w:pPr>
    <w:rPr>
      <w:rFonts w:ascii="Arial" w:eastAsia="Lucida Sans Unicode" w:hAnsi="Arial" w:cs="MS Mincho"/>
      <w:sz w:val="28"/>
      <w:szCs w:val="28"/>
    </w:rPr>
  </w:style>
  <w:style w:type="paragraph" w:styleId="Corpodetexto">
    <w:name w:val="Body Text"/>
    <w:basedOn w:val="Normal"/>
    <w:semiHidden/>
  </w:style>
  <w:style w:type="paragraph" w:styleId="Lista">
    <w:name w:val="List"/>
    <w:basedOn w:val="Corpodetexto"/>
    <w:semiHidden/>
    <w:rPr>
      <w:rFonts w:cs="Tahoma"/>
    </w:rPr>
  </w:style>
  <w:style w:type="paragraph" w:customStyle="1" w:styleId="Caption1">
    <w:name w:val="Caption1"/>
    <w:basedOn w:val="Normal"/>
    <w:next w:val="Normal"/>
    <w:pPr>
      <w:ind w:firstLine="0"/>
      <w:jc w:val="center"/>
    </w:p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Sumrio1">
    <w:name w:val="toc 1"/>
    <w:basedOn w:val="Normal"/>
    <w:next w:val="Normal"/>
    <w:uiPriority w:val="39"/>
    <w:rsid w:val="00141154"/>
    <w:pPr>
      <w:ind w:firstLine="0"/>
      <w:jc w:val="left"/>
    </w:pPr>
    <w:rPr>
      <w:b/>
      <w:caps/>
    </w:rPr>
  </w:style>
  <w:style w:type="paragraph" w:styleId="Sumrio2">
    <w:name w:val="toc 2"/>
    <w:basedOn w:val="Normal"/>
    <w:next w:val="Normal"/>
    <w:uiPriority w:val="39"/>
    <w:rsid w:val="00141154"/>
    <w:pPr>
      <w:ind w:firstLine="295"/>
      <w:jc w:val="left"/>
    </w:pPr>
    <w:rPr>
      <w:caps/>
    </w:rPr>
  </w:style>
  <w:style w:type="paragraph" w:styleId="Sumrio4">
    <w:name w:val="toc 4"/>
    <w:basedOn w:val="Normal"/>
    <w:next w:val="Normal"/>
    <w:uiPriority w:val="39"/>
    <w:rsid w:val="00141154"/>
    <w:pPr>
      <w:ind w:firstLine="851"/>
      <w:jc w:val="left"/>
    </w:pPr>
    <w:rPr>
      <w:sz w:val="20"/>
    </w:rPr>
  </w:style>
  <w:style w:type="paragraph" w:styleId="Textodenotaderodap">
    <w:name w:val="footnote text"/>
    <w:basedOn w:val="Normal"/>
    <w:semiHidden/>
    <w:pPr>
      <w:ind w:firstLine="0"/>
    </w:pPr>
  </w:style>
  <w:style w:type="paragraph" w:styleId="Ttulo">
    <w:name w:val="Title"/>
    <w:basedOn w:val="Normal"/>
    <w:next w:val="Normal"/>
    <w:qFormat/>
    <w:rsid w:val="00CF3307"/>
    <w:pPr>
      <w:pageBreakBefore/>
      <w:spacing w:before="1800" w:after="840"/>
      <w:ind w:firstLine="0"/>
      <w:jc w:val="center"/>
    </w:pPr>
    <w:rPr>
      <w:b/>
      <w:caps/>
    </w:rPr>
  </w:style>
  <w:style w:type="paragraph" w:styleId="Subttulo">
    <w:name w:val="Subtitle"/>
    <w:basedOn w:val="Normal"/>
    <w:next w:val="Corpodetexto"/>
    <w:qFormat/>
    <w:pPr>
      <w:ind w:firstLine="0"/>
      <w:jc w:val="left"/>
    </w:pPr>
    <w:rPr>
      <w:b/>
    </w:rPr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customStyle="1" w:styleId="TextoNormal">
    <w:name w:val="Texto Normal"/>
    <w:basedOn w:val="Normal"/>
    <w:pPr>
      <w:ind w:firstLine="709"/>
    </w:pPr>
    <w:rPr>
      <w:noProof/>
    </w:rPr>
  </w:style>
  <w:style w:type="paragraph" w:customStyle="1" w:styleId="CIP">
    <w:name w:val="CIP"/>
    <w:basedOn w:val="TextoNormal"/>
    <w:next w:val="Normal"/>
    <w:pPr>
      <w:tabs>
        <w:tab w:val="left" w:pos="1418"/>
      </w:tabs>
      <w:ind w:left="284" w:right="284" w:firstLine="284"/>
    </w:pPr>
    <w:rPr>
      <w:noProof w:val="0"/>
    </w:rPr>
  </w:style>
  <w:style w:type="paragraph" w:styleId="Recuodecorpodetexto">
    <w:name w:val="Body Text Indent"/>
    <w:basedOn w:val="Normal"/>
    <w:semiHidden/>
    <w:pPr>
      <w:ind w:firstLine="709"/>
    </w:pPr>
  </w:style>
  <w:style w:type="paragraph" w:customStyle="1" w:styleId="Primria">
    <w:name w:val="Primária"/>
    <w:basedOn w:val="Normal"/>
    <w:next w:val="Normal"/>
    <w:pPr>
      <w:ind w:firstLine="0"/>
    </w:pPr>
    <w:rPr>
      <w:b/>
      <w:sz w:val="28"/>
    </w:rPr>
  </w:style>
  <w:style w:type="paragraph" w:customStyle="1" w:styleId="BodyTextIndent21">
    <w:name w:val="Body Text Indent 21"/>
    <w:basedOn w:val="Normal"/>
    <w:pPr>
      <w:ind w:left="360" w:hanging="360"/>
    </w:pPr>
  </w:style>
  <w:style w:type="paragraph" w:customStyle="1" w:styleId="BodyTextIndent31">
    <w:name w:val="Body Text Indent 31"/>
    <w:basedOn w:val="Normal"/>
    <w:pPr>
      <w:ind w:firstLine="709"/>
    </w:pPr>
  </w:style>
  <w:style w:type="paragraph" w:styleId="Sumrio3">
    <w:name w:val="toc 3"/>
    <w:basedOn w:val="Normal"/>
    <w:next w:val="Normal"/>
    <w:uiPriority w:val="39"/>
    <w:rsid w:val="00141154"/>
    <w:pPr>
      <w:spacing w:after="0"/>
      <w:ind w:firstLine="709"/>
      <w:jc w:val="left"/>
    </w:pPr>
    <w:rPr>
      <w:b/>
    </w:rPr>
  </w:style>
  <w:style w:type="paragraph" w:customStyle="1" w:styleId="Ttulo-Sumrio">
    <w:name w:val="Título-Sumário"/>
    <w:basedOn w:val="Ttulo"/>
    <w:next w:val="Normal"/>
  </w:style>
  <w:style w:type="paragraph" w:customStyle="1" w:styleId="Captulos">
    <w:name w:val="Capítulos"/>
    <w:basedOn w:val="TextoNormal"/>
    <w:pPr>
      <w:ind w:firstLine="0"/>
      <w:jc w:val="left"/>
    </w:pPr>
    <w:rPr>
      <w:b/>
      <w:sz w:val="36"/>
    </w:rPr>
  </w:style>
  <w:style w:type="paragraph" w:customStyle="1" w:styleId="ndicedeTabelas">
    <w:name w:val="Índice de Tabelas"/>
    <w:basedOn w:val="Normal"/>
    <w:next w:val="Normal"/>
    <w:pPr>
      <w:ind w:firstLine="0"/>
      <w:jc w:val="left"/>
    </w:pPr>
    <w:rPr>
      <w:smallCaps/>
      <w:sz w:val="22"/>
    </w:rPr>
  </w:style>
  <w:style w:type="paragraph" w:styleId="Sumrio5">
    <w:name w:val="toc 5"/>
    <w:basedOn w:val="Normal"/>
    <w:next w:val="Normal"/>
    <w:semiHidden/>
    <w:pPr>
      <w:spacing w:after="0"/>
      <w:ind w:left="720"/>
      <w:jc w:val="left"/>
    </w:pPr>
    <w:rPr>
      <w:sz w:val="20"/>
    </w:rPr>
  </w:style>
  <w:style w:type="paragraph" w:customStyle="1" w:styleId="Tabelas">
    <w:name w:val="Tabelas"/>
    <w:basedOn w:val="Normal"/>
    <w:pPr>
      <w:spacing w:before="120"/>
      <w:ind w:firstLine="0"/>
      <w:jc w:val="center"/>
    </w:pPr>
  </w:style>
  <w:style w:type="paragraph" w:customStyle="1" w:styleId="Ttulo-Agradecimentos">
    <w:name w:val="Título-Agradecimentos"/>
    <w:basedOn w:val="Ttulo"/>
    <w:next w:val="Normal"/>
  </w:style>
  <w:style w:type="paragraph" w:customStyle="1" w:styleId="TableofFigures1">
    <w:name w:val="Table of Figures1"/>
    <w:basedOn w:val="Normal"/>
    <w:next w:val="Normal"/>
    <w:pPr>
      <w:spacing w:after="0"/>
      <w:ind w:firstLine="0"/>
      <w:jc w:val="left"/>
    </w:pPr>
  </w:style>
  <w:style w:type="paragraph" w:styleId="Sumrio6">
    <w:name w:val="toc 6"/>
    <w:basedOn w:val="Normal"/>
    <w:next w:val="Normal"/>
    <w:semiHidden/>
    <w:pPr>
      <w:spacing w:after="0"/>
      <w:ind w:left="960"/>
      <w:jc w:val="left"/>
    </w:pPr>
    <w:rPr>
      <w:sz w:val="20"/>
    </w:rPr>
  </w:style>
  <w:style w:type="paragraph" w:styleId="Ttulodendiceremissivo">
    <w:name w:val="index heading"/>
    <w:basedOn w:val="Normal"/>
    <w:next w:val="Normal"/>
    <w:semiHidden/>
    <w:rPr>
      <w:rFonts w:ascii="Arial" w:hAnsi="Arial"/>
      <w:b/>
    </w:rPr>
  </w:style>
  <w:style w:type="paragraph" w:customStyle="1" w:styleId="ListContinue1">
    <w:name w:val="List Continue1"/>
    <w:basedOn w:val="Normal"/>
    <w:pPr>
      <w:ind w:firstLine="0"/>
    </w:pPr>
  </w:style>
  <w:style w:type="paragraph" w:customStyle="1" w:styleId="TabeladeGrade21">
    <w:name w:val="Tabela de Grade 21"/>
    <w:basedOn w:val="Normal"/>
    <w:pPr>
      <w:tabs>
        <w:tab w:val="left" w:pos="2268"/>
      </w:tabs>
      <w:spacing w:before="120"/>
      <w:ind w:left="1134" w:hanging="1134"/>
    </w:pPr>
    <w:rPr>
      <w:szCs w:val="24"/>
      <w:lang w:val="en-US"/>
    </w:rPr>
  </w:style>
  <w:style w:type="paragraph" w:customStyle="1" w:styleId="Figuras">
    <w:name w:val="Figuras"/>
    <w:basedOn w:val="Normal"/>
    <w:next w:val="Normal"/>
    <w:pPr>
      <w:ind w:firstLine="0"/>
      <w:jc w:val="center"/>
    </w:pPr>
  </w:style>
  <w:style w:type="paragraph" w:styleId="Textodenotadefim">
    <w:name w:val="endnote text"/>
    <w:basedOn w:val="Normal"/>
    <w:semiHidden/>
    <w:pPr>
      <w:tabs>
        <w:tab w:val="left" w:pos="567"/>
        <w:tab w:val="left" w:pos="1134"/>
        <w:tab w:val="left" w:pos="1701"/>
        <w:tab w:val="center" w:pos="4706"/>
        <w:tab w:val="right" w:pos="9412"/>
      </w:tabs>
      <w:spacing w:before="60" w:after="60"/>
      <w:ind w:firstLine="0"/>
    </w:pPr>
    <w:rPr>
      <w:rFonts w:eastAsia="MS Mincho"/>
      <w:sz w:val="20"/>
      <w:lang w:val="en-US" w:eastAsia="ja-JP"/>
    </w:rPr>
  </w:style>
  <w:style w:type="paragraph" w:customStyle="1" w:styleId="Ttulo-Traduo">
    <w:name w:val="Título - Tradução"/>
    <w:basedOn w:val="Normal"/>
    <w:next w:val="Ttulo-Abstract"/>
    <w:pPr>
      <w:spacing w:before="1134" w:after="0"/>
      <w:ind w:firstLine="0"/>
      <w:jc w:val="center"/>
    </w:pPr>
    <w:rPr>
      <w:b/>
      <w:sz w:val="28"/>
    </w:rPr>
  </w:style>
  <w:style w:type="paragraph" w:customStyle="1" w:styleId="Ttulo-Abstract">
    <w:name w:val="Título - Abstract"/>
    <w:basedOn w:val="Ttulo"/>
    <w:next w:val="Normal"/>
    <w:pPr>
      <w:pageBreakBefore w:val="0"/>
      <w:spacing w:before="851"/>
    </w:pPr>
  </w:style>
  <w:style w:type="paragraph" w:customStyle="1" w:styleId="TtulodaFolhadeRosto">
    <w:name w:val="Título da Folha de Rosto"/>
    <w:basedOn w:val="Normal"/>
    <w:next w:val="Normal"/>
    <w:pPr>
      <w:ind w:left="1701" w:right="1701" w:firstLine="0"/>
      <w:jc w:val="center"/>
    </w:pPr>
    <w:rPr>
      <w:b/>
      <w:sz w:val="28"/>
    </w:rPr>
  </w:style>
  <w:style w:type="paragraph" w:customStyle="1" w:styleId="Autor">
    <w:name w:val="Autor"/>
    <w:basedOn w:val="Normal"/>
    <w:next w:val="Normal"/>
    <w:pPr>
      <w:ind w:firstLine="0"/>
      <w:jc w:val="center"/>
    </w:pPr>
    <w:rPr>
      <w:caps/>
    </w:rPr>
  </w:style>
  <w:style w:type="paragraph" w:styleId="Sumrio7">
    <w:name w:val="toc 7"/>
    <w:basedOn w:val="Normal"/>
    <w:next w:val="Normal"/>
    <w:semiHidden/>
    <w:pPr>
      <w:spacing w:after="0"/>
      <w:ind w:left="1200"/>
      <w:jc w:val="left"/>
    </w:pPr>
    <w:rPr>
      <w:sz w:val="20"/>
    </w:rPr>
  </w:style>
  <w:style w:type="paragraph" w:styleId="Sumrio8">
    <w:name w:val="toc 8"/>
    <w:basedOn w:val="Normal"/>
    <w:next w:val="Normal"/>
    <w:semiHidden/>
    <w:pPr>
      <w:spacing w:after="0"/>
      <w:ind w:left="1440"/>
      <w:jc w:val="left"/>
    </w:pPr>
    <w:rPr>
      <w:sz w:val="20"/>
    </w:rPr>
  </w:style>
  <w:style w:type="paragraph" w:styleId="Sumrio9">
    <w:name w:val="toc 9"/>
    <w:basedOn w:val="Normal"/>
    <w:next w:val="Normal"/>
    <w:semiHidden/>
    <w:pPr>
      <w:spacing w:after="0"/>
      <w:ind w:left="1680"/>
      <w:jc w:val="left"/>
    </w:pPr>
    <w:rPr>
      <w:sz w:val="20"/>
    </w:rPr>
  </w:style>
  <w:style w:type="paragraph" w:customStyle="1" w:styleId="GradeColorida-nfase11">
    <w:name w:val="Grade Colorida - Ênfase 11"/>
    <w:next w:val="Normal"/>
    <w:qFormat/>
    <w:pPr>
      <w:suppressAutoHyphens/>
      <w:spacing w:before="240" w:after="240"/>
      <w:ind w:left="2268"/>
      <w:jc w:val="both"/>
    </w:pPr>
    <w:rPr>
      <w:rFonts w:eastAsia="Arial"/>
      <w:lang w:eastAsia="ar-SA"/>
    </w:rPr>
  </w:style>
  <w:style w:type="paragraph" w:customStyle="1" w:styleId="H2">
    <w:name w:val="H2"/>
    <w:basedOn w:val="Normal"/>
    <w:next w:val="Normal"/>
    <w:pPr>
      <w:keepNext/>
      <w:spacing w:before="100" w:after="100"/>
      <w:ind w:firstLine="0"/>
      <w:jc w:val="left"/>
    </w:pPr>
    <w:rPr>
      <w:b/>
      <w:sz w:val="36"/>
    </w:rPr>
  </w:style>
  <w:style w:type="paragraph" w:styleId="NormalWeb">
    <w:name w:val="Normal (Web)"/>
    <w:basedOn w:val="Normal"/>
    <w:uiPriority w:val="99"/>
    <w:pPr>
      <w:spacing w:before="100" w:after="100"/>
      <w:ind w:firstLine="0"/>
      <w:jc w:val="left"/>
    </w:pPr>
    <w:rPr>
      <w:szCs w:val="24"/>
    </w:rPr>
  </w:style>
  <w:style w:type="paragraph" w:customStyle="1" w:styleId="EstiloTtuloHelvetica">
    <w:name w:val="Estilo Título + Helvetica"/>
    <w:basedOn w:val="Ttulo"/>
    <w:rPr>
      <w:rFonts w:ascii="Helvetica" w:hAnsi="Helvetica"/>
      <w:bCs/>
    </w:rPr>
  </w:style>
  <w:style w:type="paragraph" w:customStyle="1" w:styleId="EstiloTtulo1HelveticaAntes90ptDepoisde42pt">
    <w:name w:val="Estilo Título 1 + Helvetica Antes:  90 pt Depois de:  42 pt"/>
    <w:basedOn w:val="Ttulo1"/>
    <w:pPr>
      <w:numPr>
        <w:numId w:val="0"/>
      </w:numPr>
      <w:ind w:left="357" w:hanging="357"/>
      <w:outlineLvl w:val="9"/>
    </w:pPr>
    <w:rPr>
      <w:rFonts w:ascii="Helvetica" w:hAnsi="Helvetica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Contents10">
    <w:name w:val="Contents 10"/>
    <w:basedOn w:val="Index"/>
    <w:pPr>
      <w:tabs>
        <w:tab w:val="right" w:leader="dot" w:pos="9637"/>
      </w:tabs>
      <w:ind w:left="2547" w:firstLine="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Corpodetexto"/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Recuodecorpodetexto2">
    <w:name w:val="Body Text Indent 2"/>
    <w:basedOn w:val="Normal"/>
    <w:semiHidden/>
    <w:rPr>
      <w:b/>
    </w:rPr>
  </w:style>
  <w:style w:type="paragraph" w:styleId="ndicedeilustraes">
    <w:name w:val="table of figures"/>
    <w:basedOn w:val="Normal"/>
    <w:next w:val="Normal"/>
    <w:uiPriority w:val="99"/>
    <w:qFormat/>
    <w:rsid w:val="00462EBF"/>
    <w:pPr>
      <w:spacing w:after="0"/>
      <w:ind w:firstLine="0"/>
      <w:jc w:val="left"/>
    </w:pPr>
  </w:style>
  <w:style w:type="paragraph" w:customStyle="1" w:styleId="07-Naturezadotrabalho">
    <w:name w:val="07 - Natureza do trabalho"/>
    <w:basedOn w:val="Normal"/>
    <w:rsid w:val="0057498C"/>
    <w:pPr>
      <w:suppressAutoHyphens w:val="0"/>
      <w:spacing w:after="0"/>
      <w:ind w:left="4536" w:firstLine="0"/>
    </w:pPr>
  </w:style>
  <w:style w:type="paragraph" w:customStyle="1" w:styleId="09-DedicatriaseAgradecimentos">
    <w:name w:val="09 - Dedicatórias e Agradecimentos"/>
    <w:basedOn w:val="07-Naturezadotrabalho"/>
    <w:rsid w:val="003A760E"/>
    <w:pPr>
      <w:ind w:left="3402"/>
    </w:pPr>
    <w:rPr>
      <w:i/>
    </w:rPr>
  </w:style>
  <w:style w:type="character" w:styleId="Refdecomentrio">
    <w:name w:val="annotation reference"/>
    <w:uiPriority w:val="99"/>
    <w:semiHidden/>
    <w:unhideWhenUsed/>
    <w:rsid w:val="003B362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3B362C"/>
    <w:rPr>
      <w:sz w:val="20"/>
    </w:rPr>
  </w:style>
  <w:style w:type="character" w:customStyle="1" w:styleId="TextodecomentrioChar">
    <w:name w:val="Texto de comentário Char"/>
    <w:link w:val="Textodecomentrio"/>
    <w:uiPriority w:val="99"/>
    <w:rsid w:val="003B362C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B362C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3B362C"/>
    <w:rPr>
      <w:b/>
      <w:bCs/>
    </w:rPr>
  </w:style>
  <w:style w:type="paragraph" w:styleId="PargrafodaLista">
    <w:name w:val="List Paragraph"/>
    <w:aliases w:val="Resumo"/>
    <w:basedOn w:val="Normal"/>
    <w:uiPriority w:val="34"/>
    <w:qFormat/>
    <w:rsid w:val="00CF3307"/>
    <w:pPr>
      <w:suppressAutoHyphens w:val="0"/>
      <w:spacing w:after="0"/>
      <w:ind w:firstLine="0"/>
      <w:contextualSpacing/>
    </w:pPr>
    <w:rPr>
      <w:lang w:eastAsia="en-US"/>
    </w:rPr>
  </w:style>
  <w:style w:type="table" w:styleId="Tabelacomgrade">
    <w:name w:val="Table Grid"/>
    <w:basedOn w:val="Tabelanormal"/>
    <w:uiPriority w:val="59"/>
    <w:rsid w:val="004954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3F7C5B"/>
    <w:pPr>
      <w:spacing w:after="0"/>
      <w:ind w:firstLine="0"/>
      <w:jc w:val="center"/>
    </w:pPr>
    <w:rPr>
      <w:bCs/>
      <w:sz w:val="20"/>
    </w:rPr>
  </w:style>
  <w:style w:type="character" w:styleId="Refdenotaderodap">
    <w:name w:val="footnote reference"/>
    <w:uiPriority w:val="99"/>
    <w:semiHidden/>
    <w:unhideWhenUsed/>
    <w:rsid w:val="00B54D9B"/>
    <w:rPr>
      <w:vertAlign w:val="superscript"/>
    </w:rPr>
  </w:style>
  <w:style w:type="paragraph" w:customStyle="1" w:styleId="refbiblio">
    <w:name w:val="refbiblio"/>
    <w:rsid w:val="00A90CF9"/>
    <w:pPr>
      <w:spacing w:before="120" w:after="60"/>
      <w:contextualSpacing/>
    </w:pPr>
    <w:rPr>
      <w:sz w:val="24"/>
      <w:lang w:eastAsia="en-US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F93878"/>
    <w:pPr>
      <w:ind w:left="240" w:hanging="240"/>
    </w:pPr>
  </w:style>
  <w:style w:type="character" w:styleId="Forte">
    <w:name w:val="Strong"/>
    <w:uiPriority w:val="22"/>
    <w:qFormat/>
    <w:rsid w:val="003B6BDF"/>
    <w:rPr>
      <w:b/>
      <w:bCs/>
    </w:rPr>
  </w:style>
  <w:style w:type="character" w:customStyle="1" w:styleId="Fontepargpadro1">
    <w:name w:val="Fonte parág. padrão1"/>
    <w:qFormat/>
    <w:rsid w:val="00CA5213"/>
  </w:style>
  <w:style w:type="paragraph" w:customStyle="1" w:styleId="LO-Normal">
    <w:name w:val="LO-Normal"/>
    <w:qFormat/>
    <w:rsid w:val="00CA5213"/>
    <w:pPr>
      <w:keepNext/>
      <w:widowControl w:val="0"/>
      <w:shd w:val="clear" w:color="auto" w:fill="FFFFFF"/>
      <w:suppressAutoHyphens/>
      <w:textAlignment w:val="baseline"/>
    </w:pPr>
    <w:rPr>
      <w:sz w:val="24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D25610"/>
    <w:rPr>
      <w:color w:val="808080"/>
      <w:shd w:val="clear" w:color="auto" w:fill="E6E6E6"/>
    </w:rPr>
  </w:style>
  <w:style w:type="character" w:styleId="MenoPendente">
    <w:name w:val="Unresolved Mention"/>
    <w:basedOn w:val="Fontepargpadro"/>
    <w:uiPriority w:val="99"/>
    <w:semiHidden/>
    <w:unhideWhenUsed/>
    <w:rsid w:val="00BF270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544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8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ufrgs.br/cursopgdr/downloadsSerie/derad005.pdf" TargetMode="External"/><Relationship Id="rId1" Type="http://schemas.openxmlformats.org/officeDocument/2006/relationships/hyperlink" Target="https://cidadaossp.files.wordpress.com/2014/11/chiavenato-idalberto-administrac3a7c3a3o-de-materiais-uma-abordagem-introdutc3b3ri.pdf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omments" Target="comments.xml"/><Relationship Id="rId18" Type="http://schemas.openxmlformats.org/officeDocument/2006/relationships/hyperlink" Target="https://www.chipart.com.br/pagina/sobre-a-chipart-1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yperlink" Target="https://craftmybox.com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11/relationships/commentsExtended" Target="commentsExtended.xml"/><Relationship Id="rId22" Type="http://schemas.microsoft.com/office/2011/relationships/people" Target="peop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no\Downloads\Ap&#234;ndice%20IV.docx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602E79-889C-4182-A81D-42B8634CB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Apêndice IV.docx.dotx</Template>
  <TotalTime>544</TotalTime>
  <Pages>22</Pages>
  <Words>2435</Words>
  <Characters>13150</Characters>
  <Application>Microsoft Office Word</Application>
  <DocSecurity>0</DocSecurity>
  <Lines>109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FEDERAL DO RIO GRANDE DO SUL</vt:lpstr>
    </vt:vector>
  </TitlesOfParts>
  <Company/>
  <LinksUpToDate>false</LinksUpToDate>
  <CharactersWithSpaces>15554</CharactersWithSpaces>
  <SharedDoc>false</SharedDoc>
  <HLinks>
    <vt:vector size="12" baseType="variant">
      <vt:variant>
        <vt:i4>1310770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_Toc425171419</vt:lpwstr>
      </vt:variant>
      <vt:variant>
        <vt:i4>1310770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_Toc425171418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FEDERAL DO RIO GRANDE DO SUL</dc:title>
  <dc:subject>Trabalho de Conclusão de Curso</dc:subject>
  <dc:creator>Aluno</dc:creator>
  <cp:lastModifiedBy>Nuunees</cp:lastModifiedBy>
  <cp:revision>12</cp:revision>
  <cp:lastPrinted>2008-11-27T16:11:00Z</cp:lastPrinted>
  <dcterms:created xsi:type="dcterms:W3CDTF">2017-09-13T16:42:00Z</dcterms:created>
  <dcterms:modified xsi:type="dcterms:W3CDTF">2017-09-28T01:50:00Z</dcterms:modified>
</cp:coreProperties>
</file>